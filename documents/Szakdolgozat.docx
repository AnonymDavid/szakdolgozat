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2A7B78" w14:textId="77777777" w:rsidR="007C5DF4" w:rsidRDefault="007C5DF4">
      <w:pPr>
        <w:jc w:val="center"/>
        <w:rPr>
          <w:rFonts w:ascii="Arial" w:hAnsi="Arial" w:cs="Arial"/>
        </w:rPr>
      </w:pPr>
      <w:r>
        <w:rPr>
          <w:color w:val="800000"/>
        </w:rPr>
        <w:t>[Külső fekete borítólap</w:t>
      </w:r>
      <w:r>
        <w:rPr>
          <w:rFonts w:eastAsia="Times New Roman" w:cs="Times New Roman"/>
          <w:color w:val="800000"/>
        </w:rPr>
        <w:t xml:space="preserve"> </w:t>
      </w:r>
      <w:r>
        <w:rPr>
          <w:color w:val="800000"/>
        </w:rPr>
        <w:t>formátuma]</w:t>
      </w:r>
    </w:p>
    <w:p w14:paraId="19CF6497" w14:textId="77777777" w:rsidR="007C5DF4" w:rsidRDefault="007C5DF4">
      <w:pPr>
        <w:rPr>
          <w:rFonts w:ascii="Arial" w:hAnsi="Arial" w:cs="Arial"/>
        </w:rPr>
      </w:pPr>
    </w:p>
    <w:p w14:paraId="4452BEF6"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3574AF7F"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587D639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5D628A7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28680088" w14:textId="47BBEB89" w:rsidR="007C5DF4" w:rsidRDefault="00102BBF">
      <w:pPr>
        <w:spacing w:before="2835"/>
        <w:jc w:val="center"/>
        <w:rPr>
          <w:rFonts w:ascii="Arial" w:hAnsi="Arial" w:cs="Arial"/>
          <w:b/>
          <w:color w:val="800000"/>
          <w:sz w:val="32"/>
          <w:szCs w:val="32"/>
        </w:rPr>
      </w:pPr>
      <w:r>
        <w:rPr>
          <w:rFonts w:ascii="Arial" w:hAnsi="Arial" w:cs="Arial"/>
          <w:b/>
          <w:bCs/>
          <w:color w:val="800000"/>
          <w:sz w:val="44"/>
          <w:szCs w:val="44"/>
        </w:rPr>
        <w:t>Józsa Dávid</w:t>
      </w:r>
    </w:p>
    <w:p w14:paraId="634E3731" w14:textId="53B529E1" w:rsidR="007C5DF4" w:rsidRDefault="00C44965">
      <w:pPr>
        <w:spacing w:line="252" w:lineRule="auto"/>
        <w:jc w:val="center"/>
        <w:rPr>
          <w:rFonts w:ascii="Arial" w:hAnsi="Arial" w:cs="Arial"/>
          <w:color w:val="800000"/>
          <w:sz w:val="36"/>
          <w:szCs w:val="36"/>
        </w:rPr>
      </w:pPr>
      <w:r>
        <w:rPr>
          <w:rFonts w:ascii="Arial" w:eastAsia="Times New Roman" w:hAnsi="Arial" w:cs="Arial"/>
          <w:b/>
          <w:color w:val="800000"/>
          <w:sz w:val="32"/>
          <w:szCs w:val="32"/>
        </w:rPr>
        <w:t>Mérnök Informatikus</w:t>
      </w:r>
      <w:r w:rsidR="007C5DF4">
        <w:rPr>
          <w:rFonts w:ascii="Arial" w:eastAsia="Times New Roman" w:hAnsi="Arial" w:cs="Arial"/>
          <w:b/>
          <w:color w:val="800000"/>
          <w:sz w:val="32"/>
          <w:szCs w:val="32"/>
        </w:rPr>
        <w:t xml:space="preserve"> </w:t>
      </w:r>
      <w:proofErr w:type="spellStart"/>
      <w:r w:rsidR="007C5DF4">
        <w:rPr>
          <w:rFonts w:ascii="Arial" w:eastAsia="Times New Roman" w:hAnsi="Arial" w:cs="Arial"/>
          <w:b/>
          <w:color w:val="800000"/>
          <w:sz w:val="32"/>
          <w:szCs w:val="32"/>
        </w:rPr>
        <w:t>B</w:t>
      </w:r>
      <w:r w:rsidR="007C5DF4">
        <w:rPr>
          <w:rFonts w:ascii="Arial" w:hAnsi="Arial" w:cs="Arial"/>
          <w:b/>
          <w:color w:val="800000"/>
          <w:sz w:val="32"/>
          <w:szCs w:val="32"/>
        </w:rPr>
        <w:t>Sc</w:t>
      </w:r>
      <w:proofErr w:type="spellEnd"/>
      <w:r w:rsidR="007C5DF4">
        <w:rPr>
          <w:rFonts w:ascii="Arial" w:eastAsia="Times New Roman" w:hAnsi="Arial" w:cs="Arial"/>
          <w:b/>
          <w:color w:val="800000"/>
          <w:sz w:val="32"/>
          <w:szCs w:val="32"/>
        </w:rPr>
        <w:t xml:space="preserve"> </w:t>
      </w:r>
      <w:r w:rsidR="007C5DF4">
        <w:rPr>
          <w:rFonts w:ascii="Arial" w:hAnsi="Arial" w:cs="Arial"/>
          <w:b/>
          <w:color w:val="800000"/>
          <w:sz w:val="32"/>
          <w:szCs w:val="32"/>
        </w:rPr>
        <w:t>szak</w:t>
      </w:r>
    </w:p>
    <w:p w14:paraId="4AA83628" w14:textId="77777777" w:rsidR="007C5DF4" w:rsidRDefault="007C5DF4">
      <w:pPr>
        <w:spacing w:before="3402"/>
        <w:jc w:val="center"/>
        <w:rPr>
          <w:rFonts w:ascii="Arial" w:hAnsi="Arial" w:cs="Arial"/>
          <w:color w:val="800000"/>
          <w:sz w:val="36"/>
          <w:szCs w:val="36"/>
        </w:rPr>
      </w:pPr>
      <w:r>
        <w:rPr>
          <w:rFonts w:ascii="Arial" w:hAnsi="Arial" w:cs="Arial"/>
          <w:color w:val="800000"/>
          <w:sz w:val="36"/>
          <w:szCs w:val="36"/>
        </w:rPr>
        <w:t>[beadás</w:t>
      </w:r>
      <w:r>
        <w:rPr>
          <w:rFonts w:ascii="Arial" w:eastAsia="Arial" w:hAnsi="Arial" w:cs="Arial"/>
          <w:color w:val="800000"/>
          <w:sz w:val="36"/>
          <w:szCs w:val="36"/>
        </w:rPr>
        <w:t xml:space="preserve"> </w:t>
      </w:r>
      <w:r>
        <w:rPr>
          <w:rFonts w:ascii="Arial" w:hAnsi="Arial" w:cs="Arial"/>
          <w:color w:val="800000"/>
          <w:sz w:val="36"/>
          <w:szCs w:val="36"/>
        </w:rPr>
        <w:t>éve]</w:t>
      </w:r>
    </w:p>
    <w:p w14:paraId="323270D4" w14:textId="77777777" w:rsidR="007C5DF4" w:rsidRDefault="007C5DF4">
      <w:pPr>
        <w:jc w:val="center"/>
        <w:rPr>
          <w:rFonts w:ascii="Arial" w:hAnsi="Arial" w:cs="Arial"/>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14:paraId="4C5E048E" w14:textId="77777777">
        <w:tc>
          <w:tcPr>
            <w:tcW w:w="9674" w:type="dxa"/>
            <w:tcBorders>
              <w:top w:val="single" w:sz="2" w:space="0" w:color="000000"/>
              <w:left w:val="single" w:sz="2" w:space="0" w:color="000000"/>
              <w:bottom w:val="single" w:sz="2" w:space="0" w:color="000000"/>
              <w:right w:val="single" w:sz="2" w:space="0" w:color="000000"/>
            </w:tcBorders>
            <w:shd w:val="clear" w:color="auto" w:fill="FFFFFF"/>
          </w:tcPr>
          <w:p w14:paraId="541F35C1" w14:textId="77777777" w:rsidR="007C5DF4" w:rsidRDefault="007C5DF4">
            <w:r>
              <w:rPr>
                <w:rFonts w:ascii="Arial" w:hAnsi="Arial" w:cs="Arial"/>
                <w:color w:val="800000"/>
                <w:sz w:val="36"/>
                <w:szCs w:val="36"/>
              </w:rPr>
              <w:t>[Gerincen:]</w:t>
            </w:r>
            <w:r>
              <w:rPr>
                <w:rFonts w:ascii="Arial" w:eastAsia="Arial" w:hAnsi="Arial" w:cs="Arial"/>
                <w:color w:val="800000"/>
                <w:sz w:val="36"/>
                <w:szCs w:val="36"/>
              </w:rPr>
              <w:t xml:space="preserve"> </w:t>
            </w:r>
            <w:r>
              <w:rPr>
                <w:rFonts w:ascii="Arial" w:hAnsi="Arial" w:cs="Arial"/>
                <w:color w:val="800000"/>
                <w:sz w:val="36"/>
                <w:szCs w:val="36"/>
              </w:rPr>
              <w:t>Hallgató</w:t>
            </w:r>
            <w:r>
              <w:rPr>
                <w:rFonts w:ascii="Arial" w:eastAsia="Arial" w:hAnsi="Arial" w:cs="Arial"/>
                <w:color w:val="800000"/>
                <w:sz w:val="36"/>
                <w:szCs w:val="36"/>
              </w:rPr>
              <w:t xml:space="preserve"> </w:t>
            </w:r>
            <w:r>
              <w:rPr>
                <w:rFonts w:ascii="Arial" w:hAnsi="Arial" w:cs="Arial"/>
                <w:color w:val="800000"/>
                <w:sz w:val="36"/>
                <w:szCs w:val="36"/>
              </w:rPr>
              <w:t>Neve,</w:t>
            </w:r>
            <w:r>
              <w:rPr>
                <w:rFonts w:ascii="Arial" w:eastAsia="Arial" w:hAnsi="Arial" w:cs="Arial"/>
                <w:color w:val="800000"/>
                <w:sz w:val="36"/>
                <w:szCs w:val="36"/>
              </w:rPr>
              <w:t xml:space="preserve"> </w:t>
            </w:r>
            <w:r>
              <w:rPr>
                <w:rFonts w:ascii="Arial" w:hAnsi="Arial" w:cs="Arial"/>
                <w:color w:val="800000"/>
                <w:sz w:val="36"/>
                <w:szCs w:val="36"/>
              </w:rPr>
              <w:t>Évszám {Titkosított}</w:t>
            </w:r>
          </w:p>
        </w:tc>
      </w:tr>
    </w:tbl>
    <w:p w14:paraId="4DE19473" w14:textId="77777777" w:rsidR="007C5DF4" w:rsidRDefault="007C5DF4" w:rsidP="00C44965">
      <w:pPr>
        <w:pageBreakBefore/>
        <w:tabs>
          <w:tab w:val="right" w:pos="9645"/>
        </w:tabs>
        <w:jc w:val="right"/>
        <w:rPr>
          <w:rFonts w:ascii="Arial" w:eastAsia="Times New Roman" w:hAnsi="Arial" w:cs="Arial"/>
          <w:color w:val="800000"/>
        </w:rPr>
      </w:pPr>
    </w:p>
    <w:p w14:paraId="6208E9F3" w14:textId="77777777" w:rsidR="007C5DF4" w:rsidRDefault="00041081" w:rsidP="00041081">
      <w:pPr>
        <w:tabs>
          <w:tab w:val="right" w:pos="8787"/>
          <w:tab w:val="right" w:pos="9645"/>
        </w:tabs>
        <w:jc w:val="both"/>
        <w:rPr>
          <w:color w:val="800000"/>
        </w:rPr>
      </w:pPr>
      <w:r w:rsidRPr="00041081">
        <w:rPr>
          <w:noProof/>
        </w:rPr>
        <mc:AlternateContent>
          <mc:Choice Requires="wpg">
            <w:drawing>
              <wp:inline distT="0" distB="0" distL="0" distR="0" wp14:anchorId="59B1659A" wp14:editId="0593B1F8">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CD6B5E"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r>
        <w:rPr>
          <w:rFonts w:ascii="Arial" w:eastAsia="Times New Roman" w:hAnsi="Arial" w:cs="Arial"/>
          <w:color w:val="800000"/>
        </w:rPr>
        <w:t xml:space="preserve"> </w:t>
      </w:r>
      <w:r>
        <w:rPr>
          <w:rFonts w:ascii="Arial" w:eastAsia="Times New Roman" w:hAnsi="Arial" w:cs="Arial"/>
          <w:color w:val="800000"/>
        </w:rPr>
        <w:tab/>
      </w:r>
      <w:r w:rsidRPr="00041081">
        <w:rPr>
          <w:rFonts w:ascii="Arial" w:eastAsia="Times New Roman" w:hAnsi="Arial" w:cs="Arial"/>
          <w:noProof/>
          <w:color w:val="800000"/>
        </w:rPr>
        <mc:AlternateContent>
          <mc:Choice Requires="wpg">
            <w:drawing>
              <wp:inline distT="0" distB="0" distL="0" distR="0" wp14:anchorId="0E1F3596" wp14:editId="5E5781B3">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1B07615"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0B03F7E1" w14:textId="77777777" w:rsidR="007C5DF4" w:rsidRDefault="007C5DF4">
      <w:pPr>
        <w:tabs>
          <w:tab w:val="right" w:pos="9645"/>
        </w:tabs>
        <w:jc w:val="both"/>
      </w:pPr>
    </w:p>
    <w:p w14:paraId="32493C18" w14:textId="77777777" w:rsidR="00740B83" w:rsidRDefault="00740B83" w:rsidP="00246093">
      <w:pPr>
        <w:spacing w:before="215"/>
        <w:jc w:val="center"/>
        <w:rPr>
          <w:rFonts w:ascii="Arial" w:eastAsia="Arial" w:hAnsi="Arial" w:cs="Arial"/>
          <w:b/>
          <w:bCs/>
          <w:color w:val="000000"/>
          <w:sz w:val="52"/>
          <w:szCs w:val="52"/>
        </w:rPr>
      </w:pPr>
    </w:p>
    <w:p w14:paraId="3E9337E4"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30D3F122" w14:textId="7AEE462D" w:rsidR="007C5DF4" w:rsidRDefault="00F95E57">
      <w:pPr>
        <w:spacing w:before="1080" w:line="252" w:lineRule="auto"/>
        <w:jc w:val="center"/>
        <w:rPr>
          <w:rFonts w:ascii="Arial" w:hAnsi="Arial" w:cs="Arial"/>
          <w:b/>
          <w:sz w:val="44"/>
          <w:szCs w:val="44"/>
        </w:rPr>
      </w:pPr>
      <w:r>
        <w:rPr>
          <w:rFonts w:ascii="Arial" w:hAnsi="Arial" w:cs="Arial"/>
          <w:b/>
          <w:sz w:val="52"/>
          <w:szCs w:val="52"/>
        </w:rPr>
        <w:t>Kapcsolási rajz digitalizáló szoftver</w:t>
      </w:r>
    </w:p>
    <w:p w14:paraId="4DD66DE2" w14:textId="71F28270" w:rsidR="007C5DF4" w:rsidRDefault="001E777A">
      <w:pPr>
        <w:spacing w:before="1080" w:line="252" w:lineRule="auto"/>
        <w:jc w:val="center"/>
        <w:rPr>
          <w:rFonts w:ascii="Arial" w:hAnsi="Arial" w:cs="Arial"/>
          <w:b/>
          <w:sz w:val="44"/>
          <w:szCs w:val="44"/>
        </w:rPr>
      </w:pPr>
      <w:r>
        <w:rPr>
          <w:rFonts w:ascii="Arial" w:hAnsi="Arial" w:cs="Arial"/>
          <w:b/>
          <w:sz w:val="44"/>
          <w:szCs w:val="44"/>
        </w:rPr>
        <w:t>Józsa Dávid</w:t>
      </w:r>
    </w:p>
    <w:p w14:paraId="36424A59" w14:textId="77777777" w:rsidR="007C5DF4" w:rsidRDefault="007C5DF4">
      <w:pPr>
        <w:spacing w:before="1080" w:line="252" w:lineRule="auto"/>
        <w:jc w:val="center"/>
        <w:rPr>
          <w:rFonts w:ascii="Arial" w:hAnsi="Arial" w:cs="Arial"/>
          <w:b/>
          <w:sz w:val="44"/>
          <w:szCs w:val="44"/>
        </w:rPr>
      </w:pPr>
    </w:p>
    <w:p w14:paraId="282B0A9B" w14:textId="391D73EB" w:rsidR="007C5DF4" w:rsidRDefault="00C44965">
      <w:pPr>
        <w:spacing w:line="252" w:lineRule="auto"/>
        <w:jc w:val="center"/>
        <w:rPr>
          <w:rFonts w:ascii="Arial" w:hAnsi="Arial" w:cs="Arial"/>
          <w:b/>
          <w:color w:val="800000"/>
          <w:sz w:val="32"/>
          <w:szCs w:val="32"/>
        </w:rPr>
      </w:pPr>
      <w:r>
        <w:rPr>
          <w:rFonts w:ascii="Arial" w:eastAsia="Times New Roman" w:hAnsi="Arial" w:cs="Arial"/>
          <w:b/>
          <w:color w:val="800000"/>
          <w:sz w:val="32"/>
          <w:szCs w:val="32"/>
        </w:rPr>
        <w:t>Mérnök Informatikus</w:t>
      </w:r>
      <w:r w:rsidR="007C5DF4">
        <w:rPr>
          <w:rFonts w:ascii="Arial" w:eastAsia="Times New Roman" w:hAnsi="Arial" w:cs="Arial"/>
          <w:b/>
          <w:color w:val="800000"/>
          <w:sz w:val="32"/>
          <w:szCs w:val="32"/>
        </w:rPr>
        <w:t xml:space="preserve"> </w:t>
      </w:r>
      <w:proofErr w:type="spellStart"/>
      <w:r w:rsidR="007C5DF4">
        <w:rPr>
          <w:rFonts w:ascii="Arial" w:eastAsia="Times New Roman" w:hAnsi="Arial" w:cs="Arial"/>
          <w:b/>
          <w:color w:val="800000"/>
          <w:sz w:val="32"/>
          <w:szCs w:val="32"/>
        </w:rPr>
        <w:t>B</w:t>
      </w:r>
      <w:r w:rsidR="007C5DF4">
        <w:rPr>
          <w:rFonts w:ascii="Arial" w:hAnsi="Arial" w:cs="Arial"/>
          <w:b/>
          <w:color w:val="800000"/>
          <w:sz w:val="32"/>
          <w:szCs w:val="32"/>
        </w:rPr>
        <w:t>Sc</w:t>
      </w:r>
      <w:proofErr w:type="spellEnd"/>
      <w:r w:rsidR="007C5DF4">
        <w:rPr>
          <w:rFonts w:ascii="Arial" w:eastAsia="Times New Roman" w:hAnsi="Arial" w:cs="Arial"/>
          <w:b/>
          <w:color w:val="800000"/>
          <w:sz w:val="32"/>
          <w:szCs w:val="32"/>
        </w:rPr>
        <w:t xml:space="preserve"> </w:t>
      </w:r>
      <w:r w:rsidR="007C5DF4">
        <w:rPr>
          <w:rFonts w:ascii="Arial" w:hAnsi="Arial" w:cs="Arial"/>
          <w:b/>
          <w:color w:val="800000"/>
          <w:sz w:val="32"/>
          <w:szCs w:val="32"/>
        </w:rPr>
        <w:t>szak</w:t>
      </w:r>
    </w:p>
    <w:p w14:paraId="1642A0B9" w14:textId="77777777" w:rsidR="007C5DF4" w:rsidRDefault="007C5DF4">
      <w:pPr>
        <w:spacing w:line="252" w:lineRule="auto"/>
        <w:jc w:val="center"/>
        <w:rPr>
          <w:rFonts w:ascii="Arial" w:hAnsi="Arial" w:cs="Arial"/>
          <w:b/>
          <w:color w:val="800000"/>
          <w:sz w:val="32"/>
          <w:szCs w:val="32"/>
        </w:rPr>
      </w:pPr>
    </w:p>
    <w:p w14:paraId="151C8677" w14:textId="77777777" w:rsidR="007C5DF4" w:rsidRDefault="007C5DF4">
      <w:pPr>
        <w:spacing w:before="1701" w:line="252" w:lineRule="auto"/>
        <w:jc w:val="center"/>
      </w:pPr>
      <w:r>
        <w:rPr>
          <w:rFonts w:ascii="Arial" w:hAnsi="Arial" w:cs="Arial"/>
          <w:b/>
          <w:color w:val="800000"/>
          <w:sz w:val="32"/>
          <w:szCs w:val="44"/>
        </w:rPr>
        <w:t>[beadás éve]</w:t>
      </w:r>
    </w:p>
    <w:p w14:paraId="025F51FC" w14:textId="77777777" w:rsidR="007C5DF4" w:rsidRDefault="007C5DF4" w:rsidP="007204AA">
      <w:pPr>
        <w:pStyle w:val="Cm"/>
        <w:rPr>
          <w:color w:val="000000"/>
        </w:rPr>
      </w:pPr>
      <w:r>
        <w:lastRenderedPageBreak/>
        <w:t>Nyilatkozat</w:t>
      </w:r>
    </w:p>
    <w:p w14:paraId="1DD8E05B" w14:textId="5A089277" w:rsidR="007C5DF4" w:rsidRDefault="007C5DF4">
      <w:pPr>
        <w:pStyle w:val="Nyilatkozat"/>
        <w:rPr>
          <w:color w:val="000000"/>
        </w:rPr>
      </w:pPr>
      <w:r>
        <w:rPr>
          <w:color w:val="000000"/>
        </w:rPr>
        <w:t>Alulírott,</w:t>
      </w:r>
      <w:r>
        <w:rPr>
          <w:rFonts w:eastAsia="Times New Roman" w:cs="Times New Roman"/>
          <w:color w:val="000000"/>
        </w:rPr>
        <w:t xml:space="preserve"> </w:t>
      </w:r>
      <w:r w:rsidR="006C1531">
        <w:rPr>
          <w:rFonts w:eastAsia="Times New Roman" w:cs="Times New Roman"/>
          <w:color w:val="000000"/>
        </w:rPr>
        <w:t xml:space="preserve">Józsa Dávid (R629Q7), mérnök informatika, </w:t>
      </w:r>
      <w:proofErr w:type="spellStart"/>
      <w:r w:rsidR="006C1531">
        <w:rPr>
          <w:rFonts w:eastAsia="Times New Roman" w:cs="Times New Roman"/>
          <w:color w:val="000000"/>
        </w:rPr>
        <w:t>BSc</w:t>
      </w:r>
      <w:proofErr w:type="spellEnd"/>
      <w:r w:rsidR="006C1531">
        <w:rPr>
          <w:rFonts w:eastAsia="Times New Roman" w:cs="Times New Roman"/>
          <w:color w:val="0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F95E57" w:rsidRPr="00F95E57">
        <w:rPr>
          <w:rFonts w:eastAsia="Times New Roman" w:cs="Times New Roman"/>
          <w:color w:val="000000"/>
        </w:rPr>
        <w:t>Kapcsolási rajz digitalizáló szoftver</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2423B231"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0877D5F3" w14:textId="77777777" w:rsidR="007C5DF4" w:rsidRDefault="007C5DF4">
      <w:pPr>
        <w:pStyle w:val="Nyilatkozat"/>
      </w:pPr>
    </w:p>
    <w:p w14:paraId="78577E13" w14:textId="77777777" w:rsidR="007C5DF4" w:rsidRDefault="007C5DF4">
      <w:pPr>
        <w:pStyle w:val="Nyilatkozat"/>
        <w:tabs>
          <w:tab w:val="left" w:pos="5100"/>
          <w:tab w:val="left" w:leader="underscore" w:pos="7935"/>
        </w:tabs>
      </w:pPr>
      <w:r>
        <w:t>Győr, [</w:t>
      </w:r>
      <w:r>
        <w:rPr>
          <w:color w:val="800000"/>
          <w:shd w:val="clear" w:color="auto" w:fill="FFFFFF"/>
        </w:rPr>
        <w:t>beadás dátuma</w:t>
      </w:r>
      <w:r>
        <w:t>]</w:t>
      </w:r>
      <w:r>
        <w:tab/>
      </w:r>
      <w:r>
        <w:tab/>
      </w:r>
    </w:p>
    <w:p w14:paraId="4F8CA4F3" w14:textId="77777777" w:rsidR="007C5DF4" w:rsidRDefault="007C5DF4">
      <w:pPr>
        <w:pStyle w:val="Nyilatkozat"/>
        <w:tabs>
          <w:tab w:val="left" w:pos="4245"/>
          <w:tab w:val="left" w:pos="6060"/>
          <w:tab w:val="left" w:pos="7425"/>
        </w:tabs>
      </w:pPr>
      <w:r>
        <w:tab/>
      </w:r>
      <w:r>
        <w:tab/>
        <w:t>hallgató</w:t>
      </w:r>
    </w:p>
    <w:p w14:paraId="61A0D677" w14:textId="77777777" w:rsidR="007C5DF4" w:rsidRDefault="007C5DF4"/>
    <w:p w14:paraId="72508B6A" w14:textId="77777777" w:rsidR="007C5DF4" w:rsidRDefault="007C5DF4"/>
    <w:p w14:paraId="170148D6" w14:textId="6265FA4A" w:rsidR="007C5DF4" w:rsidRDefault="007C5DF4" w:rsidP="007204AA">
      <w:pPr>
        <w:pStyle w:val="Cm"/>
        <w:rPr>
          <w:color w:val="800000"/>
          <w:sz w:val="28"/>
          <w:szCs w:val="28"/>
        </w:rPr>
      </w:pPr>
      <w:r>
        <w:lastRenderedPageBreak/>
        <w:t>Kivonat</w:t>
      </w:r>
    </w:p>
    <w:p w14:paraId="2753FFCD" w14:textId="24AB804E" w:rsidR="007C5DF4" w:rsidRDefault="00CA405E" w:rsidP="00930947">
      <w:pPr>
        <w:pStyle w:val="mynormal"/>
      </w:pPr>
      <w:r w:rsidRPr="00CA405E">
        <w:t>Kapcsolási rajz digitalizáló szoftver</w:t>
      </w:r>
    </w:p>
    <w:p w14:paraId="6F1B24ED" w14:textId="167B2D9F" w:rsidR="007C5DF4" w:rsidRDefault="00CA405E" w:rsidP="00930947">
      <w:pPr>
        <w:pStyle w:val="mynormal"/>
      </w:pPr>
      <w:r>
        <w:t xml:space="preserve">A </w:t>
      </w:r>
      <w:r w:rsidR="00D11B62">
        <w:t>szakdolgozat</w:t>
      </w:r>
      <w:r>
        <w:t xml:space="preserve"> célja egy szoftver fejlesztése, amely egy képről, vagy élő kameraképről képes felismerni, valamint digitalizálni egy kapcsolási rajzot</w:t>
      </w:r>
      <w:r w:rsidR="00DB7BF3">
        <w:t xml:space="preserve"> úgy, hogy az utána digitálisan szerkeszthető legyen.</w:t>
      </w:r>
    </w:p>
    <w:p w14:paraId="34CA64E2" w14:textId="247DCE58" w:rsidR="00403F41" w:rsidRDefault="00403F41" w:rsidP="00930947">
      <w:pPr>
        <w:pStyle w:val="mynormal"/>
      </w:pPr>
      <w:r>
        <w:t>A</w:t>
      </w:r>
      <w:r w:rsidR="00D11B62">
        <w:t xml:space="preserve"> dokumentum</w:t>
      </w:r>
      <w:r>
        <w:t xml:space="preserve"> első </w:t>
      </w:r>
      <w:r w:rsidR="00D11B62">
        <w:t xml:space="preserve">felében </w:t>
      </w:r>
      <w:r w:rsidR="00252BA0">
        <w:t xml:space="preserve">beszélek </w:t>
      </w:r>
      <w:r w:rsidR="002024A5">
        <w:t>a</w:t>
      </w:r>
      <w:r>
        <w:t xml:space="preserve"> </w:t>
      </w:r>
      <w:r w:rsidR="002024A5">
        <w:t xml:space="preserve">kapcsolási rajzokról, valamint </w:t>
      </w:r>
      <w:r>
        <w:t>a szoftver elkészítéséhez szükséges</w:t>
      </w:r>
      <w:r w:rsidR="002024A5">
        <w:t xml:space="preserve"> szoftverfejlesztési eszközök</w:t>
      </w:r>
      <w:r w:rsidR="00252BA0">
        <w:t>ről.</w:t>
      </w:r>
      <w:r w:rsidR="008E5482">
        <w:t xml:space="preserve"> </w:t>
      </w:r>
      <w:r w:rsidR="00493FE0">
        <w:t>Minden fejlesztési eszköz leírásában szó lesz arról, hogy hogyan működnek, mire használthatók, valamint arról, hogy miért hasznos ezen szoftver elkészítéséhez.</w:t>
      </w:r>
    </w:p>
    <w:p w14:paraId="06809DE8" w14:textId="154F5514" w:rsidR="00CA405E" w:rsidRDefault="003E4E11" w:rsidP="00930947">
      <w:pPr>
        <w:pStyle w:val="mynormal"/>
      </w:pPr>
      <w:r>
        <w:t>A második felében a program elkészítésének folyamatáról, valamint az egyes részfeladatok megoldásáról lesz szó</w:t>
      </w:r>
      <w:r w:rsidR="001869F3">
        <w:t>, úgymint a bemenetek kezelése, a kép előfeldolgozása, szegmentálása, az elemek felismerése, valamint a kimenet létrehozása.</w:t>
      </w:r>
    </w:p>
    <w:p w14:paraId="3A4C74C2" w14:textId="77777777" w:rsidR="00CA405E" w:rsidRDefault="00CA405E" w:rsidP="00930947">
      <w:pPr>
        <w:pStyle w:val="mynormal"/>
      </w:pPr>
    </w:p>
    <w:p w14:paraId="7F6482A5" w14:textId="77777777" w:rsidR="007C5DF4" w:rsidRDefault="007C5DF4" w:rsidP="007204AA">
      <w:pPr>
        <w:pStyle w:val="Cm"/>
        <w:rPr>
          <w:color w:val="800000"/>
          <w:sz w:val="28"/>
          <w:szCs w:val="28"/>
        </w:rPr>
      </w:pPr>
      <w:proofErr w:type="spellStart"/>
      <w:r w:rsidRPr="00960834">
        <w:lastRenderedPageBreak/>
        <w:t>Abstract</w:t>
      </w:r>
      <w:proofErr w:type="spellEnd"/>
    </w:p>
    <w:p w14:paraId="638497A2" w14:textId="4A83593C" w:rsidR="009E12F9" w:rsidRDefault="009E12F9" w:rsidP="00930947">
      <w:pPr>
        <w:pStyle w:val="mynormal"/>
      </w:pPr>
      <w:proofErr w:type="spellStart"/>
      <w:r>
        <w:t>Circuit</w:t>
      </w:r>
      <w:proofErr w:type="spellEnd"/>
      <w:r>
        <w:t xml:space="preserve"> diagram </w:t>
      </w:r>
      <w:proofErr w:type="spellStart"/>
      <w:r>
        <w:t>digitizer</w:t>
      </w:r>
      <w:proofErr w:type="spellEnd"/>
      <w:r>
        <w:t xml:space="preserve"> software</w:t>
      </w:r>
    </w:p>
    <w:p w14:paraId="122D2B5F" w14:textId="07BC7B09" w:rsidR="009E12F9" w:rsidRDefault="009E12F9" w:rsidP="00930947">
      <w:pPr>
        <w:pStyle w:val="mynormal"/>
      </w:pPr>
      <w:r>
        <w:t xml:space="preserve">The </w:t>
      </w:r>
      <w:proofErr w:type="spellStart"/>
      <w:r>
        <w:t>goal</w:t>
      </w:r>
      <w:proofErr w:type="spellEnd"/>
      <w:r>
        <w:t xml:space="preserve"> of </w:t>
      </w:r>
      <w:proofErr w:type="spellStart"/>
      <w:r>
        <w:t>the</w:t>
      </w:r>
      <w:proofErr w:type="spellEnd"/>
      <w:r>
        <w:t xml:space="preserve"> </w:t>
      </w:r>
      <w:proofErr w:type="spellStart"/>
      <w:r>
        <w:t>dissertation</w:t>
      </w:r>
      <w:proofErr w:type="spellEnd"/>
      <w:r>
        <w:t xml:space="preserve"> is </w:t>
      </w:r>
      <w:proofErr w:type="spellStart"/>
      <w:r>
        <w:t>to</w:t>
      </w:r>
      <w:proofErr w:type="spellEnd"/>
      <w:r>
        <w:t xml:space="preserve"> </w:t>
      </w:r>
      <w:proofErr w:type="spellStart"/>
      <w:r>
        <w:t>develop</w:t>
      </w:r>
      <w:proofErr w:type="spellEnd"/>
      <w:r>
        <w:t xml:space="preserve"> a software </w:t>
      </w:r>
      <w:proofErr w:type="spellStart"/>
      <w:r>
        <w:t>which</w:t>
      </w:r>
      <w:proofErr w:type="spellEnd"/>
      <w:r>
        <w:t xml:space="preserve"> is </w:t>
      </w:r>
      <w:proofErr w:type="spellStart"/>
      <w:r>
        <w:t>able</w:t>
      </w:r>
      <w:proofErr w:type="spellEnd"/>
      <w:r>
        <w:t xml:space="preserve"> </w:t>
      </w:r>
      <w:proofErr w:type="spellStart"/>
      <w:r>
        <w:t>to</w:t>
      </w:r>
      <w:proofErr w:type="spellEnd"/>
      <w:r>
        <w:t xml:space="preserve"> </w:t>
      </w:r>
      <w:proofErr w:type="spellStart"/>
      <w:r>
        <w:t>recognize</w:t>
      </w:r>
      <w:proofErr w:type="spellEnd"/>
      <w:r>
        <w:t xml:space="preserve"> and </w:t>
      </w:r>
      <w:proofErr w:type="spellStart"/>
      <w:r>
        <w:t>digitize</w:t>
      </w:r>
      <w:proofErr w:type="spellEnd"/>
      <w:r>
        <w:t xml:space="preserve"> a </w:t>
      </w:r>
      <w:proofErr w:type="spellStart"/>
      <w:r>
        <w:t>circuit</w:t>
      </w:r>
      <w:proofErr w:type="spellEnd"/>
      <w:r>
        <w:t xml:space="preserve"> diagram </w:t>
      </w:r>
      <w:proofErr w:type="spellStart"/>
      <w:r>
        <w:t>from</w:t>
      </w:r>
      <w:proofErr w:type="spellEnd"/>
      <w:r>
        <w:t xml:space="preserve"> a </w:t>
      </w:r>
      <w:proofErr w:type="spellStart"/>
      <w:r>
        <w:t>picure</w:t>
      </w:r>
      <w:proofErr w:type="spellEnd"/>
      <w:r>
        <w:t xml:space="preserve"> </w:t>
      </w:r>
      <w:proofErr w:type="spellStart"/>
      <w:r>
        <w:t>or</w:t>
      </w:r>
      <w:proofErr w:type="spellEnd"/>
      <w:r>
        <w:t xml:space="preserve"> </w:t>
      </w:r>
      <w:proofErr w:type="spellStart"/>
      <w:r>
        <w:t>live</w:t>
      </w:r>
      <w:proofErr w:type="spellEnd"/>
      <w:r>
        <w:t xml:space="preserve"> </w:t>
      </w:r>
      <w:r w:rsidR="00493FE0">
        <w:t xml:space="preserve">video </w:t>
      </w:r>
      <w:proofErr w:type="spellStart"/>
      <w:r w:rsidR="00493FE0">
        <w:t>stream</w:t>
      </w:r>
      <w:proofErr w:type="spellEnd"/>
      <w:r w:rsidR="00493FE0">
        <w:t xml:space="preserve"> in a </w:t>
      </w:r>
      <w:proofErr w:type="spellStart"/>
      <w:r w:rsidR="00493FE0">
        <w:t>way</w:t>
      </w:r>
      <w:proofErr w:type="spellEnd"/>
      <w:r w:rsidR="00493FE0">
        <w:t xml:space="preserve"> </w:t>
      </w:r>
      <w:proofErr w:type="spellStart"/>
      <w:r w:rsidR="00493FE0">
        <w:t>that</w:t>
      </w:r>
      <w:proofErr w:type="spellEnd"/>
      <w:r w:rsidR="00493FE0">
        <w:t xml:space="preserve"> </w:t>
      </w:r>
      <w:proofErr w:type="spellStart"/>
      <w:r w:rsidR="00493FE0">
        <w:t>makes</w:t>
      </w:r>
      <w:proofErr w:type="spellEnd"/>
      <w:r w:rsidR="00493FE0">
        <w:t xml:space="preserve"> </w:t>
      </w:r>
      <w:proofErr w:type="spellStart"/>
      <w:r w:rsidR="00493FE0">
        <w:t>it</w:t>
      </w:r>
      <w:proofErr w:type="spellEnd"/>
      <w:r w:rsidR="00493FE0">
        <w:t xml:space="preserve"> </w:t>
      </w:r>
      <w:proofErr w:type="spellStart"/>
      <w:r w:rsidR="00493FE0">
        <w:t>editable</w:t>
      </w:r>
      <w:proofErr w:type="spellEnd"/>
      <w:r w:rsidR="00493FE0">
        <w:t>.</w:t>
      </w:r>
    </w:p>
    <w:p w14:paraId="64C8BD2B" w14:textId="2D69D299" w:rsidR="00493FE0" w:rsidRDefault="00493FE0" w:rsidP="00930947">
      <w:pPr>
        <w:pStyle w:val="mynormal"/>
      </w:pPr>
      <w:r>
        <w:t xml:space="preserve">In </w:t>
      </w:r>
      <w:proofErr w:type="spellStart"/>
      <w:r>
        <w:t>the</w:t>
      </w:r>
      <w:proofErr w:type="spellEnd"/>
      <w:r>
        <w:t xml:space="preserve"> </w:t>
      </w:r>
      <w:proofErr w:type="spellStart"/>
      <w:r>
        <w:t>first</w:t>
      </w:r>
      <w:proofErr w:type="spellEnd"/>
      <w:r>
        <w:t xml:space="preserve"> </w:t>
      </w:r>
      <w:proofErr w:type="spellStart"/>
      <w:r>
        <w:t>half</w:t>
      </w:r>
      <w:proofErr w:type="spellEnd"/>
      <w:r>
        <w:t xml:space="preserve"> of </w:t>
      </w:r>
      <w:proofErr w:type="spellStart"/>
      <w:r>
        <w:t>the</w:t>
      </w:r>
      <w:proofErr w:type="spellEnd"/>
      <w:r>
        <w:t xml:space="preserve"> </w:t>
      </w:r>
      <w:proofErr w:type="spellStart"/>
      <w:r>
        <w:t>document</w:t>
      </w:r>
      <w:proofErr w:type="spellEnd"/>
      <w:r>
        <w:t xml:space="preserve"> I </w:t>
      </w:r>
      <w:proofErr w:type="spellStart"/>
      <w:r>
        <w:t>talk</w:t>
      </w:r>
      <w:proofErr w:type="spellEnd"/>
      <w:r>
        <w:t xml:space="preserve"> </w:t>
      </w:r>
      <w:proofErr w:type="spellStart"/>
      <w:r>
        <w:t>generally</w:t>
      </w:r>
      <w:proofErr w:type="spellEnd"/>
      <w:r>
        <w:t xml:space="preserve"> </w:t>
      </w:r>
      <w:proofErr w:type="spellStart"/>
      <w:r>
        <w:t>about</w:t>
      </w:r>
      <w:proofErr w:type="spellEnd"/>
      <w:r>
        <w:t xml:space="preserve"> </w:t>
      </w:r>
      <w:proofErr w:type="spellStart"/>
      <w:r>
        <w:t>circuit</w:t>
      </w:r>
      <w:proofErr w:type="spellEnd"/>
      <w:r>
        <w:t xml:space="preserve"> </w:t>
      </w:r>
      <w:proofErr w:type="spellStart"/>
      <w:r>
        <w:t>diagrams</w:t>
      </w:r>
      <w:proofErr w:type="spellEnd"/>
      <w:r>
        <w:t xml:space="preserve"> and </w:t>
      </w:r>
      <w:proofErr w:type="spellStart"/>
      <w:r>
        <w:t>the</w:t>
      </w:r>
      <w:proofErr w:type="spellEnd"/>
      <w:r>
        <w:t xml:space="preserve"> </w:t>
      </w:r>
      <w:proofErr w:type="spellStart"/>
      <w:r>
        <w:t>development</w:t>
      </w:r>
      <w:proofErr w:type="spellEnd"/>
      <w:r>
        <w:t xml:space="preserve"> </w:t>
      </w:r>
      <w:proofErr w:type="spellStart"/>
      <w:r>
        <w:t>tools</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make</w:t>
      </w:r>
      <w:proofErr w:type="spellEnd"/>
      <w:r>
        <w:t xml:space="preserve"> </w:t>
      </w:r>
      <w:proofErr w:type="spellStart"/>
      <w:r>
        <w:t>the</w:t>
      </w:r>
      <w:proofErr w:type="spellEnd"/>
      <w:r>
        <w:t xml:space="preserve"> software. In </w:t>
      </w:r>
      <w:proofErr w:type="spellStart"/>
      <w:r>
        <w:t>every</w:t>
      </w:r>
      <w:proofErr w:type="spellEnd"/>
      <w:r>
        <w:t xml:space="preserve"> </w:t>
      </w:r>
      <w:proofErr w:type="spellStart"/>
      <w:r>
        <w:t>section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tools</w:t>
      </w:r>
      <w:proofErr w:type="spellEnd"/>
      <w:r>
        <w:t xml:space="preserve"> </w:t>
      </w:r>
      <w:proofErr w:type="spellStart"/>
      <w:r>
        <w:t>it</w:t>
      </w:r>
      <w:proofErr w:type="spellEnd"/>
      <w:r>
        <w:t xml:space="preserve"> </w:t>
      </w:r>
      <w:proofErr w:type="spellStart"/>
      <w:r>
        <w:t>will</w:t>
      </w:r>
      <w:proofErr w:type="spellEnd"/>
      <w:r>
        <w:t xml:space="preserve"> be </w:t>
      </w:r>
      <w:proofErr w:type="spellStart"/>
      <w:r>
        <w:t>discussed</w:t>
      </w:r>
      <w:proofErr w:type="spellEnd"/>
      <w:r>
        <w:t xml:space="preserve"> </w:t>
      </w:r>
      <w:proofErr w:type="spellStart"/>
      <w:r w:rsidR="00477D1F">
        <w:t>that</w:t>
      </w:r>
      <w:proofErr w:type="spellEnd"/>
      <w:r w:rsidR="00477D1F">
        <w:t xml:space="preserve"> </w:t>
      </w:r>
      <w:proofErr w:type="spellStart"/>
      <w:r w:rsidR="00477D1F">
        <w:t>how</w:t>
      </w:r>
      <w:proofErr w:type="spellEnd"/>
      <w:r w:rsidR="00477D1F">
        <w:t xml:space="preserve"> </w:t>
      </w:r>
      <w:proofErr w:type="spellStart"/>
      <w:r w:rsidR="00477D1F">
        <w:t>they</w:t>
      </w:r>
      <w:proofErr w:type="spellEnd"/>
      <w:r w:rsidR="00477D1F">
        <w:t xml:space="preserve"> </w:t>
      </w:r>
      <w:proofErr w:type="spellStart"/>
      <w:r w:rsidR="00477D1F">
        <w:t>work</w:t>
      </w:r>
      <w:proofErr w:type="spellEnd"/>
      <w:r w:rsidR="00477D1F">
        <w:t xml:space="preserve">, </w:t>
      </w:r>
      <w:proofErr w:type="spellStart"/>
      <w:r w:rsidR="00477D1F">
        <w:t>what</w:t>
      </w:r>
      <w:proofErr w:type="spellEnd"/>
      <w:r w:rsidR="00477D1F">
        <w:t xml:space="preserve"> </w:t>
      </w:r>
      <w:proofErr w:type="spellStart"/>
      <w:r w:rsidR="00477D1F">
        <w:t>they</w:t>
      </w:r>
      <w:proofErr w:type="spellEnd"/>
      <w:r w:rsidR="00477D1F">
        <w:t xml:space="preserve"> </w:t>
      </w:r>
      <w:proofErr w:type="spellStart"/>
      <w:r w:rsidR="00477D1F">
        <w:t>can</w:t>
      </w:r>
      <w:proofErr w:type="spellEnd"/>
      <w:r w:rsidR="00477D1F">
        <w:t xml:space="preserve"> be </w:t>
      </w:r>
      <w:proofErr w:type="spellStart"/>
      <w:r w:rsidR="00477D1F">
        <w:t>used</w:t>
      </w:r>
      <w:proofErr w:type="spellEnd"/>
      <w:r w:rsidR="00477D1F">
        <w:t xml:space="preserve"> </w:t>
      </w:r>
      <w:proofErr w:type="spellStart"/>
      <w:r w:rsidR="00477D1F">
        <w:t>for</w:t>
      </w:r>
      <w:proofErr w:type="spellEnd"/>
      <w:r w:rsidR="00477D1F">
        <w:t xml:space="preserve"> and </w:t>
      </w:r>
      <w:proofErr w:type="spellStart"/>
      <w:r w:rsidR="00477D1F">
        <w:t>why</w:t>
      </w:r>
      <w:proofErr w:type="spellEnd"/>
      <w:r w:rsidR="00477D1F">
        <w:t xml:space="preserve"> </w:t>
      </w:r>
      <w:proofErr w:type="spellStart"/>
      <w:r w:rsidR="00477D1F">
        <w:t>are</w:t>
      </w:r>
      <w:proofErr w:type="spellEnd"/>
      <w:r w:rsidR="00477D1F">
        <w:t xml:space="preserve"> </w:t>
      </w:r>
      <w:proofErr w:type="spellStart"/>
      <w:r w:rsidR="00477D1F">
        <w:t>they</w:t>
      </w:r>
      <w:proofErr w:type="spellEnd"/>
      <w:r w:rsidR="00477D1F">
        <w:t xml:space="preserve"> </w:t>
      </w:r>
      <w:proofErr w:type="spellStart"/>
      <w:r w:rsidR="00477D1F">
        <w:t>useful</w:t>
      </w:r>
      <w:proofErr w:type="spellEnd"/>
      <w:r w:rsidR="00477D1F">
        <w:t xml:space="preserve"> </w:t>
      </w:r>
      <w:proofErr w:type="spellStart"/>
      <w:r w:rsidR="00477D1F">
        <w:t>for</w:t>
      </w:r>
      <w:proofErr w:type="spellEnd"/>
      <w:r w:rsidR="00477D1F">
        <w:t xml:space="preserve"> </w:t>
      </w:r>
      <w:proofErr w:type="spellStart"/>
      <w:r w:rsidR="00477D1F">
        <w:t>the</w:t>
      </w:r>
      <w:proofErr w:type="spellEnd"/>
      <w:r w:rsidR="00477D1F">
        <w:t xml:space="preserve"> </w:t>
      </w:r>
      <w:proofErr w:type="spellStart"/>
      <w:r w:rsidR="00477D1F">
        <w:t>making</w:t>
      </w:r>
      <w:proofErr w:type="spellEnd"/>
      <w:r w:rsidR="00477D1F">
        <w:t xml:space="preserve"> of </w:t>
      </w:r>
      <w:proofErr w:type="spellStart"/>
      <w:r w:rsidR="00477D1F">
        <w:t>this</w:t>
      </w:r>
      <w:proofErr w:type="spellEnd"/>
      <w:r w:rsidR="00477D1F">
        <w:t xml:space="preserve"> project</w:t>
      </w:r>
      <w:r>
        <w:t>.</w:t>
      </w:r>
    </w:p>
    <w:p w14:paraId="4FC10E46" w14:textId="17FF1262" w:rsidR="008F1235" w:rsidRDefault="00C46E90" w:rsidP="00930947">
      <w:pPr>
        <w:pStyle w:val="mynormal"/>
      </w:pPr>
      <w:r>
        <w:t xml:space="preserve">In </w:t>
      </w:r>
      <w:proofErr w:type="spellStart"/>
      <w:r>
        <w:t>the</w:t>
      </w:r>
      <w:proofErr w:type="spellEnd"/>
      <w:r>
        <w:t xml:space="preserve"> </w:t>
      </w:r>
      <w:proofErr w:type="spellStart"/>
      <w:r>
        <w:t>second</w:t>
      </w:r>
      <w:proofErr w:type="spellEnd"/>
      <w:r>
        <w:t xml:space="preserve"> </w:t>
      </w:r>
      <w:proofErr w:type="spellStart"/>
      <w:r>
        <w:t>half</w:t>
      </w:r>
      <w:proofErr w:type="spellEnd"/>
      <w:r>
        <w:t xml:space="preserve"> I </w:t>
      </w:r>
      <w:proofErr w:type="spellStart"/>
      <w:r>
        <w:t>write</w:t>
      </w:r>
      <w:proofErr w:type="spellEnd"/>
      <w:r>
        <w:t xml:space="preserve"> </w:t>
      </w:r>
      <w:proofErr w:type="spellStart"/>
      <w:r>
        <w:t>about</w:t>
      </w:r>
      <w:proofErr w:type="spellEnd"/>
      <w:r>
        <w:t xml:space="preserve"> </w:t>
      </w:r>
      <w:proofErr w:type="spellStart"/>
      <w:r>
        <w:t>the</w:t>
      </w:r>
      <w:proofErr w:type="spellEnd"/>
      <w:r>
        <w:t xml:space="preserve"> </w:t>
      </w:r>
      <w:proofErr w:type="spellStart"/>
      <w:r>
        <w:t>process</w:t>
      </w:r>
      <w:proofErr w:type="spellEnd"/>
      <w:r>
        <w:t xml:space="preserve"> of </w:t>
      </w:r>
      <w:proofErr w:type="spellStart"/>
      <w:r>
        <w:t>making</w:t>
      </w:r>
      <w:proofErr w:type="spellEnd"/>
      <w:r>
        <w:t xml:space="preserve"> </w:t>
      </w:r>
      <w:proofErr w:type="spellStart"/>
      <w:r>
        <w:t>the</w:t>
      </w:r>
      <w:proofErr w:type="spellEnd"/>
      <w:r>
        <w:t xml:space="preserve"> software and </w:t>
      </w:r>
      <w:proofErr w:type="spellStart"/>
      <w:r>
        <w:t>how</w:t>
      </w:r>
      <w:proofErr w:type="spellEnd"/>
      <w:r>
        <w:t xml:space="preserve"> I </w:t>
      </w:r>
      <w:proofErr w:type="spellStart"/>
      <w:r>
        <w:t>solved</w:t>
      </w:r>
      <w:proofErr w:type="spellEnd"/>
      <w:r>
        <w:t xml:space="preserve"> </w:t>
      </w:r>
      <w:proofErr w:type="spellStart"/>
      <w:r>
        <w:t>the</w:t>
      </w:r>
      <w:proofErr w:type="spellEnd"/>
      <w:r>
        <w:t xml:space="preserve"> </w:t>
      </w:r>
      <w:proofErr w:type="spellStart"/>
      <w:r>
        <w:t>subprocesses</w:t>
      </w:r>
      <w:proofErr w:type="spellEnd"/>
      <w:r w:rsidR="00201DC1">
        <w:t xml:space="preserve"> like </w:t>
      </w:r>
      <w:proofErr w:type="spellStart"/>
      <w:r w:rsidR="00201DC1">
        <w:t>the</w:t>
      </w:r>
      <w:proofErr w:type="spellEnd"/>
      <w:r w:rsidR="00201DC1">
        <w:t xml:space="preserve"> input, </w:t>
      </w:r>
      <w:proofErr w:type="spellStart"/>
      <w:r w:rsidR="00201DC1">
        <w:t>preprocessing</w:t>
      </w:r>
      <w:proofErr w:type="spellEnd"/>
      <w:r w:rsidR="00201DC1">
        <w:t xml:space="preserve"> </w:t>
      </w:r>
      <w:proofErr w:type="spellStart"/>
      <w:r w:rsidR="00201DC1">
        <w:t>the</w:t>
      </w:r>
      <w:proofErr w:type="spellEnd"/>
      <w:r w:rsidR="00201DC1">
        <w:t xml:space="preserve"> image, </w:t>
      </w:r>
      <w:proofErr w:type="spellStart"/>
      <w:r w:rsidR="00201DC1">
        <w:t>segmentation</w:t>
      </w:r>
      <w:proofErr w:type="spellEnd"/>
      <w:r w:rsidR="00201DC1">
        <w:t xml:space="preserve">, </w:t>
      </w:r>
      <w:proofErr w:type="spellStart"/>
      <w:r w:rsidR="00201DC1">
        <w:t>recognizing</w:t>
      </w:r>
      <w:proofErr w:type="spellEnd"/>
      <w:r w:rsidR="00201DC1">
        <w:t xml:space="preserve"> </w:t>
      </w:r>
      <w:proofErr w:type="spellStart"/>
      <w:r w:rsidR="00201DC1">
        <w:t>the</w:t>
      </w:r>
      <w:proofErr w:type="spellEnd"/>
      <w:r w:rsidR="00201DC1">
        <w:t xml:space="preserve"> </w:t>
      </w:r>
      <w:proofErr w:type="spellStart"/>
      <w:r w:rsidR="00201DC1">
        <w:t>elements</w:t>
      </w:r>
      <w:proofErr w:type="spellEnd"/>
      <w:r w:rsidR="00201DC1">
        <w:t xml:space="preserve"> and </w:t>
      </w:r>
      <w:proofErr w:type="spellStart"/>
      <w:r w:rsidR="00F63A6F">
        <w:t>creating</w:t>
      </w:r>
      <w:proofErr w:type="spellEnd"/>
      <w:r w:rsidR="00F63A6F">
        <w:t xml:space="preserve"> </w:t>
      </w:r>
      <w:proofErr w:type="spellStart"/>
      <w:r w:rsidR="00201DC1">
        <w:t>the</w:t>
      </w:r>
      <w:proofErr w:type="spellEnd"/>
      <w:r w:rsidR="00201DC1">
        <w:t xml:space="preserve"> output.</w:t>
      </w:r>
    </w:p>
    <w:p w14:paraId="4F2F94EC" w14:textId="4999F028" w:rsidR="00C46E90" w:rsidRDefault="00C46E90" w:rsidP="00930947">
      <w:pPr>
        <w:pStyle w:val="mynormal"/>
      </w:pPr>
    </w:p>
    <w:p w14:paraId="319F0320" w14:textId="77777777" w:rsidR="002F14DE" w:rsidRDefault="002F14DE" w:rsidP="00930947">
      <w:pPr>
        <w:pStyle w:val="mynormal"/>
      </w:pPr>
    </w:p>
    <w:p w14:paraId="03A1ED39" w14:textId="77777777" w:rsidR="007C5DF4" w:rsidRDefault="007C5DF4" w:rsidP="007204AA">
      <w:pPr>
        <w:pStyle w:val="Cm"/>
      </w:pPr>
      <w:r w:rsidRPr="00960834">
        <w:lastRenderedPageBreak/>
        <w:t>Tartalomjegyzék</w:t>
      </w:r>
    </w:p>
    <w:sdt>
      <w:sdtPr>
        <w:rPr>
          <w:rFonts w:cs="Lohit Hindi"/>
          <w:szCs w:val="24"/>
        </w:rPr>
        <w:id w:val="-48072682"/>
        <w:docPartObj>
          <w:docPartGallery w:val="Table of Contents"/>
          <w:docPartUnique/>
        </w:docPartObj>
      </w:sdtPr>
      <w:sdtEndPr>
        <w:rPr>
          <w:b/>
          <w:bCs/>
        </w:rPr>
      </w:sdtEndPr>
      <w:sdtContent>
        <w:p w14:paraId="0EB979B7" w14:textId="6ED46035" w:rsidR="007204AA" w:rsidRDefault="0096083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r>
            <w:fldChar w:fldCharType="begin"/>
          </w:r>
          <w:r>
            <w:instrText xml:space="preserve"> TOC \o "1-3" \h \z \u </w:instrText>
          </w:r>
          <w:r>
            <w:fldChar w:fldCharType="separate"/>
          </w:r>
          <w:hyperlink w:anchor="_Toc69729848" w:history="1">
            <w:r w:rsidR="007204AA" w:rsidRPr="00177A33">
              <w:rPr>
                <w:rStyle w:val="Hiperhivatkozs"/>
                <w:noProof/>
              </w:rPr>
              <w:t>1</w:t>
            </w:r>
            <w:r w:rsidR="007204AA">
              <w:rPr>
                <w:rFonts w:asciiTheme="minorHAnsi" w:eastAsiaTheme="minorEastAsia" w:hAnsiTheme="minorHAnsi" w:cstheme="minorBidi"/>
                <w:noProof/>
                <w:color w:val="auto"/>
                <w:kern w:val="0"/>
                <w:sz w:val="22"/>
                <w:szCs w:val="22"/>
                <w:lang w:eastAsia="hu-HU" w:bidi="ar-SA"/>
              </w:rPr>
              <w:tab/>
            </w:r>
            <w:r w:rsidR="007204AA" w:rsidRPr="00177A33">
              <w:rPr>
                <w:rStyle w:val="Hiperhivatkozs"/>
                <w:noProof/>
              </w:rPr>
              <w:t>Bevezetés</w:t>
            </w:r>
            <w:r w:rsidR="007204AA">
              <w:rPr>
                <w:noProof/>
                <w:webHidden/>
              </w:rPr>
              <w:tab/>
            </w:r>
            <w:r w:rsidR="007204AA">
              <w:rPr>
                <w:noProof/>
                <w:webHidden/>
              </w:rPr>
              <w:fldChar w:fldCharType="begin"/>
            </w:r>
            <w:r w:rsidR="007204AA">
              <w:rPr>
                <w:noProof/>
                <w:webHidden/>
              </w:rPr>
              <w:instrText xml:space="preserve"> PAGEREF _Toc69729848 \h </w:instrText>
            </w:r>
            <w:r w:rsidR="007204AA">
              <w:rPr>
                <w:noProof/>
                <w:webHidden/>
              </w:rPr>
            </w:r>
            <w:r w:rsidR="007204AA">
              <w:rPr>
                <w:noProof/>
                <w:webHidden/>
              </w:rPr>
              <w:fldChar w:fldCharType="separate"/>
            </w:r>
            <w:r w:rsidR="00FA6C88">
              <w:rPr>
                <w:noProof/>
                <w:webHidden/>
              </w:rPr>
              <w:t>1</w:t>
            </w:r>
            <w:r w:rsidR="007204AA">
              <w:rPr>
                <w:noProof/>
                <w:webHidden/>
              </w:rPr>
              <w:fldChar w:fldCharType="end"/>
            </w:r>
          </w:hyperlink>
        </w:p>
        <w:p w14:paraId="7C7F0D50" w14:textId="6FAEED68" w:rsidR="007204AA" w:rsidRDefault="007204AA">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69729849" w:history="1">
            <w:r w:rsidRPr="00177A33">
              <w:rPr>
                <w:rStyle w:val="Hiperhivatkozs"/>
                <w:noProof/>
              </w:rPr>
              <w:t>2</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Elméleti háttér</w:t>
            </w:r>
            <w:r>
              <w:rPr>
                <w:noProof/>
                <w:webHidden/>
              </w:rPr>
              <w:tab/>
            </w:r>
            <w:r>
              <w:rPr>
                <w:noProof/>
                <w:webHidden/>
              </w:rPr>
              <w:fldChar w:fldCharType="begin"/>
            </w:r>
            <w:r>
              <w:rPr>
                <w:noProof/>
                <w:webHidden/>
              </w:rPr>
              <w:instrText xml:space="preserve"> PAGEREF _Toc69729849 \h </w:instrText>
            </w:r>
            <w:r>
              <w:rPr>
                <w:noProof/>
                <w:webHidden/>
              </w:rPr>
            </w:r>
            <w:r>
              <w:rPr>
                <w:noProof/>
                <w:webHidden/>
              </w:rPr>
              <w:fldChar w:fldCharType="separate"/>
            </w:r>
            <w:r w:rsidR="00FA6C88">
              <w:rPr>
                <w:noProof/>
                <w:webHidden/>
              </w:rPr>
              <w:t>2</w:t>
            </w:r>
            <w:r>
              <w:rPr>
                <w:noProof/>
                <w:webHidden/>
              </w:rPr>
              <w:fldChar w:fldCharType="end"/>
            </w:r>
          </w:hyperlink>
        </w:p>
        <w:p w14:paraId="312EA83C" w14:textId="5A7F913E" w:rsidR="007204AA" w:rsidRDefault="007204AA">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69729850" w:history="1">
            <w:r w:rsidRPr="00177A33">
              <w:rPr>
                <w:rStyle w:val="Hiperhivatkozs"/>
                <w:noProof/>
              </w:rPr>
              <w:t>2.1</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Kapcsolási rajzok</w:t>
            </w:r>
            <w:r>
              <w:rPr>
                <w:noProof/>
                <w:webHidden/>
              </w:rPr>
              <w:tab/>
            </w:r>
            <w:r>
              <w:rPr>
                <w:noProof/>
                <w:webHidden/>
              </w:rPr>
              <w:fldChar w:fldCharType="begin"/>
            </w:r>
            <w:r>
              <w:rPr>
                <w:noProof/>
                <w:webHidden/>
              </w:rPr>
              <w:instrText xml:space="preserve"> PAGEREF _Toc69729850 \h </w:instrText>
            </w:r>
            <w:r>
              <w:rPr>
                <w:noProof/>
                <w:webHidden/>
              </w:rPr>
            </w:r>
            <w:r>
              <w:rPr>
                <w:noProof/>
                <w:webHidden/>
              </w:rPr>
              <w:fldChar w:fldCharType="separate"/>
            </w:r>
            <w:r w:rsidR="00FA6C88">
              <w:rPr>
                <w:noProof/>
                <w:webHidden/>
              </w:rPr>
              <w:t>2</w:t>
            </w:r>
            <w:r>
              <w:rPr>
                <w:noProof/>
                <w:webHidden/>
              </w:rPr>
              <w:fldChar w:fldCharType="end"/>
            </w:r>
          </w:hyperlink>
        </w:p>
        <w:p w14:paraId="65F8E0AF" w14:textId="27578716" w:rsidR="007204AA" w:rsidRDefault="007204AA">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69729851" w:history="1">
            <w:r w:rsidRPr="00177A33">
              <w:rPr>
                <w:rStyle w:val="Hiperhivatkozs"/>
                <w:noProof/>
              </w:rPr>
              <w:t>2.2</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A probléma bemutatása</w:t>
            </w:r>
            <w:r>
              <w:rPr>
                <w:noProof/>
                <w:webHidden/>
              </w:rPr>
              <w:tab/>
            </w:r>
            <w:r>
              <w:rPr>
                <w:noProof/>
                <w:webHidden/>
              </w:rPr>
              <w:fldChar w:fldCharType="begin"/>
            </w:r>
            <w:r>
              <w:rPr>
                <w:noProof/>
                <w:webHidden/>
              </w:rPr>
              <w:instrText xml:space="preserve"> PAGEREF _Toc69729851 \h </w:instrText>
            </w:r>
            <w:r>
              <w:rPr>
                <w:noProof/>
                <w:webHidden/>
              </w:rPr>
            </w:r>
            <w:r>
              <w:rPr>
                <w:noProof/>
                <w:webHidden/>
              </w:rPr>
              <w:fldChar w:fldCharType="separate"/>
            </w:r>
            <w:r w:rsidR="00FA6C88">
              <w:rPr>
                <w:noProof/>
                <w:webHidden/>
              </w:rPr>
              <w:t>3</w:t>
            </w:r>
            <w:r>
              <w:rPr>
                <w:noProof/>
                <w:webHidden/>
              </w:rPr>
              <w:fldChar w:fldCharType="end"/>
            </w:r>
          </w:hyperlink>
        </w:p>
        <w:p w14:paraId="17D08014" w14:textId="1028B5D9" w:rsidR="007204AA" w:rsidRDefault="007204AA">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69729852" w:history="1">
            <w:r w:rsidRPr="00177A33">
              <w:rPr>
                <w:rStyle w:val="Hiperhivatkozs"/>
                <w:noProof/>
              </w:rPr>
              <w:t>2.3</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Képek előfeldolgozása</w:t>
            </w:r>
            <w:r>
              <w:rPr>
                <w:noProof/>
                <w:webHidden/>
              </w:rPr>
              <w:tab/>
            </w:r>
            <w:r>
              <w:rPr>
                <w:noProof/>
                <w:webHidden/>
              </w:rPr>
              <w:fldChar w:fldCharType="begin"/>
            </w:r>
            <w:r>
              <w:rPr>
                <w:noProof/>
                <w:webHidden/>
              </w:rPr>
              <w:instrText xml:space="preserve"> PAGEREF _Toc69729852 \h </w:instrText>
            </w:r>
            <w:r>
              <w:rPr>
                <w:noProof/>
                <w:webHidden/>
              </w:rPr>
            </w:r>
            <w:r>
              <w:rPr>
                <w:noProof/>
                <w:webHidden/>
              </w:rPr>
              <w:fldChar w:fldCharType="separate"/>
            </w:r>
            <w:r w:rsidR="00FA6C88">
              <w:rPr>
                <w:noProof/>
                <w:webHidden/>
              </w:rPr>
              <w:t>4</w:t>
            </w:r>
            <w:r>
              <w:rPr>
                <w:noProof/>
                <w:webHidden/>
              </w:rPr>
              <w:fldChar w:fldCharType="end"/>
            </w:r>
          </w:hyperlink>
        </w:p>
        <w:p w14:paraId="34CE4553" w14:textId="7B1C49F8" w:rsidR="007204AA" w:rsidRDefault="007204AA">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69729853" w:history="1">
            <w:r w:rsidRPr="00177A33">
              <w:rPr>
                <w:rStyle w:val="Hiperhivatkozs"/>
                <w:noProof/>
              </w:rPr>
              <w:t>2.3.1</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Threshold</w:t>
            </w:r>
            <w:r w:rsidRPr="00177A33">
              <w:rPr>
                <w:rStyle w:val="Hiperhivatkozs"/>
                <w:noProof/>
              </w:rPr>
              <w:t>i</w:t>
            </w:r>
            <w:r w:rsidRPr="00177A33">
              <w:rPr>
                <w:rStyle w:val="Hiperhivatkozs"/>
                <w:noProof/>
              </w:rPr>
              <w:t>ng</w:t>
            </w:r>
            <w:r>
              <w:rPr>
                <w:noProof/>
                <w:webHidden/>
              </w:rPr>
              <w:tab/>
            </w:r>
            <w:r>
              <w:rPr>
                <w:noProof/>
                <w:webHidden/>
              </w:rPr>
              <w:fldChar w:fldCharType="begin"/>
            </w:r>
            <w:r>
              <w:rPr>
                <w:noProof/>
                <w:webHidden/>
              </w:rPr>
              <w:instrText xml:space="preserve"> PAGEREF _Toc69729853 \h </w:instrText>
            </w:r>
            <w:r>
              <w:rPr>
                <w:noProof/>
                <w:webHidden/>
              </w:rPr>
            </w:r>
            <w:r>
              <w:rPr>
                <w:noProof/>
                <w:webHidden/>
              </w:rPr>
              <w:fldChar w:fldCharType="separate"/>
            </w:r>
            <w:r w:rsidR="00FA6C88">
              <w:rPr>
                <w:noProof/>
                <w:webHidden/>
              </w:rPr>
              <w:t>4</w:t>
            </w:r>
            <w:r>
              <w:rPr>
                <w:noProof/>
                <w:webHidden/>
              </w:rPr>
              <w:fldChar w:fldCharType="end"/>
            </w:r>
          </w:hyperlink>
        </w:p>
        <w:p w14:paraId="6846549F" w14:textId="6FEFD0A1" w:rsidR="007204AA" w:rsidRDefault="007204AA">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69729854" w:history="1">
            <w:r w:rsidRPr="00177A33">
              <w:rPr>
                <w:rStyle w:val="Hiperhivatkozs"/>
                <w:noProof/>
              </w:rPr>
              <w:t>2.3.2</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Morfológiai transzformációk</w:t>
            </w:r>
            <w:r>
              <w:rPr>
                <w:noProof/>
                <w:webHidden/>
              </w:rPr>
              <w:tab/>
            </w:r>
            <w:r>
              <w:rPr>
                <w:noProof/>
                <w:webHidden/>
              </w:rPr>
              <w:fldChar w:fldCharType="begin"/>
            </w:r>
            <w:r>
              <w:rPr>
                <w:noProof/>
                <w:webHidden/>
              </w:rPr>
              <w:instrText xml:space="preserve"> PAGEREF _Toc69729854 \h </w:instrText>
            </w:r>
            <w:r>
              <w:rPr>
                <w:noProof/>
                <w:webHidden/>
              </w:rPr>
            </w:r>
            <w:r>
              <w:rPr>
                <w:noProof/>
                <w:webHidden/>
              </w:rPr>
              <w:fldChar w:fldCharType="separate"/>
            </w:r>
            <w:r w:rsidR="00FA6C88">
              <w:rPr>
                <w:noProof/>
                <w:webHidden/>
              </w:rPr>
              <w:t>6</w:t>
            </w:r>
            <w:r>
              <w:rPr>
                <w:noProof/>
                <w:webHidden/>
              </w:rPr>
              <w:fldChar w:fldCharType="end"/>
            </w:r>
          </w:hyperlink>
        </w:p>
        <w:p w14:paraId="6D293EEF" w14:textId="1A806527" w:rsidR="007204AA" w:rsidRDefault="007204AA">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69729855" w:history="1">
            <w:r w:rsidRPr="00177A33">
              <w:rPr>
                <w:rStyle w:val="Hiperhivatkozs"/>
                <w:noProof/>
              </w:rPr>
              <w:t>2.3.3</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Átméretezés</w:t>
            </w:r>
            <w:r>
              <w:rPr>
                <w:noProof/>
                <w:webHidden/>
              </w:rPr>
              <w:tab/>
            </w:r>
            <w:r>
              <w:rPr>
                <w:noProof/>
                <w:webHidden/>
              </w:rPr>
              <w:fldChar w:fldCharType="begin"/>
            </w:r>
            <w:r>
              <w:rPr>
                <w:noProof/>
                <w:webHidden/>
              </w:rPr>
              <w:instrText xml:space="preserve"> PAGEREF _Toc69729855 \h </w:instrText>
            </w:r>
            <w:r>
              <w:rPr>
                <w:noProof/>
                <w:webHidden/>
              </w:rPr>
            </w:r>
            <w:r>
              <w:rPr>
                <w:noProof/>
                <w:webHidden/>
              </w:rPr>
              <w:fldChar w:fldCharType="separate"/>
            </w:r>
            <w:r w:rsidR="00FA6C88">
              <w:rPr>
                <w:noProof/>
                <w:webHidden/>
              </w:rPr>
              <w:t>7</w:t>
            </w:r>
            <w:r>
              <w:rPr>
                <w:noProof/>
                <w:webHidden/>
              </w:rPr>
              <w:fldChar w:fldCharType="end"/>
            </w:r>
          </w:hyperlink>
        </w:p>
        <w:p w14:paraId="62605B98" w14:textId="2534FF81" w:rsidR="007204AA" w:rsidRDefault="007204AA">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69729856" w:history="1">
            <w:r w:rsidRPr="00177A33">
              <w:rPr>
                <w:rStyle w:val="Hiperhivatkozs"/>
                <w:noProof/>
              </w:rPr>
              <w:t>2.3.4</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Forgatás</w:t>
            </w:r>
            <w:r>
              <w:rPr>
                <w:noProof/>
                <w:webHidden/>
              </w:rPr>
              <w:tab/>
            </w:r>
            <w:r>
              <w:rPr>
                <w:noProof/>
                <w:webHidden/>
              </w:rPr>
              <w:fldChar w:fldCharType="begin"/>
            </w:r>
            <w:r>
              <w:rPr>
                <w:noProof/>
                <w:webHidden/>
              </w:rPr>
              <w:instrText xml:space="preserve"> PAGEREF _Toc69729856 \h </w:instrText>
            </w:r>
            <w:r>
              <w:rPr>
                <w:noProof/>
                <w:webHidden/>
              </w:rPr>
            </w:r>
            <w:r>
              <w:rPr>
                <w:noProof/>
                <w:webHidden/>
              </w:rPr>
              <w:fldChar w:fldCharType="separate"/>
            </w:r>
            <w:r w:rsidR="00FA6C88">
              <w:rPr>
                <w:noProof/>
                <w:webHidden/>
              </w:rPr>
              <w:t>7</w:t>
            </w:r>
            <w:r>
              <w:rPr>
                <w:noProof/>
                <w:webHidden/>
              </w:rPr>
              <w:fldChar w:fldCharType="end"/>
            </w:r>
          </w:hyperlink>
        </w:p>
        <w:p w14:paraId="25A6D154" w14:textId="51E83674" w:rsidR="007204AA" w:rsidRDefault="007204AA">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69729857" w:history="1">
            <w:r w:rsidRPr="00177A33">
              <w:rPr>
                <w:rStyle w:val="Hiperhivatkozs"/>
                <w:noProof/>
              </w:rPr>
              <w:t>2.4</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Kontúrkeresés</w:t>
            </w:r>
            <w:r>
              <w:rPr>
                <w:noProof/>
                <w:webHidden/>
              </w:rPr>
              <w:tab/>
            </w:r>
            <w:r>
              <w:rPr>
                <w:noProof/>
                <w:webHidden/>
              </w:rPr>
              <w:fldChar w:fldCharType="begin"/>
            </w:r>
            <w:r>
              <w:rPr>
                <w:noProof/>
                <w:webHidden/>
              </w:rPr>
              <w:instrText xml:space="preserve"> PAGEREF _Toc69729857 \h </w:instrText>
            </w:r>
            <w:r>
              <w:rPr>
                <w:noProof/>
                <w:webHidden/>
              </w:rPr>
            </w:r>
            <w:r>
              <w:rPr>
                <w:noProof/>
                <w:webHidden/>
              </w:rPr>
              <w:fldChar w:fldCharType="separate"/>
            </w:r>
            <w:r w:rsidR="00FA6C88">
              <w:rPr>
                <w:noProof/>
                <w:webHidden/>
              </w:rPr>
              <w:t>8</w:t>
            </w:r>
            <w:r>
              <w:rPr>
                <w:noProof/>
                <w:webHidden/>
              </w:rPr>
              <w:fldChar w:fldCharType="end"/>
            </w:r>
          </w:hyperlink>
        </w:p>
        <w:p w14:paraId="0BB947B4" w14:textId="7C793455" w:rsidR="007204AA" w:rsidRDefault="007204AA">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69729858" w:history="1">
            <w:r w:rsidRPr="00177A33">
              <w:rPr>
                <w:rStyle w:val="Hiperhivatkozs"/>
                <w:noProof/>
              </w:rPr>
              <w:t>2.5</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Hough transzformáció</w:t>
            </w:r>
            <w:r>
              <w:rPr>
                <w:noProof/>
                <w:webHidden/>
              </w:rPr>
              <w:tab/>
            </w:r>
            <w:r>
              <w:rPr>
                <w:noProof/>
                <w:webHidden/>
              </w:rPr>
              <w:fldChar w:fldCharType="begin"/>
            </w:r>
            <w:r>
              <w:rPr>
                <w:noProof/>
                <w:webHidden/>
              </w:rPr>
              <w:instrText xml:space="preserve"> PAGEREF _Toc69729858 \h </w:instrText>
            </w:r>
            <w:r>
              <w:rPr>
                <w:noProof/>
                <w:webHidden/>
              </w:rPr>
            </w:r>
            <w:r>
              <w:rPr>
                <w:noProof/>
                <w:webHidden/>
              </w:rPr>
              <w:fldChar w:fldCharType="separate"/>
            </w:r>
            <w:r w:rsidR="00FA6C88">
              <w:rPr>
                <w:noProof/>
                <w:webHidden/>
              </w:rPr>
              <w:t>9</w:t>
            </w:r>
            <w:r>
              <w:rPr>
                <w:noProof/>
                <w:webHidden/>
              </w:rPr>
              <w:fldChar w:fldCharType="end"/>
            </w:r>
          </w:hyperlink>
        </w:p>
        <w:p w14:paraId="5E00831B" w14:textId="48952DE9" w:rsidR="007204AA" w:rsidRDefault="007204AA">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69729859" w:history="1">
            <w:r w:rsidRPr="00177A33">
              <w:rPr>
                <w:rStyle w:val="Hiperhivatkozs"/>
                <w:noProof/>
              </w:rPr>
              <w:t>2.6</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Gépi tanulás</w:t>
            </w:r>
            <w:r>
              <w:rPr>
                <w:noProof/>
                <w:webHidden/>
              </w:rPr>
              <w:tab/>
            </w:r>
            <w:r>
              <w:rPr>
                <w:noProof/>
                <w:webHidden/>
              </w:rPr>
              <w:fldChar w:fldCharType="begin"/>
            </w:r>
            <w:r>
              <w:rPr>
                <w:noProof/>
                <w:webHidden/>
              </w:rPr>
              <w:instrText xml:space="preserve"> PAGEREF _Toc69729859 \h </w:instrText>
            </w:r>
            <w:r>
              <w:rPr>
                <w:noProof/>
                <w:webHidden/>
              </w:rPr>
            </w:r>
            <w:r>
              <w:rPr>
                <w:noProof/>
                <w:webHidden/>
              </w:rPr>
              <w:fldChar w:fldCharType="separate"/>
            </w:r>
            <w:r w:rsidR="00FA6C88">
              <w:rPr>
                <w:noProof/>
                <w:webHidden/>
              </w:rPr>
              <w:t>11</w:t>
            </w:r>
            <w:r>
              <w:rPr>
                <w:noProof/>
                <w:webHidden/>
              </w:rPr>
              <w:fldChar w:fldCharType="end"/>
            </w:r>
          </w:hyperlink>
        </w:p>
        <w:p w14:paraId="54B27DEC" w14:textId="43C2DD0A" w:rsidR="007204AA" w:rsidRDefault="007204AA">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69729860" w:history="1">
            <w:r w:rsidRPr="00177A33">
              <w:rPr>
                <w:rStyle w:val="Hiperhivatkozs"/>
                <w:noProof/>
              </w:rPr>
              <w:t>2.7</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Ne</w:t>
            </w:r>
            <w:r w:rsidRPr="00177A33">
              <w:rPr>
                <w:rStyle w:val="Hiperhivatkozs"/>
                <w:noProof/>
              </w:rPr>
              <w:t>u</w:t>
            </w:r>
            <w:r w:rsidRPr="00177A33">
              <w:rPr>
                <w:rStyle w:val="Hiperhivatkozs"/>
                <w:noProof/>
              </w:rPr>
              <w:t>rális hálózatok</w:t>
            </w:r>
            <w:r>
              <w:rPr>
                <w:noProof/>
                <w:webHidden/>
              </w:rPr>
              <w:tab/>
            </w:r>
            <w:r>
              <w:rPr>
                <w:noProof/>
                <w:webHidden/>
              </w:rPr>
              <w:fldChar w:fldCharType="begin"/>
            </w:r>
            <w:r>
              <w:rPr>
                <w:noProof/>
                <w:webHidden/>
              </w:rPr>
              <w:instrText xml:space="preserve"> PAGEREF _Toc69729860 \h </w:instrText>
            </w:r>
            <w:r>
              <w:rPr>
                <w:noProof/>
                <w:webHidden/>
              </w:rPr>
            </w:r>
            <w:r>
              <w:rPr>
                <w:noProof/>
                <w:webHidden/>
              </w:rPr>
              <w:fldChar w:fldCharType="separate"/>
            </w:r>
            <w:r w:rsidR="00FA6C88">
              <w:rPr>
                <w:noProof/>
                <w:webHidden/>
              </w:rPr>
              <w:t>12</w:t>
            </w:r>
            <w:r>
              <w:rPr>
                <w:noProof/>
                <w:webHidden/>
              </w:rPr>
              <w:fldChar w:fldCharType="end"/>
            </w:r>
          </w:hyperlink>
        </w:p>
        <w:p w14:paraId="5E959BC7" w14:textId="05016A24" w:rsidR="007204AA" w:rsidRDefault="007204AA">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69729861" w:history="1">
            <w:r w:rsidRPr="00177A33">
              <w:rPr>
                <w:rStyle w:val="Hiperhivatkozs"/>
                <w:noProof/>
              </w:rPr>
              <w:t>2.7.1</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Általános bemutatás</w:t>
            </w:r>
            <w:r>
              <w:rPr>
                <w:noProof/>
                <w:webHidden/>
              </w:rPr>
              <w:tab/>
            </w:r>
            <w:r>
              <w:rPr>
                <w:noProof/>
                <w:webHidden/>
              </w:rPr>
              <w:fldChar w:fldCharType="begin"/>
            </w:r>
            <w:r>
              <w:rPr>
                <w:noProof/>
                <w:webHidden/>
              </w:rPr>
              <w:instrText xml:space="preserve"> PAGEREF _Toc69729861 \h </w:instrText>
            </w:r>
            <w:r>
              <w:rPr>
                <w:noProof/>
                <w:webHidden/>
              </w:rPr>
            </w:r>
            <w:r>
              <w:rPr>
                <w:noProof/>
                <w:webHidden/>
              </w:rPr>
              <w:fldChar w:fldCharType="separate"/>
            </w:r>
            <w:r w:rsidR="00FA6C88">
              <w:rPr>
                <w:noProof/>
                <w:webHidden/>
              </w:rPr>
              <w:t>12</w:t>
            </w:r>
            <w:r>
              <w:rPr>
                <w:noProof/>
                <w:webHidden/>
              </w:rPr>
              <w:fldChar w:fldCharType="end"/>
            </w:r>
          </w:hyperlink>
        </w:p>
        <w:p w14:paraId="2C86015A" w14:textId="30246570" w:rsidR="007204AA" w:rsidRDefault="007204AA">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69729862" w:history="1">
            <w:r w:rsidRPr="00177A33">
              <w:rPr>
                <w:rStyle w:val="Hiperhivatkozs"/>
                <w:noProof/>
              </w:rPr>
              <w:t>2.7.2</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Felépítés</w:t>
            </w:r>
            <w:r>
              <w:rPr>
                <w:noProof/>
                <w:webHidden/>
              </w:rPr>
              <w:tab/>
            </w:r>
            <w:r>
              <w:rPr>
                <w:noProof/>
                <w:webHidden/>
              </w:rPr>
              <w:fldChar w:fldCharType="begin"/>
            </w:r>
            <w:r>
              <w:rPr>
                <w:noProof/>
                <w:webHidden/>
              </w:rPr>
              <w:instrText xml:space="preserve"> PAGEREF _Toc69729862 \h </w:instrText>
            </w:r>
            <w:r>
              <w:rPr>
                <w:noProof/>
                <w:webHidden/>
              </w:rPr>
            </w:r>
            <w:r>
              <w:rPr>
                <w:noProof/>
                <w:webHidden/>
              </w:rPr>
              <w:fldChar w:fldCharType="separate"/>
            </w:r>
            <w:r w:rsidR="00FA6C88">
              <w:rPr>
                <w:noProof/>
                <w:webHidden/>
              </w:rPr>
              <w:t>12</w:t>
            </w:r>
            <w:r>
              <w:rPr>
                <w:noProof/>
                <w:webHidden/>
              </w:rPr>
              <w:fldChar w:fldCharType="end"/>
            </w:r>
          </w:hyperlink>
        </w:p>
        <w:p w14:paraId="2BEEAE4A" w14:textId="61F8497F" w:rsidR="007204AA" w:rsidRDefault="007204AA">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69729863" w:history="1">
            <w:r w:rsidRPr="00177A33">
              <w:rPr>
                <w:rStyle w:val="Hiperhivatkozs"/>
                <w:noProof/>
              </w:rPr>
              <w:t>2.7.3</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Tanítás és tesztelés</w:t>
            </w:r>
            <w:r>
              <w:rPr>
                <w:noProof/>
                <w:webHidden/>
              </w:rPr>
              <w:tab/>
            </w:r>
            <w:r>
              <w:rPr>
                <w:noProof/>
                <w:webHidden/>
              </w:rPr>
              <w:fldChar w:fldCharType="begin"/>
            </w:r>
            <w:r>
              <w:rPr>
                <w:noProof/>
                <w:webHidden/>
              </w:rPr>
              <w:instrText xml:space="preserve"> PAGEREF _Toc69729863 \h </w:instrText>
            </w:r>
            <w:r>
              <w:rPr>
                <w:noProof/>
                <w:webHidden/>
              </w:rPr>
            </w:r>
            <w:r>
              <w:rPr>
                <w:noProof/>
                <w:webHidden/>
              </w:rPr>
              <w:fldChar w:fldCharType="separate"/>
            </w:r>
            <w:r w:rsidR="00FA6C88">
              <w:rPr>
                <w:noProof/>
                <w:webHidden/>
              </w:rPr>
              <w:t>14</w:t>
            </w:r>
            <w:r>
              <w:rPr>
                <w:noProof/>
                <w:webHidden/>
              </w:rPr>
              <w:fldChar w:fldCharType="end"/>
            </w:r>
          </w:hyperlink>
        </w:p>
        <w:p w14:paraId="7EA1297E" w14:textId="64E8F520" w:rsidR="007204AA" w:rsidRDefault="007204AA">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69729864" w:history="1">
            <w:r w:rsidRPr="00177A33">
              <w:rPr>
                <w:rStyle w:val="Hiperhivatkozs"/>
                <w:noProof/>
              </w:rPr>
              <w:t>2.8</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Konvolúciós neurális hálózatok</w:t>
            </w:r>
            <w:r>
              <w:rPr>
                <w:noProof/>
                <w:webHidden/>
              </w:rPr>
              <w:tab/>
            </w:r>
            <w:r>
              <w:rPr>
                <w:noProof/>
                <w:webHidden/>
              </w:rPr>
              <w:fldChar w:fldCharType="begin"/>
            </w:r>
            <w:r>
              <w:rPr>
                <w:noProof/>
                <w:webHidden/>
              </w:rPr>
              <w:instrText xml:space="preserve"> PAGEREF _Toc69729864 \h </w:instrText>
            </w:r>
            <w:r>
              <w:rPr>
                <w:noProof/>
                <w:webHidden/>
              </w:rPr>
            </w:r>
            <w:r>
              <w:rPr>
                <w:noProof/>
                <w:webHidden/>
              </w:rPr>
              <w:fldChar w:fldCharType="separate"/>
            </w:r>
            <w:r w:rsidR="00FA6C88">
              <w:rPr>
                <w:noProof/>
                <w:webHidden/>
              </w:rPr>
              <w:t>16</w:t>
            </w:r>
            <w:r>
              <w:rPr>
                <w:noProof/>
                <w:webHidden/>
              </w:rPr>
              <w:fldChar w:fldCharType="end"/>
            </w:r>
          </w:hyperlink>
        </w:p>
        <w:p w14:paraId="07C1B419" w14:textId="136162CD" w:rsidR="007204AA" w:rsidRDefault="007204AA">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69729865" w:history="1">
            <w:r w:rsidRPr="00177A33">
              <w:rPr>
                <w:rStyle w:val="Hiperhivatkozs"/>
                <w:noProof/>
              </w:rPr>
              <w:t>2.9</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Hasonló munkák</w:t>
            </w:r>
            <w:r>
              <w:rPr>
                <w:noProof/>
                <w:webHidden/>
              </w:rPr>
              <w:tab/>
            </w:r>
            <w:r>
              <w:rPr>
                <w:noProof/>
                <w:webHidden/>
              </w:rPr>
              <w:fldChar w:fldCharType="begin"/>
            </w:r>
            <w:r>
              <w:rPr>
                <w:noProof/>
                <w:webHidden/>
              </w:rPr>
              <w:instrText xml:space="preserve"> PAGEREF _Toc69729865 \h </w:instrText>
            </w:r>
            <w:r>
              <w:rPr>
                <w:noProof/>
                <w:webHidden/>
              </w:rPr>
            </w:r>
            <w:r>
              <w:rPr>
                <w:noProof/>
                <w:webHidden/>
              </w:rPr>
              <w:fldChar w:fldCharType="separate"/>
            </w:r>
            <w:r w:rsidR="00FA6C88">
              <w:rPr>
                <w:noProof/>
                <w:webHidden/>
              </w:rPr>
              <w:t>19</w:t>
            </w:r>
            <w:r>
              <w:rPr>
                <w:noProof/>
                <w:webHidden/>
              </w:rPr>
              <w:fldChar w:fldCharType="end"/>
            </w:r>
          </w:hyperlink>
        </w:p>
        <w:p w14:paraId="2D26D729" w14:textId="265E5050" w:rsidR="007204AA" w:rsidRDefault="007204AA">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69729866" w:history="1">
            <w:r w:rsidRPr="00177A33">
              <w:rPr>
                <w:rStyle w:val="Hiperhivatkozs"/>
                <w:noProof/>
              </w:rPr>
              <w:t>2.9.1</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Primitív alakzatokra alapuló felismerés</w:t>
            </w:r>
            <w:r>
              <w:rPr>
                <w:noProof/>
                <w:webHidden/>
              </w:rPr>
              <w:tab/>
            </w:r>
            <w:r>
              <w:rPr>
                <w:noProof/>
                <w:webHidden/>
              </w:rPr>
              <w:fldChar w:fldCharType="begin"/>
            </w:r>
            <w:r>
              <w:rPr>
                <w:noProof/>
                <w:webHidden/>
              </w:rPr>
              <w:instrText xml:space="preserve"> PAGEREF _Toc69729866 \h </w:instrText>
            </w:r>
            <w:r>
              <w:rPr>
                <w:noProof/>
                <w:webHidden/>
              </w:rPr>
            </w:r>
            <w:r>
              <w:rPr>
                <w:noProof/>
                <w:webHidden/>
              </w:rPr>
              <w:fldChar w:fldCharType="separate"/>
            </w:r>
            <w:r w:rsidR="00FA6C88">
              <w:rPr>
                <w:noProof/>
                <w:webHidden/>
              </w:rPr>
              <w:t>19</w:t>
            </w:r>
            <w:r>
              <w:rPr>
                <w:noProof/>
                <w:webHidden/>
              </w:rPr>
              <w:fldChar w:fldCharType="end"/>
            </w:r>
          </w:hyperlink>
        </w:p>
        <w:p w14:paraId="4618FC96" w14:textId="12D40C14" w:rsidR="007204AA" w:rsidRDefault="007204AA">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69729867" w:history="1">
            <w:r w:rsidRPr="00177A33">
              <w:rPr>
                <w:rStyle w:val="Hiperhivatkozs"/>
                <w:noProof/>
              </w:rPr>
              <w:t>2.9.2</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Hurok alapú felismerés</w:t>
            </w:r>
            <w:r>
              <w:rPr>
                <w:noProof/>
                <w:webHidden/>
              </w:rPr>
              <w:tab/>
            </w:r>
            <w:r>
              <w:rPr>
                <w:noProof/>
                <w:webHidden/>
              </w:rPr>
              <w:fldChar w:fldCharType="begin"/>
            </w:r>
            <w:r>
              <w:rPr>
                <w:noProof/>
                <w:webHidden/>
              </w:rPr>
              <w:instrText xml:space="preserve"> PAGEREF _Toc69729867 \h </w:instrText>
            </w:r>
            <w:r>
              <w:rPr>
                <w:noProof/>
                <w:webHidden/>
              </w:rPr>
            </w:r>
            <w:r>
              <w:rPr>
                <w:noProof/>
                <w:webHidden/>
              </w:rPr>
              <w:fldChar w:fldCharType="separate"/>
            </w:r>
            <w:r w:rsidR="00FA6C88">
              <w:rPr>
                <w:noProof/>
                <w:webHidden/>
              </w:rPr>
              <w:t>20</w:t>
            </w:r>
            <w:r>
              <w:rPr>
                <w:noProof/>
                <w:webHidden/>
              </w:rPr>
              <w:fldChar w:fldCharType="end"/>
            </w:r>
          </w:hyperlink>
        </w:p>
        <w:p w14:paraId="479EE547" w14:textId="0DBF1F68" w:rsidR="007204AA" w:rsidRDefault="007204AA">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69729868" w:history="1">
            <w:r w:rsidRPr="00177A33">
              <w:rPr>
                <w:rStyle w:val="Hiperhivatkozs"/>
                <w:noProof/>
              </w:rPr>
              <w:t>2.9.3</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ANN alapú felismerés</w:t>
            </w:r>
            <w:r>
              <w:rPr>
                <w:noProof/>
                <w:webHidden/>
              </w:rPr>
              <w:tab/>
            </w:r>
            <w:r>
              <w:rPr>
                <w:noProof/>
                <w:webHidden/>
              </w:rPr>
              <w:fldChar w:fldCharType="begin"/>
            </w:r>
            <w:r>
              <w:rPr>
                <w:noProof/>
                <w:webHidden/>
              </w:rPr>
              <w:instrText xml:space="preserve"> PAGEREF _Toc69729868 \h </w:instrText>
            </w:r>
            <w:r>
              <w:rPr>
                <w:noProof/>
                <w:webHidden/>
              </w:rPr>
            </w:r>
            <w:r>
              <w:rPr>
                <w:noProof/>
                <w:webHidden/>
              </w:rPr>
              <w:fldChar w:fldCharType="separate"/>
            </w:r>
            <w:r w:rsidR="00FA6C88">
              <w:rPr>
                <w:noProof/>
                <w:webHidden/>
              </w:rPr>
              <w:t>21</w:t>
            </w:r>
            <w:r>
              <w:rPr>
                <w:noProof/>
                <w:webHidden/>
              </w:rPr>
              <w:fldChar w:fldCharType="end"/>
            </w:r>
          </w:hyperlink>
        </w:p>
        <w:p w14:paraId="35CEA604" w14:textId="2CA71757" w:rsidR="007204AA" w:rsidRDefault="007204AA">
          <w:pPr>
            <w:pStyle w:val="TJ2"/>
            <w:tabs>
              <w:tab w:val="left" w:pos="1100"/>
              <w:tab w:val="right" w:leader="dot" w:pos="8777"/>
            </w:tabs>
            <w:rPr>
              <w:rFonts w:asciiTheme="minorHAnsi" w:eastAsiaTheme="minorEastAsia" w:hAnsiTheme="minorHAnsi" w:cstheme="minorBidi"/>
              <w:noProof/>
              <w:color w:val="auto"/>
              <w:kern w:val="0"/>
              <w:sz w:val="22"/>
              <w:szCs w:val="22"/>
              <w:lang w:eastAsia="hu-HU" w:bidi="ar-SA"/>
            </w:rPr>
          </w:pPr>
          <w:hyperlink w:anchor="_Toc69729869" w:history="1">
            <w:r w:rsidRPr="00177A33">
              <w:rPr>
                <w:rStyle w:val="Hiperhivatkozs"/>
                <w:noProof/>
              </w:rPr>
              <w:t>2.10</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Fejlesztői környezet, programcsomagok</w:t>
            </w:r>
            <w:r>
              <w:rPr>
                <w:noProof/>
                <w:webHidden/>
              </w:rPr>
              <w:tab/>
            </w:r>
            <w:r>
              <w:rPr>
                <w:noProof/>
                <w:webHidden/>
              </w:rPr>
              <w:fldChar w:fldCharType="begin"/>
            </w:r>
            <w:r>
              <w:rPr>
                <w:noProof/>
                <w:webHidden/>
              </w:rPr>
              <w:instrText xml:space="preserve"> PAGEREF _Toc69729869 \h </w:instrText>
            </w:r>
            <w:r>
              <w:rPr>
                <w:noProof/>
                <w:webHidden/>
              </w:rPr>
            </w:r>
            <w:r>
              <w:rPr>
                <w:noProof/>
                <w:webHidden/>
              </w:rPr>
              <w:fldChar w:fldCharType="separate"/>
            </w:r>
            <w:r w:rsidR="00FA6C88">
              <w:rPr>
                <w:noProof/>
                <w:webHidden/>
              </w:rPr>
              <w:t>21</w:t>
            </w:r>
            <w:r>
              <w:rPr>
                <w:noProof/>
                <w:webHidden/>
              </w:rPr>
              <w:fldChar w:fldCharType="end"/>
            </w:r>
          </w:hyperlink>
        </w:p>
        <w:p w14:paraId="53C3BD65" w14:textId="5DC57FB5" w:rsidR="007204AA" w:rsidRDefault="007204AA">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69729870" w:history="1">
            <w:r w:rsidRPr="00177A33">
              <w:rPr>
                <w:rStyle w:val="Hiperhivatkozs"/>
                <w:noProof/>
              </w:rPr>
              <w:t>3</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Irodalomjegyzék</w:t>
            </w:r>
            <w:r>
              <w:rPr>
                <w:noProof/>
                <w:webHidden/>
              </w:rPr>
              <w:tab/>
            </w:r>
            <w:r>
              <w:rPr>
                <w:noProof/>
                <w:webHidden/>
              </w:rPr>
              <w:fldChar w:fldCharType="begin"/>
            </w:r>
            <w:r>
              <w:rPr>
                <w:noProof/>
                <w:webHidden/>
              </w:rPr>
              <w:instrText xml:space="preserve"> PAGEREF _Toc69729870 \h </w:instrText>
            </w:r>
            <w:r>
              <w:rPr>
                <w:noProof/>
                <w:webHidden/>
              </w:rPr>
            </w:r>
            <w:r>
              <w:rPr>
                <w:noProof/>
                <w:webHidden/>
              </w:rPr>
              <w:fldChar w:fldCharType="separate"/>
            </w:r>
            <w:r w:rsidR="00FA6C88">
              <w:rPr>
                <w:noProof/>
                <w:webHidden/>
              </w:rPr>
              <w:t>22</w:t>
            </w:r>
            <w:r>
              <w:rPr>
                <w:noProof/>
                <w:webHidden/>
              </w:rPr>
              <w:fldChar w:fldCharType="end"/>
            </w:r>
          </w:hyperlink>
        </w:p>
        <w:p w14:paraId="1745B2A5" w14:textId="1A1366A2" w:rsidR="007204AA" w:rsidRDefault="007204AA">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69729871" w:history="1">
            <w:r w:rsidRPr="00177A33">
              <w:rPr>
                <w:rStyle w:val="Hiperhivatkozs"/>
                <w:noProof/>
              </w:rPr>
              <w:t>4</w:t>
            </w:r>
            <w:r>
              <w:rPr>
                <w:rFonts w:asciiTheme="minorHAnsi" w:eastAsiaTheme="minorEastAsia" w:hAnsiTheme="minorHAnsi" w:cstheme="minorBidi"/>
                <w:noProof/>
                <w:color w:val="auto"/>
                <w:kern w:val="0"/>
                <w:sz w:val="22"/>
                <w:szCs w:val="22"/>
                <w:lang w:eastAsia="hu-HU" w:bidi="ar-SA"/>
              </w:rPr>
              <w:tab/>
            </w:r>
            <w:r w:rsidRPr="00177A33">
              <w:rPr>
                <w:rStyle w:val="Hiperhivatkozs"/>
                <w:noProof/>
              </w:rPr>
              <w:t>Mellékletek</w:t>
            </w:r>
            <w:r>
              <w:rPr>
                <w:noProof/>
                <w:webHidden/>
              </w:rPr>
              <w:tab/>
            </w:r>
            <w:r>
              <w:rPr>
                <w:noProof/>
                <w:webHidden/>
              </w:rPr>
              <w:fldChar w:fldCharType="begin"/>
            </w:r>
            <w:r>
              <w:rPr>
                <w:noProof/>
                <w:webHidden/>
              </w:rPr>
              <w:instrText xml:space="preserve"> PAGEREF _Toc69729871 \h </w:instrText>
            </w:r>
            <w:r>
              <w:rPr>
                <w:noProof/>
                <w:webHidden/>
              </w:rPr>
            </w:r>
            <w:r>
              <w:rPr>
                <w:noProof/>
                <w:webHidden/>
              </w:rPr>
              <w:fldChar w:fldCharType="separate"/>
            </w:r>
            <w:r w:rsidR="00FA6C88">
              <w:rPr>
                <w:noProof/>
                <w:webHidden/>
              </w:rPr>
              <w:t>24</w:t>
            </w:r>
            <w:r>
              <w:rPr>
                <w:noProof/>
                <w:webHidden/>
              </w:rPr>
              <w:fldChar w:fldCharType="end"/>
            </w:r>
          </w:hyperlink>
        </w:p>
        <w:p w14:paraId="1C069048" w14:textId="67E32D72" w:rsidR="00960834" w:rsidRDefault="00960834" w:rsidP="00DD634A">
          <w:pPr>
            <w:tabs>
              <w:tab w:val="right" w:pos="8787"/>
            </w:tabs>
            <w:rPr>
              <w:b/>
              <w:bCs/>
            </w:rPr>
          </w:pPr>
          <w:r>
            <w:rPr>
              <w:b/>
              <w:bCs/>
            </w:rPr>
            <w:fldChar w:fldCharType="end"/>
          </w:r>
        </w:p>
      </w:sdtContent>
    </w:sdt>
    <w:p w14:paraId="59C4D9CA" w14:textId="77777777" w:rsidR="00DD634A" w:rsidRDefault="00DD634A" w:rsidP="00DD634A">
      <w:pPr>
        <w:tabs>
          <w:tab w:val="right" w:pos="8787"/>
        </w:tabs>
        <w:sectPr w:rsidR="00DD634A" w:rsidSect="0046404F">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1134" w:footer="1134" w:gutter="0"/>
          <w:pgNumType w:start="1"/>
          <w:cols w:space="708"/>
          <w:docGrid w:linePitch="240" w:charSpace="-6554"/>
        </w:sectPr>
      </w:pPr>
    </w:p>
    <w:p w14:paraId="0C6DC00B" w14:textId="4DCAD6D9" w:rsidR="007C5DF4" w:rsidRDefault="007C5DF4" w:rsidP="007204AA">
      <w:pPr>
        <w:pStyle w:val="Cmsor1"/>
      </w:pPr>
      <w:bookmarkStart w:id="1" w:name="_Toc69729848"/>
      <w:r w:rsidRPr="004F2364">
        <w:lastRenderedPageBreak/>
        <w:t>Bevezetés</w:t>
      </w:r>
      <w:bookmarkEnd w:id="1"/>
    </w:p>
    <w:p w14:paraId="35DFCC31" w14:textId="28528AA3" w:rsidR="00E83AA9" w:rsidRDefault="00E83AA9" w:rsidP="00930947">
      <w:pPr>
        <w:pStyle w:val="mynormal"/>
      </w:pPr>
      <w:r>
        <w:t>Elektronikai eszközök tervezésekor</w:t>
      </w:r>
      <w:r w:rsidR="00793CAC">
        <w:t xml:space="preserve">, vizsgálatakor gyakran találkozunk kapcsolási rajzokkal. Ezen rajzok, mint egy térkép, segítenek kiigazodni egy eszköz, vagy rendszer működésében, belső felépítésében. </w:t>
      </w:r>
      <w:r w:rsidR="00DA67FC">
        <w:t>A kapcsolási rajzok egy nagyrészt egységes nyelvezetet biztosítanak, amely leírásnak köszönhetően egy adott rendszer könnyen újraépíthető, javíthat</w:t>
      </w:r>
      <w:r w:rsidR="00707FCC">
        <w:t>ó.</w:t>
      </w:r>
      <w:r w:rsidR="00713EB1">
        <w:t xml:space="preserve"> A szakdolgozat célja egy</w:t>
      </w:r>
      <w:r w:rsidR="00BD07FB">
        <w:t xml:space="preserve"> </w:t>
      </w:r>
      <w:r w:rsidR="00713EB1">
        <w:t>kapcsolási rajz digitalizáló szoftver elkészítése.</w:t>
      </w:r>
    </w:p>
    <w:p w14:paraId="2FBF0DF6" w14:textId="77777777" w:rsidR="00231B38" w:rsidRDefault="00707FCC" w:rsidP="00930947">
      <w:pPr>
        <w:pStyle w:val="mynormal"/>
        <w:sectPr w:rsidR="00231B38" w:rsidSect="0046404F">
          <w:footerReference w:type="default" r:id="rId14"/>
          <w:pgSz w:w="11906" w:h="16838"/>
          <w:pgMar w:top="1418" w:right="1418" w:bottom="1418" w:left="1701" w:header="1134" w:footer="1134" w:gutter="0"/>
          <w:pgNumType w:start="1"/>
          <w:cols w:space="708"/>
          <w:docGrid w:linePitch="240" w:charSpace="-6554"/>
        </w:sectPr>
      </w:pPr>
      <w:r>
        <w:t xml:space="preserve">Kapcsolási rajzok gyakran fellelhetőek nyomtatott formában, egy kezelési útmutatóban, vagy rendszerleíró dokumentumokban. </w:t>
      </w:r>
      <w:r w:rsidR="0012266F">
        <w:t>Ezek a dokumentumok</w:t>
      </w:r>
      <w:r w:rsidR="00BB040D">
        <w:t xml:space="preserve"> régóta léteznek</w:t>
      </w:r>
      <w:r w:rsidR="005F4560">
        <w:t>, azonban a</w:t>
      </w:r>
      <w:r w:rsidR="006359AC">
        <w:t xml:space="preserve"> számítógépes grafika fejlődésével és széleskörű terjedésével megszületett az igény a régebbi formátumú iratok, rajzok digitalizálására. </w:t>
      </w:r>
      <w:r w:rsidR="002134E5">
        <w:t>A</w:t>
      </w:r>
      <w:r w:rsidR="006359AC">
        <w:t xml:space="preserve"> digitalizáció eleinte kézzel valósult meg. </w:t>
      </w:r>
      <w:r w:rsidR="002134E5">
        <w:t>Ez a folyamat könnyíthető, valamint felgyorsítható a gépi látás segítségével.</w:t>
      </w:r>
      <w:r w:rsidR="00FD7ECA">
        <w:t xml:space="preserve"> Már léteznek jól kifejlesztett technológiák a digitalizálásra, amelyek során egy nem szerkeszthető dokumentum vagy kép keletkezik, amely alkalmas az iratok megőrzésére, emberi elemzésére. Ennek egy fejlettebb változata, amikor a bemenetből</w:t>
      </w:r>
      <w:r w:rsidR="00E020FB">
        <w:t xml:space="preserve"> több</w:t>
      </w:r>
      <w:r w:rsidR="00FD7ECA">
        <w:t xml:space="preserve"> információt nyerünk ki, amely segítségével digitálisan szerkeszthetővé válik a </w:t>
      </w:r>
      <w:r w:rsidR="00725E79">
        <w:t xml:space="preserve">bemeneti kép. Ebben az iratban egy ilyen automatikus képfeldolgozás folyamata van </w:t>
      </w:r>
      <w:r w:rsidR="00A10E0A">
        <w:t>bemutatva</w:t>
      </w:r>
      <w:r w:rsidR="001C4A91">
        <w:t>, amely által egy bemeneti kép, vagy élő videón található nyomtatott áramköri rajzból egy digitálisan szerkeszthető file generálódik.</w:t>
      </w:r>
    </w:p>
    <w:p w14:paraId="5807584F" w14:textId="210951E9" w:rsidR="007C5DF4" w:rsidRPr="004F2364" w:rsidRDefault="004F2364" w:rsidP="007204AA">
      <w:pPr>
        <w:pStyle w:val="Cmsor1"/>
      </w:pPr>
      <w:bookmarkStart w:id="2" w:name="_Toc69729849"/>
      <w:r w:rsidRPr="00F72713">
        <w:lastRenderedPageBreak/>
        <w:t>Elméleti</w:t>
      </w:r>
      <w:r w:rsidRPr="004F2364">
        <w:t xml:space="preserve"> háttér</w:t>
      </w:r>
      <w:bookmarkEnd w:id="2"/>
    </w:p>
    <w:p w14:paraId="190B71DC" w14:textId="746495CA" w:rsidR="0092152F" w:rsidRPr="0092152F" w:rsidRDefault="00231B38" w:rsidP="00EE0933">
      <w:pPr>
        <w:pStyle w:val="Cmsor2"/>
      </w:pPr>
      <w:bookmarkStart w:id="3" w:name="_Toc69729850"/>
      <w:r w:rsidRPr="00F72713">
        <w:t>Kapcsolási rajzok</w:t>
      </w:r>
      <w:bookmarkEnd w:id="3"/>
    </w:p>
    <w:p w14:paraId="6127BF46" w14:textId="39712885" w:rsidR="00A71D40" w:rsidRDefault="001A427A" w:rsidP="00930947">
      <w:pPr>
        <w:pStyle w:val="mynormal"/>
      </w:pPr>
      <w:r>
        <w:rPr>
          <w:noProof/>
        </w:rPr>
        <mc:AlternateContent>
          <mc:Choice Requires="wps">
            <w:drawing>
              <wp:anchor distT="0" distB="0" distL="114300" distR="114300" simplePos="0" relativeHeight="251682816" behindDoc="0" locked="0" layoutInCell="1" allowOverlap="1" wp14:anchorId="0F0A14A9" wp14:editId="452C3841">
                <wp:simplePos x="0" y="0"/>
                <wp:positionH relativeFrom="margin">
                  <wp:align>left</wp:align>
                </wp:positionH>
                <wp:positionV relativeFrom="paragraph">
                  <wp:posOffset>3321050</wp:posOffset>
                </wp:positionV>
                <wp:extent cx="5573395" cy="609600"/>
                <wp:effectExtent l="0" t="0" r="8255" b="0"/>
                <wp:wrapTopAndBottom/>
                <wp:docPr id="1" name="Szövegdoboz 1"/>
                <wp:cNvGraphicFramePr/>
                <a:graphic xmlns:a="http://schemas.openxmlformats.org/drawingml/2006/main">
                  <a:graphicData uri="http://schemas.microsoft.com/office/word/2010/wordprocessingShape">
                    <wps:wsp>
                      <wps:cNvSpPr txBox="1"/>
                      <wps:spPr>
                        <a:xfrm>
                          <a:off x="0" y="0"/>
                          <a:ext cx="5573395" cy="609600"/>
                        </a:xfrm>
                        <a:prstGeom prst="rect">
                          <a:avLst/>
                        </a:prstGeom>
                        <a:solidFill>
                          <a:prstClr val="white"/>
                        </a:solidFill>
                        <a:ln>
                          <a:noFill/>
                        </a:ln>
                      </wps:spPr>
                      <wps:txbx>
                        <w:txbxContent>
                          <w:p w14:paraId="729EC19C" w14:textId="333B68D6" w:rsidR="00B8199D" w:rsidRPr="00C5137C" w:rsidRDefault="00B8199D" w:rsidP="00C5137C">
                            <w:pPr>
                              <w:pStyle w:val="Kpalrs"/>
                              <w:jc w:val="center"/>
                              <w:rPr>
                                <w:rFonts w:ascii="Times New Roman" w:hAnsi="Times New Roman" w:cs="Times New Roman"/>
                              </w:rPr>
                            </w:pPr>
                            <w:r w:rsidRPr="00C5137C">
                              <w:rPr>
                                <w:rFonts w:ascii="Times New Roman" w:hAnsi="Times New Roman" w:cs="Times New Roman"/>
                                <w:i w:val="0"/>
                                <w:iCs w:val="0"/>
                              </w:rPr>
                              <w:fldChar w:fldCharType="begin"/>
                            </w:r>
                            <w:r w:rsidRPr="00C5137C">
                              <w:rPr>
                                <w:rFonts w:ascii="Times New Roman" w:hAnsi="Times New Roman" w:cs="Times New Roman"/>
                                <w:i w:val="0"/>
                                <w:iCs w:val="0"/>
                              </w:rPr>
                              <w:instrText xml:space="preserve"> SEQ ábra \* ARABIC </w:instrText>
                            </w:r>
                            <w:r w:rsidRPr="00C5137C">
                              <w:rPr>
                                <w:rFonts w:ascii="Times New Roman" w:hAnsi="Times New Roman" w:cs="Times New Roman"/>
                                <w:i w:val="0"/>
                                <w:iCs w:val="0"/>
                              </w:rPr>
                              <w:fldChar w:fldCharType="separate"/>
                            </w:r>
                            <w:r w:rsidR="00FA6C88">
                              <w:rPr>
                                <w:rFonts w:ascii="Times New Roman" w:hAnsi="Times New Roman" w:cs="Times New Roman"/>
                                <w:i w:val="0"/>
                                <w:iCs w:val="0"/>
                                <w:noProof/>
                              </w:rPr>
                              <w:t>1</w:t>
                            </w:r>
                            <w:r w:rsidRPr="00C5137C">
                              <w:rPr>
                                <w:rFonts w:ascii="Times New Roman" w:hAnsi="Times New Roman" w:cs="Times New Roman"/>
                                <w:i w:val="0"/>
                                <w:iCs w:val="0"/>
                              </w:rPr>
                              <w:fldChar w:fldCharType="end"/>
                            </w:r>
                            <w:r w:rsidRPr="00C5137C">
                              <w:rPr>
                                <w:rFonts w:ascii="Times New Roman" w:hAnsi="Times New Roman" w:cs="Times New Roman"/>
                                <w:i w:val="0"/>
                                <w:iCs w:val="0"/>
                              </w:rPr>
                              <w:t>. ábra: Amerikai (bal), és európai (jobb) ellenállás szimbólumok</w:t>
                            </w:r>
                            <w:r w:rsidRPr="00C5137C">
                              <w:rPr>
                                <w:rFonts w:ascii="Times New Roman" w:hAnsi="Times New Roman" w:cs="Times New Roman"/>
                                <w:i w:val="0"/>
                                <w:iCs w:val="0"/>
                              </w:rPr>
                              <w:br/>
                            </w:r>
                            <w:r w:rsidRPr="00C5137C">
                              <w:rPr>
                                <w:rFonts w:ascii="Times New Roman" w:hAnsi="Times New Roman" w:cs="Times New Roman"/>
                              </w:rPr>
                              <w:t>Forrás: https://circuitspedia.com/all-about-resistor/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0A14A9" id="_x0000_t202" coordsize="21600,21600" o:spt="202" path="m,l,21600r21600,l21600,xe">
                <v:stroke joinstyle="miter"/>
                <v:path gradientshapeok="t" o:connecttype="rect"/>
              </v:shapetype>
              <v:shape id="Szövegdoboz 1" o:spid="_x0000_s1026" type="#_x0000_t202" style="position:absolute;left:0;text-align:left;margin-left:0;margin-top:261.5pt;width:438.85pt;height:48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" stroked="f">
                <v:textbox inset="0,0,0,0">
                  <w:txbxContent>
                    <w:p w14:paraId="729EC19C" w14:textId="333B68D6" w:rsidR="00B8199D" w:rsidRPr="00C5137C" w:rsidRDefault="00B8199D" w:rsidP="00C5137C">
                      <w:pPr>
                        <w:pStyle w:val="Kpalrs"/>
                        <w:jc w:val="center"/>
                        <w:rPr>
                          <w:rFonts w:ascii="Times New Roman" w:hAnsi="Times New Roman" w:cs="Times New Roman"/>
                        </w:rPr>
                      </w:pPr>
                      <w:r w:rsidRPr="00C5137C">
                        <w:rPr>
                          <w:rFonts w:ascii="Times New Roman" w:hAnsi="Times New Roman" w:cs="Times New Roman"/>
                          <w:i w:val="0"/>
                          <w:iCs w:val="0"/>
                        </w:rPr>
                        <w:fldChar w:fldCharType="begin"/>
                      </w:r>
                      <w:r w:rsidRPr="00C5137C">
                        <w:rPr>
                          <w:rFonts w:ascii="Times New Roman" w:hAnsi="Times New Roman" w:cs="Times New Roman"/>
                          <w:i w:val="0"/>
                          <w:iCs w:val="0"/>
                        </w:rPr>
                        <w:instrText xml:space="preserve"> SEQ ábra \* ARABIC </w:instrText>
                      </w:r>
                      <w:r w:rsidRPr="00C5137C">
                        <w:rPr>
                          <w:rFonts w:ascii="Times New Roman" w:hAnsi="Times New Roman" w:cs="Times New Roman"/>
                          <w:i w:val="0"/>
                          <w:iCs w:val="0"/>
                        </w:rPr>
                        <w:fldChar w:fldCharType="separate"/>
                      </w:r>
                      <w:r w:rsidR="00FA6C88">
                        <w:rPr>
                          <w:rFonts w:ascii="Times New Roman" w:hAnsi="Times New Roman" w:cs="Times New Roman"/>
                          <w:i w:val="0"/>
                          <w:iCs w:val="0"/>
                          <w:noProof/>
                        </w:rPr>
                        <w:t>1</w:t>
                      </w:r>
                      <w:r w:rsidRPr="00C5137C">
                        <w:rPr>
                          <w:rFonts w:ascii="Times New Roman" w:hAnsi="Times New Roman" w:cs="Times New Roman"/>
                          <w:i w:val="0"/>
                          <w:iCs w:val="0"/>
                        </w:rPr>
                        <w:fldChar w:fldCharType="end"/>
                      </w:r>
                      <w:r w:rsidRPr="00C5137C">
                        <w:rPr>
                          <w:rFonts w:ascii="Times New Roman" w:hAnsi="Times New Roman" w:cs="Times New Roman"/>
                          <w:i w:val="0"/>
                          <w:iCs w:val="0"/>
                        </w:rPr>
                        <w:t>. ábra: Amerikai (bal), és európai (jobb) ellenállás szimbólumok</w:t>
                      </w:r>
                      <w:r w:rsidRPr="00C5137C">
                        <w:rPr>
                          <w:rFonts w:ascii="Times New Roman" w:hAnsi="Times New Roman" w:cs="Times New Roman"/>
                          <w:i w:val="0"/>
                          <w:iCs w:val="0"/>
                        </w:rPr>
                        <w:br/>
                      </w:r>
                      <w:r w:rsidRPr="00C5137C">
                        <w:rPr>
                          <w:rFonts w:ascii="Times New Roman" w:hAnsi="Times New Roman" w:cs="Times New Roman"/>
                        </w:rPr>
                        <w:t>Forrás: https://circuitspedia.com/all-about-resistor/</w:t>
                      </w:r>
                    </w:p>
                  </w:txbxContent>
                </v:textbox>
                <w10:wrap type="topAndBottom" anchorx="margin"/>
              </v:shape>
            </w:pict>
          </mc:Fallback>
        </mc:AlternateContent>
      </w:r>
      <w:r w:rsidR="002C0B0C">
        <w:rPr>
          <w:noProof/>
        </w:rPr>
        <w:drawing>
          <wp:anchor distT="0" distB="0" distL="114300" distR="114300" simplePos="0" relativeHeight="251680768" behindDoc="0" locked="0" layoutInCell="1" allowOverlap="1" wp14:anchorId="699120D6" wp14:editId="7A5A2A9D">
            <wp:simplePos x="0" y="0"/>
            <wp:positionH relativeFrom="margin">
              <wp:align>center</wp:align>
            </wp:positionH>
            <wp:positionV relativeFrom="paragraph">
              <wp:posOffset>1997710</wp:posOffset>
            </wp:positionV>
            <wp:extent cx="4758055" cy="1281430"/>
            <wp:effectExtent l="0" t="0" r="4445" b="0"/>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055"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50B5">
        <w:t>A kapcsolási rajz egy elektromos áramkör vázlatrajza. Segítségével áttekinthető egy áramkör szerkezete, hogy milyen komponensekből áll össze, valamint azok milyen módon vannak összeköttetve.</w:t>
      </w:r>
      <w:r w:rsidR="00107872">
        <w:t xml:space="preserve"> Ezeknél a rajzoknál a lényeg a komponenseken van, hogy mikből áll össze egy rendszer, hogyan vannak az adott eszközök egybekapcsolva. </w:t>
      </w:r>
      <w:r w:rsidR="00355601">
        <w:t>A komponensek elhelyezkedése általában eltér a rajzban lévőkhöz képest, azonban a kapcsolataik ugyan azok.</w:t>
      </w:r>
      <w:r w:rsidR="009455C8">
        <w:t xml:space="preserve"> Egy kapcsolási rajz által az abban leírt áramkör újra előállítható, valamint segít az adott áramkör megértésében, </w:t>
      </w:r>
      <w:r w:rsidR="006A06CC">
        <w:t>szükség esetén</w:t>
      </w:r>
      <w:r w:rsidR="009455C8">
        <w:t xml:space="preserve"> javításában.</w:t>
      </w:r>
    </w:p>
    <w:p w14:paraId="54FE183A" w14:textId="76239FE6" w:rsidR="00A370DD" w:rsidRDefault="00C607E1" w:rsidP="00930947">
      <w:pPr>
        <w:pStyle w:val="mynormal"/>
      </w:pPr>
      <w:r>
        <w:t>A kapcsolási rajzok általában hasonló irányelveket követnek</w:t>
      </w:r>
      <w:r w:rsidR="00B767BC">
        <w:t>. Felépítésük, megjelenésük általában hasonló</w:t>
      </w:r>
      <w:r>
        <w:t>, azonban vannak stílusb</w:t>
      </w:r>
      <w:r w:rsidR="00D12B85">
        <w:t>é</w:t>
      </w:r>
      <w:r>
        <w:t xml:space="preserve">li eltérések. </w:t>
      </w:r>
      <w:r w:rsidR="00CC3F9B">
        <w:t xml:space="preserve">Ezen eltérések leginkább a komponenseket leíró szimbólumok különbségében mutatkozik meg. </w:t>
      </w:r>
      <w:r w:rsidR="0098100D">
        <w:t>Létezik standard</w:t>
      </w:r>
      <w:r w:rsidR="007F7DB7">
        <w:t xml:space="preserve"> </w:t>
      </w:r>
      <w:r w:rsidR="00F34889">
        <w:fldChar w:fldCharType="begin"/>
      </w:r>
      <w:r w:rsidR="00F34889">
        <w:instrText xml:space="preserve"> REF _Ref67392713 \r \h </w:instrText>
      </w:r>
      <w:r w:rsidR="00F34889">
        <w:fldChar w:fldCharType="separate"/>
      </w:r>
      <w:r w:rsidR="00FA6C88">
        <w:t>[8]</w:t>
      </w:r>
      <w:r w:rsidR="00F34889">
        <w:fldChar w:fldCharType="end"/>
      </w:r>
      <w:r w:rsidR="0098100D">
        <w:t xml:space="preserve"> a szimbólumok leírására, azonban ezt nem mindenhol követik teljesen, </w:t>
      </w:r>
      <w:r w:rsidR="00630E37">
        <w:t>néhány helyen</w:t>
      </w:r>
      <w:r w:rsidR="0098100D">
        <w:t xml:space="preserve"> még régebbi</w:t>
      </w:r>
      <w:r w:rsidR="00303C98">
        <w:t xml:space="preserve">, </w:t>
      </w:r>
      <w:r w:rsidR="00594DF6">
        <w:t>más</w:t>
      </w:r>
      <w:r w:rsidR="00303C98">
        <w:t xml:space="preserve"> standard szerinti</w:t>
      </w:r>
      <w:r w:rsidR="0098100D">
        <w:t xml:space="preserve"> írásmódot használnak, a szabványtól eltérő szimbólumokkal</w:t>
      </w:r>
      <w:r w:rsidR="00AB0622">
        <w:t xml:space="preserve"> (1. ábra)</w:t>
      </w:r>
      <w:r w:rsidR="0098100D">
        <w:t>.</w:t>
      </w:r>
      <w:r w:rsidR="002959DE">
        <w:t xml:space="preserve"> </w:t>
      </w:r>
      <w:r w:rsidR="00630E37">
        <w:t>Az ilyen eltérések miatt, valamint a</w:t>
      </w:r>
      <w:r w:rsidR="009D6A72">
        <w:t>z esetleges félreértések elkerülése végett a későbbiekben meg lesz állapítva egy lista a szimbólumokról, amelyekre a szoftver fel van készítve.</w:t>
      </w:r>
    </w:p>
    <w:p w14:paraId="2A4767F9" w14:textId="77777777" w:rsidR="00A370DD" w:rsidRDefault="00A370DD">
      <w:pPr>
        <w:widowControl/>
        <w:suppressAutoHyphens w:val="0"/>
      </w:pPr>
      <w:r>
        <w:br w:type="page"/>
      </w:r>
    </w:p>
    <w:p w14:paraId="0F6B572E" w14:textId="20848725" w:rsidR="003D77A8" w:rsidRDefault="003D77A8" w:rsidP="00EE0933">
      <w:pPr>
        <w:pStyle w:val="Cmsor2"/>
      </w:pPr>
      <w:bookmarkStart w:id="4" w:name="_Toc69729851"/>
      <w:r>
        <w:lastRenderedPageBreak/>
        <w:t>A probléma bemutatása</w:t>
      </w:r>
      <w:bookmarkEnd w:id="4"/>
    </w:p>
    <w:p w14:paraId="0E9DFAB7" w14:textId="33C8C996" w:rsidR="003706EE" w:rsidRDefault="000D54F2" w:rsidP="00930947">
      <w:pPr>
        <w:pStyle w:val="mynormal"/>
      </w:pPr>
      <w:r>
        <w:t xml:space="preserve">A modern rendszerek leírására szolgáló kapcsolási rajzok általában már digitálisan eltároltak, azonban a régebbi rendszerek esetében sokszor csak a nyomtatott változat maradt meg. </w:t>
      </w:r>
      <w:r w:rsidR="006E232E">
        <w:t>Egy nyomtatott kapcsolási rajz könnyen áttekinthető emberek számára, azonban nagyobb mennyiségben megnehezíti a munkát a keresés, valamint a rendszerezettség hiánya miatt.</w:t>
      </w:r>
      <w:r w:rsidR="006B66CC">
        <w:t xml:space="preserve"> Ez akkor mutatkozik meg leginkább, amikor egy </w:t>
      </w:r>
      <w:r w:rsidR="00E3266A">
        <w:t>nagy rendszerről van leírás. Ilyen esetben általában a rendszert részenként, egységekre bontva kezelik, így nem egy, hanem sok, kisebb leírás és rajz keletkezik róla.</w:t>
      </w:r>
      <w:r w:rsidR="003706EE">
        <w:t xml:space="preserve"> Ilyen esetben a nyomtatott rajzok beazonosítása, valamint egyként kezelése nehézkes lehet.</w:t>
      </w:r>
      <w:r w:rsidR="00720E4C">
        <w:t xml:space="preserve"> Továbbá, ha egy rendszer nem megfelelően működik, akkor a javításhoz szükséges a rendszer ismerete, amely megismeréséhez a kapcsolási rajzok segítenek. </w:t>
      </w:r>
      <w:r w:rsidR="00EB0C9D">
        <w:t>Olyan esetben, amikor sok rajz létezik egy rendszerről, a kézi keresése, valamint a részletek egyként kezelése megnehezíti, és lelassítja a munkát.</w:t>
      </w:r>
    </w:p>
    <w:p w14:paraId="10F76007" w14:textId="65BA09C2" w:rsidR="00231B38" w:rsidRDefault="006E232E" w:rsidP="00930947">
      <w:pPr>
        <w:pStyle w:val="mynormal"/>
      </w:pPr>
      <w:r>
        <w:t xml:space="preserve">Ezen </w:t>
      </w:r>
      <w:r w:rsidR="006B66CC">
        <w:t>felül,</w:t>
      </w:r>
      <w:r>
        <w:t xml:space="preserve"> ha a rendszerben változás történik, és nincs egy digitálisan szerkeszthető változat egy rajzról, akkor az egész rajzot újra el kell készíteni, az aktuális változtatások beiktatásával. </w:t>
      </w:r>
      <w:r w:rsidR="00882358">
        <w:t xml:space="preserve">Változtatások általában </w:t>
      </w:r>
      <w:r w:rsidR="00882358" w:rsidRPr="00F72713">
        <w:t>tervezési</w:t>
      </w:r>
      <w:r w:rsidR="00882358">
        <w:t xml:space="preserve"> fázisban történnek, amikor még szerkeszthető a dokumentum, azonban változtatási igény keletkezhet később is. Ha egy tömeggyártott termék leírását vesszük alapul, igény a változtatásra keletkezhet a gyártás megkezdése után is, </w:t>
      </w:r>
      <w:r w:rsidR="00AF0803">
        <w:t>például,</w:t>
      </w:r>
      <w:r w:rsidR="00882358">
        <w:t xml:space="preserve"> ha a termék valamilyen szempontból nem úgy működik, ahogy kéne, vagy bizonytalan a minősége a felépítése miatt, akkor a terméket újra kell tervezni, hogy kijavítsák a hibát a meglévő termékekben, vagy új sorozatot bocsátsanak ki.</w:t>
      </w:r>
      <w:r w:rsidR="00AF0803">
        <w:t xml:space="preserve"> Egy másik példa az utólagos módosításra, ha egy régebbi termék új változatát adják ki, amelyben más komponenseket, vagy újabb funkciókat mutatnak be.</w:t>
      </w:r>
    </w:p>
    <w:p w14:paraId="6F676211" w14:textId="16878EC8" w:rsidR="001D522F" w:rsidRDefault="00D705B8" w:rsidP="00930947">
      <w:pPr>
        <w:pStyle w:val="mynormal"/>
      </w:pPr>
      <w:r>
        <w:t xml:space="preserve">Ezen szituációk bekövetkezésekor előnyös, ha a termék belső felépítésének kapcsolási rajza elérhető szerkeszthető, valamint könnyen kereshető formában, azaz digitálisan. </w:t>
      </w:r>
      <w:r w:rsidR="007C3FEE">
        <w:t xml:space="preserve">Amennyiben ez nem elérhető, akkor a régebbi, nyomtatott </w:t>
      </w:r>
      <w:r w:rsidR="007E3958">
        <w:t>dokumentumok digitalizálására van szükség.</w:t>
      </w:r>
      <w:r w:rsidR="001D522F">
        <w:t xml:space="preserve"> Ez a digitalizáció eleinte kézzel valósult meg, ahol egy ember gépen újra elkészített egy már létező rajzot. </w:t>
      </w:r>
      <w:r w:rsidR="00E66614">
        <w:t xml:space="preserve">Ilyen esetben hátrány volt az emberi pontatlanság, a rajz elemei nem biztos, hogy ugyanott lesznek a digitalizált változaton, mint a rajzon. </w:t>
      </w:r>
      <w:r w:rsidR="007B2138">
        <w:t xml:space="preserve">Ez inkább csak a kinézetet befolyásolja, hiszen a lényeg az elemek közötti kapcsolatokban </w:t>
      </w:r>
      <w:r w:rsidR="00647D4F">
        <w:t>van.</w:t>
      </w:r>
      <w:r w:rsidR="007B2138">
        <w:t xml:space="preserve"> </w:t>
      </w:r>
      <w:r w:rsidR="00647D4F">
        <w:t>További hátrány, hogy ez egy relatívan lassú, valamint repetitív folyamat, és ha sok rajzot kell digitalizálni, az ember fáradékonysága hibákhoz vezet.</w:t>
      </w:r>
    </w:p>
    <w:p w14:paraId="0563A5ED" w14:textId="20C38804" w:rsidR="009C03CA" w:rsidRDefault="009C03CA" w:rsidP="00930947">
      <w:pPr>
        <w:pStyle w:val="mynormal"/>
      </w:pPr>
      <w:r>
        <w:t>A gépi látás</w:t>
      </w:r>
      <w:r w:rsidR="00335E3C">
        <w:t xml:space="preserve"> technológiák fejlődésével a hasonló digitalizációs folyamatok </w:t>
      </w:r>
      <w:r w:rsidR="00335E3C">
        <w:lastRenderedPageBreak/>
        <w:t xml:space="preserve">automatizálhatóvá váltak. </w:t>
      </w:r>
      <w:r w:rsidR="008C48BC">
        <w:t xml:space="preserve">A gépi feldolgozásnak számos előnye van a kézi digitalizációhoz képest. A legnyilvánvalóbb előny a gyorsaság. A képfeldolgozás sokkal gyorsabban teljesíthető, azonban a bemeneti képek adagolása még mindig visszafoghatja az ilyen rendszereket. </w:t>
      </w:r>
      <w:r w:rsidR="00FF4716">
        <w:t xml:space="preserve">További előny, hogy a gép nem fárad, folyamatosan hasonló eredményeket produkál, vagy egy megfelelően konfigurált gépi tanulás megvalósítása által a felismerési hibák száma csökkenthető. </w:t>
      </w:r>
      <w:r w:rsidR="007117EE">
        <w:t>Az ember általi digitalizációval szemben előnye továbbá, hogy a tudástára nagyobb lehet, valamint tetszőlegesen tovább bővíthető</w:t>
      </w:r>
      <w:r w:rsidR="00FE2F36">
        <w:t xml:space="preserve">, azaz sokkal rövidebb idő alatt több információt képes kivonni a különféle </w:t>
      </w:r>
      <w:r w:rsidR="008F7188">
        <w:t>bemenetekből</w:t>
      </w:r>
      <w:r w:rsidR="00FE2F36">
        <w:t>.</w:t>
      </w:r>
    </w:p>
    <w:p w14:paraId="5E49107B" w14:textId="51370CC9" w:rsidR="00CA6612" w:rsidRDefault="00E5556E" w:rsidP="00930947">
      <w:pPr>
        <w:pStyle w:val="mynormal"/>
      </w:pPr>
      <w:r>
        <w:t xml:space="preserve">A továbbiakban bemutatásra </w:t>
      </w:r>
      <w:r w:rsidR="004F2364">
        <w:t xml:space="preserve">kerülnek azok a technológiák, valamint módszerek, amelyek felépítik a </w:t>
      </w:r>
      <w:r w:rsidR="00027008">
        <w:t>szoftvert, és lehetővé teszik a digitalizálást.</w:t>
      </w:r>
    </w:p>
    <w:p w14:paraId="47F261BF" w14:textId="78BE60AA" w:rsidR="00E876EE" w:rsidRDefault="00E876EE" w:rsidP="00EE0933">
      <w:pPr>
        <w:pStyle w:val="Cmsor2"/>
      </w:pPr>
      <w:bookmarkStart w:id="5" w:name="_Toc69729852"/>
      <w:r>
        <w:t>Képek előfeldolgozása</w:t>
      </w:r>
      <w:bookmarkEnd w:id="5"/>
    </w:p>
    <w:p w14:paraId="6F48E4D5" w14:textId="6E149D49" w:rsidR="00BB3666" w:rsidRDefault="00E876EE" w:rsidP="00930947">
      <w:pPr>
        <w:pStyle w:val="mynormal"/>
      </w:pPr>
      <w:r>
        <w:t>Ebben a fejezetben azokról az eszközökről lesz szó, amelyek segítségével egy bemeneti kép átalakítható, a gép számára feldolgozhatóbb formára.</w:t>
      </w:r>
      <w:r w:rsidR="00210038">
        <w:t xml:space="preserve"> Ezekkel a módszerekkel még nem vonunk ki információt a bemeneti képből, csak átalakítjuk azt, hogy könnyebb legyen az információk kinyerése.</w:t>
      </w:r>
      <w:r w:rsidR="00C0217F">
        <w:t xml:space="preserve"> A felismerés ezen szakaszában általában megtörténik a képeken található zajok, nem kívánatos elemek eltávolítása, a fontos elemek kiemelése, egyszerűsítése, elkülönítése a háttértől.</w:t>
      </w:r>
      <w:r w:rsidR="00BD671F">
        <w:t xml:space="preserve"> Ideális esetben a képen csak a felismerés szempontjából fontosnak bizonyuló elemek maradnak.</w:t>
      </w:r>
    </w:p>
    <w:p w14:paraId="7A92F574" w14:textId="121CDFB2" w:rsidR="00F34889" w:rsidRPr="00F34889" w:rsidRDefault="0028174A" w:rsidP="00F34889">
      <w:pPr>
        <w:pStyle w:val="Cmsor3"/>
      </w:pPr>
      <w:bookmarkStart w:id="6" w:name="_Toc69729853"/>
      <w:proofErr w:type="spellStart"/>
      <w:r>
        <w:t>Thresholding</w:t>
      </w:r>
      <w:bookmarkEnd w:id="6"/>
      <w:proofErr w:type="spellEnd"/>
    </w:p>
    <w:p w14:paraId="6E091292" w14:textId="65814491" w:rsidR="00594A17" w:rsidRDefault="00594A17" w:rsidP="00930947">
      <w:pPr>
        <w:pStyle w:val="mynormal"/>
      </w:pPr>
      <w:r>
        <w:t xml:space="preserve">Az egyik legalapvetőbb képfeldolgozási metódus a </w:t>
      </w:r>
      <w:r w:rsidR="0024721C">
        <w:t>küszöbölés (</w:t>
      </w:r>
      <w:proofErr w:type="spellStart"/>
      <w:r>
        <w:t>thresholding</w:t>
      </w:r>
      <w:proofErr w:type="spellEnd"/>
      <w:r w:rsidR="0024721C">
        <w:t>)</w:t>
      </w:r>
      <w:r w:rsidR="00FB7169">
        <w:t>. Segítségével egy képen szétválaszthatjuk a hasznos, információt hordozó pixeleket a többi (általában háttér) pixelektől. Lefutása után az egyik részt fekete</w:t>
      </w:r>
      <w:r w:rsidR="0024721C">
        <w:t xml:space="preserve"> (alacsony intenzitású)</w:t>
      </w:r>
      <w:r w:rsidR="00FB7169">
        <w:t>, a másikat fehér</w:t>
      </w:r>
      <w:r w:rsidR="0024721C">
        <w:t xml:space="preserve"> (magas intenzitású)</w:t>
      </w:r>
      <w:r w:rsidR="00FB7169">
        <w:t xml:space="preserve"> pixelek fogják jellemezni</w:t>
      </w:r>
      <w:r w:rsidR="0024721C">
        <w:t xml:space="preserve">, ezáltal </w:t>
      </w:r>
      <w:proofErr w:type="spellStart"/>
      <w:r w:rsidR="0024721C">
        <w:t>binarizálva</w:t>
      </w:r>
      <w:proofErr w:type="spellEnd"/>
      <w:r w:rsidR="0024721C">
        <w:t xml:space="preserve"> a képet. Azt, hogy melyik pixelekhez melyik intenzitást rendeljük, azt a küszöbölés típusa dönti el.</w:t>
      </w:r>
      <w:r w:rsidR="00BB6CEA">
        <w:t xml:space="preserve"> A </w:t>
      </w:r>
      <w:proofErr w:type="spellStart"/>
      <w:r w:rsidR="00BB6CEA">
        <w:t>binarizálás</w:t>
      </w:r>
      <w:proofErr w:type="spellEnd"/>
      <w:r w:rsidR="00BB6CEA">
        <w:t xml:space="preserve"> előnye, hogy csökkenti az adatok komplexitását, ezáltal egyszerűbbé téve a további műveleteket.</w:t>
      </w:r>
      <w:r w:rsidR="00CC641E" w:rsidRPr="00CC641E">
        <w:t xml:space="preserve"> </w:t>
      </w:r>
      <w:r w:rsidR="00CC641E">
        <w:fldChar w:fldCharType="begin"/>
      </w:r>
      <w:r w:rsidR="00CC641E">
        <w:instrText xml:space="preserve"> REF _Ref67392687 \r \h </w:instrText>
      </w:r>
      <w:r w:rsidR="00CC641E">
        <w:fldChar w:fldCharType="separate"/>
      </w:r>
      <w:r w:rsidR="00FA6C88">
        <w:t>[3]</w:t>
      </w:r>
      <w:r w:rsidR="00CC641E">
        <w:fldChar w:fldCharType="end"/>
      </w:r>
      <w:r w:rsidR="004C141F">
        <w:fldChar w:fldCharType="begin"/>
      </w:r>
      <w:r w:rsidR="004C141F">
        <w:instrText xml:space="preserve"> REF _Ref67392766 \r \h </w:instrText>
      </w:r>
      <w:r w:rsidR="004C141F">
        <w:fldChar w:fldCharType="separate"/>
      </w:r>
      <w:r w:rsidR="00FA6C88">
        <w:t>[7]</w:t>
      </w:r>
      <w:r w:rsidR="004C141F">
        <w:fldChar w:fldCharType="end"/>
      </w:r>
    </w:p>
    <w:p w14:paraId="7C8C53BF" w14:textId="7BAA6473" w:rsidR="00047FE9" w:rsidRDefault="0024721C" w:rsidP="00930947">
      <w:pPr>
        <w:pStyle w:val="mynormal"/>
      </w:pPr>
      <w:r>
        <w:t>A</w:t>
      </w:r>
      <w:r w:rsidR="008C099A">
        <w:t xml:space="preserve"> leggyakoribb</w:t>
      </w:r>
      <w:r w:rsidR="003A34AD">
        <w:t xml:space="preserve"> </w:t>
      </w:r>
      <w:proofErr w:type="spellStart"/>
      <w:r>
        <w:t>thresholding</w:t>
      </w:r>
      <w:proofErr w:type="spellEnd"/>
      <w:r>
        <w:t xml:space="preserve"> </w:t>
      </w:r>
      <w:r w:rsidR="008C099A">
        <w:t xml:space="preserve">technikában egy </w:t>
      </w:r>
      <w:r>
        <w:t>paraméter</w:t>
      </w:r>
      <w:r w:rsidR="008C099A">
        <w:t>, a</w:t>
      </w:r>
      <w:r>
        <w:t xml:space="preserve"> küszöbérték (</w:t>
      </w:r>
      <w:r w:rsidR="005406DB">
        <w:t>T</w:t>
      </w:r>
      <w:r>
        <w:t>)</w:t>
      </w:r>
      <w:r w:rsidR="008C099A">
        <w:t xml:space="preserve"> segítségével történik a szétválasztás</w:t>
      </w:r>
      <w:r>
        <w:t xml:space="preserve">. </w:t>
      </w:r>
      <w:r w:rsidR="00B46532">
        <w:t xml:space="preserve">Ilyen esetben a bemeneti szürkeárnyalatos kép minden </w:t>
      </w:r>
      <w:proofErr w:type="spellStart"/>
      <w:r w:rsidR="00B46532">
        <w:t>pixelje</w:t>
      </w:r>
      <w:proofErr w:type="spellEnd"/>
      <w:r w:rsidR="00B46532">
        <w:t xml:space="preserve"> esetén, ha az a küszöbérték alatt van, akkor fekete lesz, ha felette van, akkor fehér.</w:t>
      </w:r>
      <w:r w:rsidR="005406DB">
        <w:t xml:space="preserve"> A metódus esetén értelemszerűen kritikus lépés a T megfelelő megválasztása.</w:t>
      </w:r>
      <w:r w:rsidR="00CC641E" w:rsidRPr="00CC641E">
        <w:t xml:space="preserve"> </w:t>
      </w:r>
      <w:r w:rsidR="00CC641E">
        <w:fldChar w:fldCharType="begin"/>
      </w:r>
      <w:r w:rsidR="00CC641E">
        <w:instrText xml:space="preserve"> REF _Ref67392687 \r \h </w:instrText>
      </w:r>
      <w:r w:rsidR="00CC641E">
        <w:fldChar w:fldCharType="separate"/>
      </w:r>
      <w:r w:rsidR="00FA6C88">
        <w:t>[3]</w:t>
      </w:r>
      <w:r w:rsidR="00CC641E">
        <w:fldChar w:fldCharType="end"/>
      </w:r>
    </w:p>
    <w:p w14:paraId="47B870C0" w14:textId="7391F63C" w:rsidR="00BD2BCB" w:rsidRDefault="008602CC" w:rsidP="00930947">
      <w:pPr>
        <w:pStyle w:val="mynormal"/>
      </w:pPr>
      <w:r>
        <w:t xml:space="preserve">Egy másik változata az </w:t>
      </w:r>
      <w:proofErr w:type="spellStart"/>
      <w:r w:rsidRPr="00C0217F">
        <w:t>adaptive</w:t>
      </w:r>
      <w:proofErr w:type="spellEnd"/>
      <w:r w:rsidRPr="00C0217F">
        <w:t xml:space="preserve"> </w:t>
      </w:r>
      <w:proofErr w:type="spellStart"/>
      <w:r w:rsidRPr="00C0217F">
        <w:t>threshold</w:t>
      </w:r>
      <w:proofErr w:type="spellEnd"/>
      <w:r>
        <w:t xml:space="preserve">, amely esetén a küszöbérték nem egy </w:t>
      </w:r>
      <w:r>
        <w:lastRenderedPageBreak/>
        <w:t xml:space="preserve">konstans, hanem változó. Ennek az értéke egy pixel esetén a körülötte levő pixelek súlyozott átlaga alapján számítódik, mínusz egy konstans. A blokk mérete, amely megadja, hogy mekkora területen vizsgáljuk a pixelek szomszédjait, valamint a konstans paraméterként megadandó. </w:t>
      </w:r>
      <w:r w:rsidR="00BD2BCB">
        <w:t>A súlyozott átlag kiszámítása két módszer áll rendelkezésre. Az első az egyszerű átlagolás</w:t>
      </w:r>
      <w:r w:rsidR="00393687">
        <w:t xml:space="preserve"> (</w:t>
      </w:r>
      <w:proofErr w:type="spellStart"/>
      <w:r w:rsidR="00393687">
        <w:t>mean</w:t>
      </w:r>
      <w:proofErr w:type="spellEnd"/>
      <w:r w:rsidR="00712576">
        <w:t xml:space="preserve"> </w:t>
      </w:r>
      <w:proofErr w:type="spellStart"/>
      <w:r w:rsidR="00712576">
        <w:t>thresholding</w:t>
      </w:r>
      <w:proofErr w:type="spellEnd"/>
      <w:r w:rsidR="00393687">
        <w:t>)</w:t>
      </w:r>
      <w:r w:rsidR="00BD2BCB">
        <w:t>, amely esetén minden pixel ugyanakkora súllyal számít az átlagba. A második a gaussian átlag</w:t>
      </w:r>
      <w:r w:rsidR="00712576">
        <w:t xml:space="preserve"> (gaussian </w:t>
      </w:r>
      <w:proofErr w:type="spellStart"/>
      <w:r w:rsidR="00712576">
        <w:t>thresholding</w:t>
      </w:r>
      <w:proofErr w:type="spellEnd"/>
      <w:r w:rsidR="00712576">
        <w:t>)</w:t>
      </w:r>
      <w:r w:rsidR="00BD2BCB">
        <w:t xml:space="preserve">, </w:t>
      </w:r>
      <w:r w:rsidR="001C48C8">
        <w:t>amely esetén a pixelek a középtől való távolságuk alapján vannak súlyozva.</w:t>
      </w:r>
      <w:r w:rsidR="00CC641E" w:rsidRPr="00CC641E">
        <w:t xml:space="preserve"> </w:t>
      </w:r>
      <w:r w:rsidR="001C74DC">
        <w:rPr>
          <w:noProof/>
        </w:rPr>
        <mc:AlternateContent>
          <mc:Choice Requires="wps">
            <w:drawing>
              <wp:anchor distT="0" distB="0" distL="114300" distR="114300" simplePos="0" relativeHeight="251663360" behindDoc="0" locked="0" layoutInCell="1" allowOverlap="1" wp14:anchorId="37E253EB" wp14:editId="00B47A7A">
                <wp:simplePos x="0" y="0"/>
                <wp:positionH relativeFrom="margin">
                  <wp:align>center</wp:align>
                </wp:positionH>
                <wp:positionV relativeFrom="paragraph">
                  <wp:posOffset>5429250</wp:posOffset>
                </wp:positionV>
                <wp:extent cx="5539740" cy="594360"/>
                <wp:effectExtent l="0" t="0" r="3810" b="0"/>
                <wp:wrapTopAndBottom/>
                <wp:docPr id="9" name="Szövegdoboz 9"/>
                <wp:cNvGraphicFramePr/>
                <a:graphic xmlns:a="http://schemas.openxmlformats.org/drawingml/2006/main">
                  <a:graphicData uri="http://schemas.microsoft.com/office/word/2010/wordprocessingShape">
                    <wps:wsp>
                      <wps:cNvSpPr txBox="1"/>
                      <wps:spPr>
                        <a:xfrm>
                          <a:off x="0" y="0"/>
                          <a:ext cx="5539740" cy="594360"/>
                        </a:xfrm>
                        <a:prstGeom prst="rect">
                          <a:avLst/>
                        </a:prstGeom>
                        <a:solidFill>
                          <a:prstClr val="white"/>
                        </a:solidFill>
                        <a:ln>
                          <a:noFill/>
                        </a:ln>
                      </wps:spPr>
                      <wps:txbx>
                        <w:txbxContent>
                          <w:p w14:paraId="399EB78F" w14:textId="58E15D6B" w:rsidR="00B8199D" w:rsidRPr="00FF429A" w:rsidRDefault="00B8199D" w:rsidP="001808E5">
                            <w:pPr>
                              <w:pStyle w:val="Kpalrs"/>
                              <w:jc w:val="center"/>
                              <w:rPr>
                                <w:rFonts w:ascii="Times New Roman" w:hAnsi="Times New Roman" w:cs="Times New Roman"/>
                                <w:noProof/>
                              </w:rPr>
                            </w:pPr>
                            <w:r w:rsidRPr="00FF429A">
                              <w:rPr>
                                <w:rFonts w:ascii="Times New Roman" w:hAnsi="Times New Roman" w:cs="Times New Roman"/>
                                <w:i w:val="0"/>
                                <w:iCs w:val="0"/>
                                <w:noProof/>
                              </w:rPr>
                              <w:fldChar w:fldCharType="begin"/>
                            </w:r>
                            <w:r w:rsidRPr="00FF429A">
                              <w:rPr>
                                <w:rFonts w:ascii="Times New Roman" w:hAnsi="Times New Roman" w:cs="Times New Roman"/>
                                <w:i w:val="0"/>
                                <w:iCs w:val="0"/>
                                <w:noProof/>
                              </w:rPr>
                              <w:instrText xml:space="preserve"> SEQ ábra \* ARABIC </w:instrText>
                            </w:r>
                            <w:r w:rsidRPr="00FF429A">
                              <w:rPr>
                                <w:rFonts w:ascii="Times New Roman" w:hAnsi="Times New Roman" w:cs="Times New Roman"/>
                                <w:i w:val="0"/>
                                <w:iCs w:val="0"/>
                                <w:noProof/>
                              </w:rPr>
                              <w:fldChar w:fldCharType="separate"/>
                            </w:r>
                            <w:r w:rsidR="00FA6C88">
                              <w:rPr>
                                <w:rFonts w:ascii="Times New Roman" w:hAnsi="Times New Roman" w:cs="Times New Roman"/>
                                <w:i w:val="0"/>
                                <w:iCs w:val="0"/>
                                <w:noProof/>
                              </w:rPr>
                              <w:t>2</w:t>
                            </w:r>
                            <w:r w:rsidRPr="00FF429A">
                              <w:rPr>
                                <w:rFonts w:ascii="Times New Roman" w:hAnsi="Times New Roman" w:cs="Times New Roman"/>
                                <w:i w:val="0"/>
                                <w:iCs w:val="0"/>
                                <w:noProof/>
                              </w:rPr>
                              <w:fldChar w:fldCharType="end"/>
                            </w:r>
                            <w:r w:rsidRPr="00FF429A">
                              <w:rPr>
                                <w:rFonts w:ascii="Times New Roman" w:hAnsi="Times New Roman" w:cs="Times New Roman"/>
                                <w:i w:val="0"/>
                                <w:iCs w:val="0"/>
                              </w:rPr>
                              <w:t>. ábra: Thresholding technikák</w:t>
                            </w:r>
                            <w:r w:rsidRPr="00FF429A">
                              <w:rPr>
                                <w:rFonts w:ascii="Times New Roman" w:hAnsi="Times New Roman" w:cs="Times New Roman"/>
                              </w:rPr>
                              <w:br/>
                              <w:t>Forrás: https://docs.opencv.org/3.4/d7/d4d/tutorial_py_thresholding.html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253EB" id="Szövegdoboz 9" o:spid="_x0000_s1027" type="#_x0000_t202" style="position:absolute;left:0;text-align:left;margin-left:0;margin-top:427.5pt;width:436.2pt;height:46.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" stroked="f">
                <v:textbox inset="0,0,0,0">
                  <w:txbxContent>
                    <w:p w14:paraId="399EB78F" w14:textId="58E15D6B" w:rsidR="00B8199D" w:rsidRPr="00FF429A" w:rsidRDefault="00B8199D" w:rsidP="001808E5">
                      <w:pPr>
                        <w:pStyle w:val="Kpalrs"/>
                        <w:jc w:val="center"/>
                        <w:rPr>
                          <w:rFonts w:ascii="Times New Roman" w:hAnsi="Times New Roman" w:cs="Times New Roman"/>
                          <w:noProof/>
                        </w:rPr>
                      </w:pPr>
                      <w:r w:rsidRPr="00FF429A">
                        <w:rPr>
                          <w:rFonts w:ascii="Times New Roman" w:hAnsi="Times New Roman" w:cs="Times New Roman"/>
                          <w:i w:val="0"/>
                          <w:iCs w:val="0"/>
                          <w:noProof/>
                        </w:rPr>
                        <w:fldChar w:fldCharType="begin"/>
                      </w:r>
                      <w:r w:rsidRPr="00FF429A">
                        <w:rPr>
                          <w:rFonts w:ascii="Times New Roman" w:hAnsi="Times New Roman" w:cs="Times New Roman"/>
                          <w:i w:val="0"/>
                          <w:iCs w:val="0"/>
                          <w:noProof/>
                        </w:rPr>
                        <w:instrText xml:space="preserve"> SEQ ábra \* ARABIC </w:instrText>
                      </w:r>
                      <w:r w:rsidRPr="00FF429A">
                        <w:rPr>
                          <w:rFonts w:ascii="Times New Roman" w:hAnsi="Times New Roman" w:cs="Times New Roman"/>
                          <w:i w:val="0"/>
                          <w:iCs w:val="0"/>
                          <w:noProof/>
                        </w:rPr>
                        <w:fldChar w:fldCharType="separate"/>
                      </w:r>
                      <w:r w:rsidR="00FA6C88">
                        <w:rPr>
                          <w:rFonts w:ascii="Times New Roman" w:hAnsi="Times New Roman" w:cs="Times New Roman"/>
                          <w:i w:val="0"/>
                          <w:iCs w:val="0"/>
                          <w:noProof/>
                        </w:rPr>
                        <w:t>2</w:t>
                      </w:r>
                      <w:r w:rsidRPr="00FF429A">
                        <w:rPr>
                          <w:rFonts w:ascii="Times New Roman" w:hAnsi="Times New Roman" w:cs="Times New Roman"/>
                          <w:i w:val="0"/>
                          <w:iCs w:val="0"/>
                          <w:noProof/>
                        </w:rPr>
                        <w:fldChar w:fldCharType="end"/>
                      </w:r>
                      <w:r w:rsidRPr="00FF429A">
                        <w:rPr>
                          <w:rFonts w:ascii="Times New Roman" w:hAnsi="Times New Roman" w:cs="Times New Roman"/>
                          <w:i w:val="0"/>
                          <w:iCs w:val="0"/>
                        </w:rPr>
                        <w:t>. ábra: Thresholding technikák</w:t>
                      </w:r>
                      <w:r w:rsidRPr="00FF429A">
                        <w:rPr>
                          <w:rFonts w:ascii="Times New Roman" w:hAnsi="Times New Roman" w:cs="Times New Roman"/>
                        </w:rPr>
                        <w:br/>
                        <w:t>Forrás: https://docs.opencv.org/3.4/d7/d4d/tutorial_py_thresholding.html</w:t>
                      </w:r>
                    </w:p>
                  </w:txbxContent>
                </v:textbox>
                <w10:wrap type="topAndBottom" anchorx="margin"/>
              </v:shape>
            </w:pict>
          </mc:Fallback>
        </mc:AlternateContent>
      </w:r>
      <w:r w:rsidR="00CC641E">
        <w:fldChar w:fldCharType="begin"/>
      </w:r>
      <w:r w:rsidR="00CC641E">
        <w:instrText xml:space="preserve"> REF _Ref67392687 \r \h </w:instrText>
      </w:r>
      <w:r w:rsidR="00CC641E">
        <w:fldChar w:fldCharType="separate"/>
      </w:r>
      <w:r w:rsidR="00FA6C88">
        <w:t>[3]</w:t>
      </w:r>
      <w:r w:rsidR="00CC641E">
        <w:fldChar w:fldCharType="end"/>
      </w:r>
    </w:p>
    <w:p w14:paraId="6CB653B8" w14:textId="3D8679E3" w:rsidR="00C74749" w:rsidRDefault="001808E5" w:rsidP="00930947">
      <w:pPr>
        <w:pStyle w:val="mynormal"/>
      </w:pPr>
      <w:r>
        <w:rPr>
          <w:noProof/>
        </w:rPr>
        <w:drawing>
          <wp:anchor distT="0" distB="0" distL="114300" distR="114300" simplePos="0" relativeHeight="251661312" behindDoc="0" locked="0" layoutInCell="1" allowOverlap="1" wp14:anchorId="6AD7B7E7" wp14:editId="47FB4D24">
            <wp:simplePos x="0" y="0"/>
            <wp:positionH relativeFrom="margin">
              <wp:align>center</wp:align>
            </wp:positionH>
            <wp:positionV relativeFrom="paragraph">
              <wp:posOffset>0</wp:posOffset>
            </wp:positionV>
            <wp:extent cx="3345180" cy="3553140"/>
            <wp:effectExtent l="0" t="0" r="7620" b="9525"/>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5180" cy="355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749">
        <w:t xml:space="preserve">Az </w:t>
      </w:r>
      <w:proofErr w:type="spellStart"/>
      <w:r w:rsidR="00C74749">
        <w:t>adaptive</w:t>
      </w:r>
      <w:proofErr w:type="spellEnd"/>
      <w:r w:rsidR="00C74749">
        <w:t xml:space="preserve"> </w:t>
      </w:r>
      <w:proofErr w:type="spellStart"/>
      <w:r w:rsidR="00C74749">
        <w:t>threshold</w:t>
      </w:r>
      <w:proofErr w:type="spellEnd"/>
      <w:r w:rsidR="00C74749">
        <w:t xml:space="preserve"> akkor mutat előnyt a szimpla </w:t>
      </w:r>
      <w:proofErr w:type="spellStart"/>
      <w:r w:rsidR="00C74749">
        <w:t>thresholding</w:t>
      </w:r>
      <w:proofErr w:type="spellEnd"/>
      <w:r w:rsidR="00C74749">
        <w:t xml:space="preserve"> ellenében, amikor a </w:t>
      </w:r>
      <w:proofErr w:type="spellStart"/>
      <w:r w:rsidR="00C74749">
        <w:t>binarizálandó</w:t>
      </w:r>
      <w:proofErr w:type="spellEnd"/>
      <w:r w:rsidR="00C74749">
        <w:t xml:space="preserve"> kép megvilágítása nagy mértékben egyenletlen. </w:t>
      </w:r>
      <w:r w:rsidR="00604D99">
        <w:t>Ilyen esetben</w:t>
      </w:r>
      <w:r w:rsidR="00875060">
        <w:t>, ahogy a 2. ábrán is látható,</w:t>
      </w:r>
      <w:r w:rsidR="00604D99">
        <w:t xml:space="preserve"> az egyszerű küszöbölés esetén a kép rosszul megvilágított része olyan sötét, hogy a háttér intenzitása is áteshet a küszöbértéken, és az egész megvilágítatlan területet hasznos pixelcsoportként kategorizálja. </w:t>
      </w:r>
      <w:r w:rsidR="00F0426D">
        <w:t xml:space="preserve">Az </w:t>
      </w:r>
      <w:proofErr w:type="spellStart"/>
      <w:r w:rsidR="00F0426D">
        <w:t>adaptive</w:t>
      </w:r>
      <w:proofErr w:type="spellEnd"/>
      <w:r w:rsidR="00F0426D">
        <w:t xml:space="preserve"> változat ilyen esetben sokkal jobb eredményeket ad, mivel a megvilágított területen a pixelek a környezetükhöz képest még mindig elkülöníthetők. </w:t>
      </w:r>
      <w:r w:rsidR="00031F1F">
        <w:t>Ilyenkor a képtől függően keletkezhet pontszerű zaj, azonban kevesebb információt veszíthetünk el a folyamat által.</w:t>
      </w:r>
      <w:r w:rsidR="00CC641E" w:rsidRPr="00CC641E">
        <w:t xml:space="preserve"> </w:t>
      </w:r>
      <w:r w:rsidR="00CC641E">
        <w:fldChar w:fldCharType="begin"/>
      </w:r>
      <w:r w:rsidR="00CC641E">
        <w:instrText xml:space="preserve"> REF _Ref67392687 \r \h </w:instrText>
      </w:r>
      <w:r w:rsidR="00CC641E">
        <w:fldChar w:fldCharType="separate"/>
      </w:r>
      <w:r w:rsidR="00FA6C88">
        <w:t>[3]</w:t>
      </w:r>
      <w:r w:rsidR="00CC641E">
        <w:fldChar w:fldCharType="end"/>
      </w:r>
    </w:p>
    <w:p w14:paraId="2E75C34B" w14:textId="77777777" w:rsidR="00047FE9" w:rsidRDefault="00047FE9" w:rsidP="00047FE9">
      <w:pPr>
        <w:pStyle w:val="Cmsor3"/>
      </w:pPr>
      <w:bookmarkStart w:id="7" w:name="_Toc69729854"/>
      <w:r>
        <w:lastRenderedPageBreak/>
        <w:t>Morfológiai transzformációk</w:t>
      </w:r>
      <w:bookmarkEnd w:id="7"/>
    </w:p>
    <w:p w14:paraId="30470DF9" w14:textId="4B0BDF61" w:rsidR="003E2B4D" w:rsidRDefault="004F0F8C" w:rsidP="00930947">
      <w:pPr>
        <w:pStyle w:val="mynormal"/>
      </w:pPr>
      <w:r>
        <w:t xml:space="preserve">A morfológiai transzformációk olyan műveletek, amelyek </w:t>
      </w:r>
      <w:r w:rsidR="003E2B4D">
        <w:t xml:space="preserve">célja a képen esetlegesen jelenlévő hibák, tökéletlenségek javítása. </w:t>
      </w:r>
      <w:r w:rsidR="00702FED">
        <w:t xml:space="preserve">Általában </w:t>
      </w:r>
      <w:proofErr w:type="spellStart"/>
      <w:r w:rsidR="00702FED">
        <w:t>binarizált</w:t>
      </w:r>
      <w:proofErr w:type="spellEnd"/>
      <w:r w:rsidR="00702FED">
        <w:t xml:space="preserve"> képeken alkalmazzák, de használható szürkeárnyalatos képeken is. </w:t>
      </w:r>
      <w:r w:rsidR="00D367AE">
        <w:t>A transzformáció a strukturális elem (</w:t>
      </w:r>
      <w:proofErr w:type="spellStart"/>
      <w:r w:rsidR="00D367AE">
        <w:t>structuring</w:t>
      </w:r>
      <w:proofErr w:type="spellEnd"/>
      <w:r w:rsidR="00D367AE">
        <w:t xml:space="preserve"> </w:t>
      </w:r>
      <w:proofErr w:type="spellStart"/>
      <w:r w:rsidR="00D367AE">
        <w:t>element</w:t>
      </w:r>
      <w:proofErr w:type="spellEnd"/>
      <w:r w:rsidR="00D367AE">
        <w:t>) segítségével hajtja végre műveleteit. A strukturális elem egy kernel, amely alakja, mérete szabadon választható, és van egy rögzítési pontja (</w:t>
      </w:r>
      <w:proofErr w:type="spellStart"/>
      <w:r w:rsidR="00D367AE">
        <w:t>anchor</w:t>
      </w:r>
      <w:proofErr w:type="spellEnd"/>
      <w:r w:rsidR="00D367AE">
        <w:t xml:space="preserve"> </w:t>
      </w:r>
      <w:proofErr w:type="spellStart"/>
      <w:r w:rsidR="00D367AE">
        <w:t>point</w:t>
      </w:r>
      <w:proofErr w:type="spellEnd"/>
      <w:r w:rsidR="00D367AE">
        <w:t>).</w:t>
      </w:r>
      <w:r w:rsidR="001E1887">
        <w:t xml:space="preserve"> Általában a kernel négyzet alakú, és a középpontja az </w:t>
      </w:r>
      <w:proofErr w:type="spellStart"/>
      <w:r w:rsidR="001E1887">
        <w:t>anchor</w:t>
      </w:r>
      <w:proofErr w:type="spellEnd"/>
      <w:r w:rsidR="001E1887">
        <w:t xml:space="preserve"> pont</w:t>
      </w:r>
      <w:r w:rsidR="00D367AE">
        <w:t xml:space="preserve"> </w:t>
      </w:r>
      <w:r w:rsidR="001E1887">
        <w:t xml:space="preserve">A kernel végig szkenneli a képet, és a műveletnek megfelelően beállítja a kiválasztott </w:t>
      </w:r>
      <w:proofErr w:type="spellStart"/>
      <w:r w:rsidR="001E1887">
        <w:t>anchor</w:t>
      </w:r>
      <w:proofErr w:type="spellEnd"/>
      <w:r w:rsidR="001E1887">
        <w:t xml:space="preserve"> pontot a megfelelő értékre.</w:t>
      </w:r>
      <w:r w:rsidR="002A00B8">
        <w:t xml:space="preserve"> A két alapvető művelet az erózió és a dilatáció.</w:t>
      </w:r>
      <w:r w:rsidR="004C141F">
        <w:t xml:space="preserve"> </w:t>
      </w:r>
      <w:r w:rsidR="004C141F">
        <w:fldChar w:fldCharType="begin"/>
      </w:r>
      <w:r w:rsidR="004C141F">
        <w:instrText xml:space="preserve"> REF _Ref67392687 \r \h </w:instrText>
      </w:r>
      <w:r w:rsidR="004C141F">
        <w:fldChar w:fldCharType="separate"/>
      </w:r>
      <w:r w:rsidR="00FA6C88">
        <w:t>[3]</w:t>
      </w:r>
      <w:r w:rsidR="004C141F">
        <w:fldChar w:fldCharType="end"/>
      </w:r>
    </w:p>
    <w:p w14:paraId="7BED236D" w14:textId="18F6F8EB" w:rsidR="003E2B4D" w:rsidRDefault="002C5F31" w:rsidP="00930947">
      <w:pPr>
        <w:pStyle w:val="mynormal"/>
      </w:pPr>
      <w:r w:rsidRPr="00C0217F">
        <w:t>Dilatáció (</w:t>
      </w:r>
      <w:proofErr w:type="spellStart"/>
      <w:r w:rsidRPr="00C0217F">
        <w:t>dilation</w:t>
      </w:r>
      <w:proofErr w:type="spellEnd"/>
      <w:r w:rsidRPr="00C0217F">
        <w:t>)</w:t>
      </w:r>
      <w:r>
        <w:t xml:space="preserve"> esetén, amikor a kernel végigfut a képen, minden állomásnál megkeresi a kernel által lefedett pixelek közül a legnagyobb értékűt, és az </w:t>
      </w:r>
      <w:proofErr w:type="spellStart"/>
      <w:r>
        <w:t>anchor</w:t>
      </w:r>
      <w:proofErr w:type="spellEnd"/>
      <w:r>
        <w:t xml:space="preserve"> pontot beállítja arra az értékre. </w:t>
      </w:r>
      <w:r w:rsidR="00A41D8F">
        <w:t>Ennek következtében a világos területek a képen növekednek.</w:t>
      </w:r>
      <w:r w:rsidR="004C141F" w:rsidRPr="004C141F">
        <w:t xml:space="preserve"> </w:t>
      </w:r>
      <w:r w:rsidR="004C141F">
        <w:fldChar w:fldCharType="begin"/>
      </w:r>
      <w:r w:rsidR="004C141F">
        <w:instrText xml:space="preserve"> REF _Ref67392687 \r \h </w:instrText>
      </w:r>
      <w:r w:rsidR="004C141F">
        <w:fldChar w:fldCharType="separate"/>
      </w:r>
      <w:r w:rsidR="00FA6C88">
        <w:t>[3]</w:t>
      </w:r>
      <w:r w:rsidR="004C141F">
        <w:fldChar w:fldCharType="end"/>
      </w:r>
    </w:p>
    <w:p w14:paraId="74B5CB84" w14:textId="11A7F59B" w:rsidR="00A41D8F" w:rsidRDefault="00A41D8F" w:rsidP="00930947">
      <w:pPr>
        <w:pStyle w:val="mynormal"/>
      </w:pPr>
      <w:r>
        <w:t xml:space="preserve">Az </w:t>
      </w:r>
      <w:r w:rsidRPr="00C0217F">
        <w:t>erózió (</w:t>
      </w:r>
      <w:proofErr w:type="spellStart"/>
      <w:r w:rsidRPr="00C0217F">
        <w:t>erosion</w:t>
      </w:r>
      <w:proofErr w:type="spellEnd"/>
      <w:r w:rsidRPr="00C0217F">
        <w:t>)</w:t>
      </w:r>
      <w:r>
        <w:t xml:space="preserve"> a dilatáció ellentéte. Ebben az esetben nem a maximumot, hanem a minimumot keresi a kernelben, és arra állítja a pixelt. </w:t>
      </w:r>
      <w:r w:rsidR="000C4103">
        <w:t>Ennek következtében nem a világos, hanem a sötét területek növekednek meg.</w:t>
      </w:r>
      <w:r w:rsidR="004C141F" w:rsidRPr="004C141F">
        <w:t xml:space="preserve"> </w:t>
      </w:r>
      <w:r w:rsidR="004C141F">
        <w:fldChar w:fldCharType="begin"/>
      </w:r>
      <w:r w:rsidR="004C141F">
        <w:instrText xml:space="preserve"> REF _Ref67392687 \r \h </w:instrText>
      </w:r>
      <w:r w:rsidR="004C141F">
        <w:fldChar w:fldCharType="separate"/>
      </w:r>
      <w:r w:rsidR="00FA6C88">
        <w:t>[3]</w:t>
      </w:r>
      <w:r w:rsidR="004C141F">
        <w:fldChar w:fldCharType="end"/>
      </w:r>
    </w:p>
    <w:p w14:paraId="03E3F397" w14:textId="77DAFC03" w:rsidR="00110A81" w:rsidRDefault="00110A81" w:rsidP="00930947">
      <w:pPr>
        <w:pStyle w:val="mynormal"/>
      </w:pPr>
      <w:r>
        <w:t>Egy olyan képen, amelyen a háttér fekete, és a hasznos elemek fehérek, az erózió szűkíti a hasznos területeket, alakzatokat, míg a dilatáció növeli azokat.</w:t>
      </w:r>
      <w:r w:rsidR="00BE1EF3">
        <w:t xml:space="preserve"> A két módszer egymás fordítottja, azonban egymás után alkalmazva a kettőt, ugyanazon a képen, nem feltétlenül adja vissza az eredeti képet. </w:t>
      </w:r>
      <w:r w:rsidR="00C8218C">
        <w:t xml:space="preserve">Ez megtörténhet </w:t>
      </w:r>
      <w:r w:rsidR="00B77BC7">
        <w:t>például,</w:t>
      </w:r>
      <w:r w:rsidR="00C8218C">
        <w:t xml:space="preserve"> ha az erózió következtében eltűnik egy 1 pixel vastagságú vonalszakasz, vagy a dilatáció következtében két elem, amelyek között kevés hely volt, egybeér ezután. </w:t>
      </w:r>
      <w:r w:rsidR="00B77BC7">
        <w:t>Ilyen esetekben a másik módszer nem tudja visszafordítani a történteket. Ezt kihasználva a két módszer kombinálásával létrejöttek új funkciók is. Ezek a morfológiai nyitás, valamint zárás.</w:t>
      </w:r>
      <w:r w:rsidR="004C141F" w:rsidRPr="004C141F">
        <w:t xml:space="preserve"> </w:t>
      </w:r>
      <w:r w:rsidR="004C141F">
        <w:fldChar w:fldCharType="begin"/>
      </w:r>
      <w:r w:rsidR="004C141F">
        <w:instrText xml:space="preserve"> REF _Ref67392687 \r \h </w:instrText>
      </w:r>
      <w:r w:rsidR="004C141F">
        <w:fldChar w:fldCharType="separate"/>
      </w:r>
      <w:r w:rsidR="00FA6C88">
        <w:t>[3]</w:t>
      </w:r>
      <w:r w:rsidR="004C141F">
        <w:fldChar w:fldCharType="end"/>
      </w:r>
    </w:p>
    <w:p w14:paraId="6B22AF6F" w14:textId="36625084" w:rsidR="001768F0" w:rsidRDefault="00B77BC7" w:rsidP="00930947">
      <w:pPr>
        <w:pStyle w:val="mynormal"/>
      </w:pPr>
      <w:r w:rsidRPr="00C0217F">
        <w:t>Nyitás</w:t>
      </w:r>
      <w:r>
        <w:t xml:space="preserve"> esetén a képen először erózió, aztán dilatáció megy végbe. </w:t>
      </w:r>
      <w:r w:rsidR="005338A0">
        <w:t>Ennek következtében a korábban felvetett példán, ahol fehér az információ, és fekete a háttér, a nyitás közben az erózió eltávolítja a kis méretű elemeket, amelyeket utána a dilatáció nem tud visszanagyítani. Ennek haszna a zajok eltávolítása a bináris képről.</w:t>
      </w:r>
      <w:r w:rsidR="004C141F" w:rsidRPr="004C141F">
        <w:t xml:space="preserve"> </w:t>
      </w:r>
      <w:r w:rsidR="004C141F">
        <w:fldChar w:fldCharType="begin"/>
      </w:r>
      <w:r w:rsidR="004C141F">
        <w:instrText xml:space="preserve"> REF _Ref67392687 \r \h </w:instrText>
      </w:r>
      <w:r w:rsidR="004C141F">
        <w:fldChar w:fldCharType="separate"/>
      </w:r>
      <w:r w:rsidR="00FA6C88">
        <w:t>[3]</w:t>
      </w:r>
      <w:r w:rsidR="004C141F">
        <w:fldChar w:fldCharType="end"/>
      </w:r>
    </w:p>
    <w:p w14:paraId="22D0A004" w14:textId="436C4A1A" w:rsidR="00B77BC7" w:rsidRDefault="00E9268D" w:rsidP="00930947">
      <w:pPr>
        <w:pStyle w:val="mynormal"/>
      </w:pPr>
      <w:r>
        <w:t xml:space="preserve">A </w:t>
      </w:r>
      <w:r w:rsidRPr="00C0217F">
        <w:t>zárás</w:t>
      </w:r>
      <w:r>
        <w:t xml:space="preserve"> esetén először a dilatáció megy végbe, utána az erózió. </w:t>
      </w:r>
      <w:r w:rsidR="00B95C2B">
        <w:t>Ebben az esetben olyan szakaszok, amelyek között kevés hely van, egybeolvadnak. Ez akkor hasznos, ha van például egy vonalszakasz, amely a kép átalakítása közben sérült, azaz egy kis szakasz hiányzik belőle</w:t>
      </w:r>
      <w:r w:rsidR="00B4513A">
        <w:t>. Ebben az esetben az a szakasz</w:t>
      </w:r>
      <w:r w:rsidR="00722F29">
        <w:t xml:space="preserve"> </w:t>
      </w:r>
      <w:r w:rsidR="00B4513A">
        <w:t>a zárás használatával kipótolható.</w:t>
      </w:r>
      <w:r w:rsidR="004C141F" w:rsidRPr="004C141F">
        <w:t xml:space="preserve"> </w:t>
      </w:r>
      <w:r w:rsidR="004C141F">
        <w:fldChar w:fldCharType="begin"/>
      </w:r>
      <w:r w:rsidR="004C141F">
        <w:instrText xml:space="preserve"> REF _Ref67392687 \r \h </w:instrText>
      </w:r>
      <w:r w:rsidR="004C141F">
        <w:fldChar w:fldCharType="separate"/>
      </w:r>
      <w:r w:rsidR="00FA6C88">
        <w:t>[3]</w:t>
      </w:r>
      <w:r w:rsidR="004C141F">
        <w:fldChar w:fldCharType="end"/>
      </w:r>
    </w:p>
    <w:p w14:paraId="460B01D9" w14:textId="19F62B84" w:rsidR="004F0F8C" w:rsidRDefault="001768F0" w:rsidP="00930947">
      <w:pPr>
        <w:pStyle w:val="mynormal"/>
      </w:pPr>
      <w:r>
        <w:t xml:space="preserve">A morfológiai műveletek segítségével a </w:t>
      </w:r>
      <w:proofErr w:type="spellStart"/>
      <w:r>
        <w:t>binarizált</w:t>
      </w:r>
      <w:proofErr w:type="spellEnd"/>
      <w:r>
        <w:t xml:space="preserve"> képet át lehet formálni úgy, hogy a </w:t>
      </w:r>
      <w:r>
        <w:lastRenderedPageBreak/>
        <w:t>különféle felismerési folyamatok könnyebben fel tudják ismerni a komponenseket a képen</w:t>
      </w:r>
      <w:r w:rsidR="00E92391">
        <w:t xml:space="preserve">, ezáltal digitalizálás esetén is </w:t>
      </w:r>
      <w:r w:rsidR="0024127C">
        <w:t xml:space="preserve">sokszor </w:t>
      </w:r>
      <w:r w:rsidR="00E92391">
        <w:t>egy hasznos eszköz lehet.</w:t>
      </w:r>
    </w:p>
    <w:p w14:paraId="4E131D71" w14:textId="6E142E92" w:rsidR="00FB7169" w:rsidRDefault="0028174A" w:rsidP="0028174A">
      <w:pPr>
        <w:pStyle w:val="Cmsor3"/>
      </w:pPr>
      <w:bookmarkStart w:id="8" w:name="_Toc69729855"/>
      <w:r>
        <w:t>Átméretezés</w:t>
      </w:r>
      <w:bookmarkEnd w:id="8"/>
    </w:p>
    <w:p w14:paraId="174B7766" w14:textId="06F56AC3" w:rsidR="0028174A" w:rsidRDefault="00047FE9" w:rsidP="00930947">
      <w:pPr>
        <w:pStyle w:val="mynormal"/>
      </w:pPr>
      <w:r>
        <w:t>A vizsgált képek átméretezésére több esetben is hasznos lehet. Ha a bemeneti kép méretét csökkentjük, azáltal a rajta való műveletek végrehajtása gyorsabban lefut. Ezzel azonban vigyázni kell, mivel minden kisebbre méretezéskor információ veszik el, hiszen ugyanannyi információ leírására kevesebb hely áll rendelkezésre.</w:t>
      </w:r>
      <w:r w:rsidR="00D600AF">
        <w:t xml:space="preserve"> </w:t>
      </w:r>
      <w:r w:rsidR="00D600AF">
        <w:fldChar w:fldCharType="begin"/>
      </w:r>
      <w:r w:rsidR="00D600AF">
        <w:instrText xml:space="preserve"> REF _Ref67392687 \r \h </w:instrText>
      </w:r>
      <w:r w:rsidR="00D600AF">
        <w:fldChar w:fldCharType="separate"/>
      </w:r>
      <w:r w:rsidR="00FA6C88">
        <w:t>[3]</w:t>
      </w:r>
      <w:r w:rsidR="00D600AF">
        <w:fldChar w:fldCharType="end"/>
      </w:r>
    </w:p>
    <w:p w14:paraId="7FE383BA" w14:textId="6E64EA0F" w:rsidR="00206B0D" w:rsidRDefault="00BF0C74" w:rsidP="00930947">
      <w:pPr>
        <w:pStyle w:val="mynormal"/>
      </w:pPr>
      <w:r>
        <w:t>Amikor egy képet lekicsinyítünk, néhány pixel a cél képen nem illeszkedik, hanem pixelek közé esik az eredeti képen</w:t>
      </w:r>
      <w:r w:rsidR="00AC5154">
        <w:t>, amelyek értékét nem lehet egyértelműen kikövetkeztetni</w:t>
      </w:r>
      <w:r>
        <w:t>.</w:t>
      </w:r>
      <w:r w:rsidR="00AC5154">
        <w:t xml:space="preserve"> Ez a probléma nagyításkor is megjelenik, </w:t>
      </w:r>
      <w:r w:rsidR="00A43C85">
        <w:t xml:space="preserve">mivel vannak </w:t>
      </w:r>
      <w:r w:rsidR="00AC5154">
        <w:t>a felnagyított képen keletkez</w:t>
      </w:r>
      <w:r w:rsidR="00A43C85">
        <w:t>ett</w:t>
      </w:r>
      <w:r w:rsidR="00AC5154">
        <w:t xml:space="preserve"> új pixelek</w:t>
      </w:r>
      <w:r w:rsidR="00036BA6">
        <w:t>, amelyek nem csatolhatóak közvetlenül az eredeti kép egy pixeléhez.</w:t>
      </w:r>
      <w:r>
        <w:t xml:space="preserve"> Ilyen eset</w:t>
      </w:r>
      <w:r w:rsidR="00AC5154">
        <w:t>ek</w:t>
      </w:r>
      <w:r w:rsidR="00673731">
        <w:t>ben</w:t>
      </w:r>
      <w:r>
        <w:t xml:space="preserve"> az </w:t>
      </w:r>
      <w:r w:rsidRPr="00C0217F">
        <w:t>interpoláció</w:t>
      </w:r>
      <w:r>
        <w:t xml:space="preserve"> befolyásolja, hogy egy adott pixel értéke hogyan legyen eldöntve. </w:t>
      </w:r>
      <w:r w:rsidR="00C626F7">
        <w:t>A legegyszerűbb módszer az, hogy az átméretezett képen lévő pixelekhez mindig a legközelebbi pixel értékét rendeljük, az eredeti képről.</w:t>
      </w:r>
      <w:r w:rsidR="00E946E2">
        <w:t xml:space="preserve"> Ez a legközelebbi szomszéd (</w:t>
      </w:r>
      <w:proofErr w:type="spellStart"/>
      <w:r w:rsidR="00E946E2">
        <w:t>Nearest</w:t>
      </w:r>
      <w:proofErr w:type="spellEnd"/>
      <w:r w:rsidR="00E946E2">
        <w:t xml:space="preserve"> </w:t>
      </w:r>
      <w:proofErr w:type="spellStart"/>
      <w:r w:rsidR="00E946E2">
        <w:t>Neighbor</w:t>
      </w:r>
      <w:proofErr w:type="spellEnd"/>
      <w:r w:rsidR="00E946E2">
        <w:t xml:space="preserve">) módszer. </w:t>
      </w:r>
      <w:r w:rsidR="006A3093">
        <w:t>Egy másik megoldás</w:t>
      </w:r>
      <w:r w:rsidR="00B34A03">
        <w:t xml:space="preserve"> (</w:t>
      </w:r>
      <w:proofErr w:type="spellStart"/>
      <w:r w:rsidR="00B34A03">
        <w:t>bilineáris</w:t>
      </w:r>
      <w:proofErr w:type="spellEnd"/>
      <w:r w:rsidR="00B34A03">
        <w:t>)</w:t>
      </w:r>
      <w:r w:rsidR="006A3093">
        <w:t>, amikor a pixel környezetében lévő pixelek alapján dől el az értéke, méghozzá a távolságuk által vett súlyozás alapján.</w:t>
      </w:r>
      <w:r w:rsidR="00CA3538">
        <w:t xml:space="preserve"> További megoldás, amikor az új pixelt rávetítjük az eredeti képre, és a körülötte lévő pixelek átlaga alapján dől el az új érték.</w:t>
      </w:r>
      <w:r w:rsidR="00965692">
        <w:t xml:space="preserve"> A </w:t>
      </w:r>
      <w:proofErr w:type="spellStart"/>
      <w:r w:rsidR="00965692">
        <w:t>bicubic</w:t>
      </w:r>
      <w:proofErr w:type="spellEnd"/>
      <w:r w:rsidR="00965692">
        <w:t xml:space="preserve"> interpoláció hasonló a </w:t>
      </w:r>
      <w:proofErr w:type="spellStart"/>
      <w:r w:rsidR="00965692">
        <w:t>bilineárishoz</w:t>
      </w:r>
      <w:proofErr w:type="spellEnd"/>
      <w:r w:rsidR="00965692">
        <w:t xml:space="preserve">, azonban nem csak </w:t>
      </w:r>
      <w:r w:rsidR="008C790C">
        <w:t>a 4, hanem a legközelebbi 16 szomszéd alapján dönt, parciális deriválás segítségével.</w:t>
      </w:r>
      <w:r w:rsidR="00D600AF">
        <w:t xml:space="preserve"> </w:t>
      </w:r>
      <w:r w:rsidR="00D600AF">
        <w:fldChar w:fldCharType="begin"/>
      </w:r>
      <w:r w:rsidR="00D600AF">
        <w:instrText xml:space="preserve"> REF _Ref67392687 \r \h </w:instrText>
      </w:r>
      <w:r w:rsidR="00D600AF">
        <w:fldChar w:fldCharType="separate"/>
      </w:r>
      <w:r w:rsidR="00FA6C88">
        <w:t>[3]</w:t>
      </w:r>
      <w:r w:rsidR="00D600AF">
        <w:fldChar w:fldCharType="end"/>
      </w:r>
    </w:p>
    <w:p w14:paraId="1F9DA979" w14:textId="60BC7FC9" w:rsidR="005260CB" w:rsidRDefault="00047FE9" w:rsidP="00930947">
      <w:pPr>
        <w:pStyle w:val="mynormal"/>
      </w:pPr>
      <w:r>
        <w:t xml:space="preserve">A feldolgozás felgyorsítása érdekében végzett kicsinyítés biztonságosabban megoldható egy már </w:t>
      </w:r>
      <w:proofErr w:type="spellStart"/>
      <w:r>
        <w:t>binarizált</w:t>
      </w:r>
      <w:proofErr w:type="spellEnd"/>
      <w:r>
        <w:t xml:space="preserve"> képen, amelyen az információ egyértelműen elkülönül a háttértől. </w:t>
      </w:r>
      <w:r w:rsidR="00520F09">
        <w:t>Ilyen esetben még mindig probléma, hogy ha a képen kis elemek, vékony vonalak vannak jelen, mivel azok könnyen eltűnhetnek a folyamatban. Erre megoldás lehet a morfológiai dilatáció, amely segítségével megvastagíthatjuk ezen elemeket</w:t>
      </w:r>
      <w:r w:rsidR="002C2B03">
        <w:t>, ilyen esetben azonban vigyázni kell, mert a túl nagymértékű vastagítás esetén a nagyon közel lévő szakaszok egybefolyhatnak</w:t>
      </w:r>
      <w:r w:rsidR="00A958DF">
        <w:t>, amellyel szintén információt veszítünk.</w:t>
      </w:r>
    </w:p>
    <w:p w14:paraId="0212B074" w14:textId="3524AF87" w:rsidR="002B6626" w:rsidRDefault="002B6626" w:rsidP="002B6626">
      <w:pPr>
        <w:pStyle w:val="Cmsor3"/>
      </w:pPr>
      <w:bookmarkStart w:id="9" w:name="_Toc69729856"/>
      <w:r>
        <w:t>Forgatás</w:t>
      </w:r>
      <w:bookmarkEnd w:id="9"/>
    </w:p>
    <w:p w14:paraId="5B6EA555" w14:textId="77C52CE0" w:rsidR="002B6626" w:rsidRDefault="002B6626" w:rsidP="00930947">
      <w:pPr>
        <w:pStyle w:val="mynormal"/>
      </w:pPr>
      <w:r>
        <w:t>Amennyiben egy képet 90°</w:t>
      </w:r>
      <w:r w:rsidR="00E25DA0">
        <w:t xml:space="preserve"> vagy annak többszöröseivel forgatunk, akkor a pixelek</w:t>
      </w:r>
      <w:r w:rsidR="009D6642">
        <w:t xml:space="preserve"> értéke</w:t>
      </w:r>
      <w:r w:rsidR="00E25DA0">
        <w:t xml:space="preserve"> egyértelmű, mivel ilyenkor csak a pixelek pozícióját kell változtatni. </w:t>
      </w:r>
      <w:r w:rsidR="009D6642">
        <w:t>Más szögben való forgatás esetén keletkeznek olyan pixelek a cél képen, amelyeket nem lehet közvetlenül párosítani egy pixellel az eredeti képen. Ilyen esetben is megjelenik a 2.3.3 fejezetben bemutatott interpoláció.</w:t>
      </w:r>
      <w:r w:rsidR="000C774F">
        <w:t xml:space="preserve"> </w:t>
      </w:r>
      <w:r w:rsidR="000C774F">
        <w:fldChar w:fldCharType="begin"/>
      </w:r>
      <w:r w:rsidR="000C774F">
        <w:instrText xml:space="preserve"> REF _Ref67392687 \r \h </w:instrText>
      </w:r>
      <w:r w:rsidR="000C774F">
        <w:fldChar w:fldCharType="separate"/>
      </w:r>
      <w:r w:rsidR="00FA6C88">
        <w:t>[3]</w:t>
      </w:r>
      <w:r w:rsidR="000C774F">
        <w:fldChar w:fldCharType="end"/>
      </w:r>
    </w:p>
    <w:p w14:paraId="6F378FB9" w14:textId="54551322" w:rsidR="00F1197D" w:rsidRPr="002B6626" w:rsidRDefault="00F1197D" w:rsidP="00930947">
      <w:pPr>
        <w:pStyle w:val="mynormal"/>
      </w:pPr>
      <w:r>
        <w:lastRenderedPageBreak/>
        <w:t>A legtöbb forgatási algoritmus lefutása után az eredeti kép részei</w:t>
      </w:r>
      <w:r w:rsidR="007C73DF">
        <w:t xml:space="preserve"> általában</w:t>
      </w:r>
      <w:r>
        <w:t xml:space="preserve"> levágásra kerülnek, ha nem fér bele az eredeti alakzatba. </w:t>
      </w:r>
      <w:r w:rsidR="007C73DF">
        <w:t xml:space="preserve">Ez elkerülhető, ha az eredeti képet behelyezzük egy nagyobb kép közepére, vagyis egy keretet adunk a képnek. Ilyen esetben a forgatás után a nagyobb keretből vágódnak le a szélek, nem az eredeti képből, ezáltal megőrizve minden hasznos </w:t>
      </w:r>
      <w:r w:rsidR="00E936A8">
        <w:t>elemet.</w:t>
      </w:r>
      <w:r w:rsidR="000C774F">
        <w:t xml:space="preserve"> </w:t>
      </w:r>
      <w:r w:rsidR="000C774F">
        <w:fldChar w:fldCharType="begin"/>
      </w:r>
      <w:r w:rsidR="000C774F">
        <w:instrText xml:space="preserve"> REF _Ref67392687 \r \h </w:instrText>
      </w:r>
      <w:r w:rsidR="000C774F">
        <w:fldChar w:fldCharType="separate"/>
      </w:r>
      <w:r w:rsidR="00FA6C88">
        <w:t>[3]</w:t>
      </w:r>
      <w:r w:rsidR="000C774F">
        <w:fldChar w:fldCharType="end"/>
      </w:r>
    </w:p>
    <w:p w14:paraId="290A5D62" w14:textId="5E1E2D9E" w:rsidR="001F6C6C" w:rsidRDefault="00EE05ED" w:rsidP="00EE0933">
      <w:pPr>
        <w:pStyle w:val="Cmsor2"/>
      </w:pPr>
      <w:bookmarkStart w:id="10" w:name="_Toc69729857"/>
      <w:r>
        <w:t>Kontúrkeresés</w:t>
      </w:r>
      <w:bookmarkEnd w:id="10"/>
    </w:p>
    <w:p w14:paraId="38D02976" w14:textId="50B377CE" w:rsidR="00EE05ED" w:rsidRDefault="00B95328" w:rsidP="00930947">
      <w:pPr>
        <w:pStyle w:val="mynormal"/>
      </w:pPr>
      <w:r>
        <w:t>Egy kép binárissá alakítása után</w:t>
      </w:r>
      <w:r w:rsidR="006971C3">
        <w:t xml:space="preserve"> a kép egyszínű hátterén, a háttérrel ellenkező színű (fekete vagy fehér) pixelcsoportok maradnak. Ezen csoportok leírására</w:t>
      </w:r>
      <w:r w:rsidR="004F6642">
        <w:t>, valamint összehasonlítására</w:t>
      </w:r>
      <w:r w:rsidR="006971C3">
        <w:t xml:space="preserve"> szolgáló </w:t>
      </w:r>
      <w:r w:rsidR="004F6642">
        <w:t>módszer a kontúrkeresés. Egy kontúr</w:t>
      </w:r>
      <w:r w:rsidR="0030317B">
        <w:t xml:space="preserve"> pontok listája, amely egy görbét ír le egy képen, másféleképpen</w:t>
      </w:r>
      <w:r w:rsidR="004F6642">
        <w:t xml:space="preserve"> értelmezhető úgy, mint egy objektumot körülvevő vonal. Egy ilyen vonalat többféleképpen le lehet írni, a</w:t>
      </w:r>
      <w:r w:rsidR="0083466F">
        <w:t xml:space="preserve"> két</w:t>
      </w:r>
      <w:r w:rsidR="004F6642">
        <w:t xml:space="preserve"> leggyakoribb leírási módszer </w:t>
      </w:r>
      <w:r w:rsidR="0083466F">
        <w:t>a sokszögekkel való leírás, valamint a</w:t>
      </w:r>
      <w:r w:rsidR="004F6642">
        <w:t xml:space="preserve"> Freeman lánckód.</w:t>
      </w:r>
      <w:r w:rsidR="00D600AF">
        <w:t xml:space="preserve"> </w:t>
      </w:r>
      <w:r w:rsidR="00D600AF">
        <w:fldChar w:fldCharType="begin"/>
      </w:r>
      <w:r w:rsidR="00D600AF">
        <w:instrText xml:space="preserve"> REF _Ref67392766 \r \h </w:instrText>
      </w:r>
      <w:r w:rsidR="00D600AF">
        <w:fldChar w:fldCharType="separate"/>
      </w:r>
      <w:r w:rsidR="00FA6C88">
        <w:t>[7]</w:t>
      </w:r>
      <w:r w:rsidR="00D600AF">
        <w:fldChar w:fldCharType="end"/>
      </w:r>
    </w:p>
    <w:p w14:paraId="45497B4A" w14:textId="73522864" w:rsidR="007F6939" w:rsidRDefault="00D73FF0" w:rsidP="00930947">
      <w:pPr>
        <w:pStyle w:val="mynormal"/>
      </w:pPr>
      <w:r>
        <w:t>A Freeman lánckód esetén egy kontúr leírása egyenes vonalszakasz</w:t>
      </w:r>
      <w:r w:rsidR="00430320">
        <w:t>ok</w:t>
      </w:r>
      <w:r>
        <w:t xml:space="preserve"> segítségével van leírva. </w:t>
      </w:r>
      <w:r w:rsidR="001337D1">
        <w:t xml:space="preserve">Ezek a szakaszok felfoghatóak lépések ként, amelyek megmutatják, hogy hogyan lehet körbejárni az alakzatot. Minden ilyen lépés rámutat egy következő lépésre. Ez a rámutatás 8 féle irányba történhet (fel, le, balra, jobbra, valamint az átlós irányok). </w:t>
      </w:r>
      <w:r w:rsidR="00563ADD">
        <w:t xml:space="preserve">Minden irányhoz hozzá van rendelve egy szám 0-tól 7-ig. </w:t>
      </w:r>
      <w:r w:rsidR="00E756B2">
        <w:t>Mivel minden irányhoz van egy szám rendelve, ezért egy objektumot körülvevő irányított szakasz sorozatot leírhatunk a szakaszok irányaihoz társított számok sorozatával. Ez a sorozat a lánckód.</w:t>
      </w:r>
      <w:r w:rsidR="00D600AF">
        <w:t xml:space="preserve"> </w:t>
      </w:r>
      <w:r w:rsidR="00C32E14">
        <w:t>Ezek a lánckódok könnyen tárolhatóak, valamint a lánckód ismeretében a kontúrok újra kirajzolhatóak.</w:t>
      </w:r>
      <w:r w:rsidR="007F6939">
        <w:t xml:space="preserve"> Emellett nagy előnye a Freeman-lánckódnak, ha a hosszúságok szabadon változtathatók, akkor skála-invariáns lesz, </w:t>
      </w:r>
      <w:r w:rsidR="00D03E7F">
        <w:t>valamint,</w:t>
      </w:r>
      <w:r w:rsidR="007F6939">
        <w:t xml:space="preserve"> ha a </w:t>
      </w:r>
      <w:r w:rsidR="005B1134">
        <w:t>számkódolás, amely az irányokat adja meg, forgatható, akkor az lánckód által leírt alakzat is forgatható lesz.</w:t>
      </w:r>
      <w:r w:rsidR="00D600AF">
        <w:t xml:space="preserve"> </w:t>
      </w:r>
      <w:r w:rsidR="00D600AF">
        <w:fldChar w:fldCharType="begin"/>
      </w:r>
      <w:r w:rsidR="00D600AF">
        <w:instrText xml:space="preserve"> REF _Ref67392687 \r \h </w:instrText>
      </w:r>
      <w:r w:rsidR="00D600AF">
        <w:fldChar w:fldCharType="separate"/>
      </w:r>
      <w:r w:rsidR="00FA6C88">
        <w:t>[3]</w:t>
      </w:r>
      <w:r w:rsidR="00D600AF">
        <w:fldChar w:fldCharType="end"/>
      </w:r>
      <w:r w:rsidR="00D600AF">
        <w:fldChar w:fldCharType="begin"/>
      </w:r>
      <w:r w:rsidR="00D600AF">
        <w:instrText xml:space="preserve"> REF _Ref67392766 \r \h </w:instrText>
      </w:r>
      <w:r w:rsidR="00D600AF">
        <w:fldChar w:fldCharType="separate"/>
      </w:r>
      <w:r w:rsidR="00FA6C88">
        <w:t>[7]</w:t>
      </w:r>
      <w:r w:rsidR="00D600AF">
        <w:fldChar w:fldCharType="end"/>
      </w:r>
    </w:p>
    <w:p w14:paraId="6843BE6E" w14:textId="257E156F" w:rsidR="001C74DC" w:rsidRDefault="00E51B4B" w:rsidP="00930947">
      <w:pPr>
        <w:pStyle w:val="mynormal"/>
      </w:pPr>
      <w:r>
        <w:t xml:space="preserve">A kontúrok sokféle lehetőséget biztosítanak a gépi látás terén. </w:t>
      </w:r>
      <w:r w:rsidR="004C6696">
        <w:t xml:space="preserve">Kontúrokat össze lehet hasonlítani egymással, </w:t>
      </w:r>
      <w:r w:rsidR="00B22A70">
        <w:t>a kontúr görbéket egyszerűsítve</w:t>
      </w:r>
      <w:r w:rsidR="00905749">
        <w:t>,</w:t>
      </w:r>
      <w:r w:rsidR="00B22A70">
        <w:t xml:space="preserve"> hozzávetőlegesen megállapítani az alakjukat, </w:t>
      </w:r>
      <w:r w:rsidR="00905749">
        <w:t>azonban ami a későbbiekben a leghasznosabb lesz, az a lehetőség a kontúrok pozíciójának, valamint a kontúrokat körbevevő téglalapok méretének megállapítására.</w:t>
      </w:r>
      <w:r w:rsidR="00A72F93">
        <w:t xml:space="preserve"> </w:t>
      </w:r>
      <w:r w:rsidR="00A72F93">
        <w:fldChar w:fldCharType="begin"/>
      </w:r>
      <w:r w:rsidR="00A72F93">
        <w:instrText xml:space="preserve"> REF _Ref67392766 \r \h </w:instrText>
      </w:r>
      <w:r w:rsidR="00A72F93">
        <w:fldChar w:fldCharType="separate"/>
      </w:r>
      <w:r w:rsidR="00FA6C88">
        <w:t>[7]</w:t>
      </w:r>
      <w:r w:rsidR="00A72F93">
        <w:fldChar w:fldCharType="end"/>
      </w:r>
    </w:p>
    <w:p w14:paraId="2F76A768" w14:textId="77777777" w:rsidR="001C74DC" w:rsidRDefault="001C74DC">
      <w:pPr>
        <w:widowControl/>
        <w:suppressAutoHyphens w:val="0"/>
      </w:pPr>
      <w:r>
        <w:br w:type="page"/>
      </w:r>
    </w:p>
    <w:p w14:paraId="7746448E" w14:textId="081F7760" w:rsidR="00F72713" w:rsidRDefault="00D5524F" w:rsidP="00EE0933">
      <w:pPr>
        <w:pStyle w:val="Cmsor2"/>
      </w:pPr>
      <w:bookmarkStart w:id="11" w:name="_Toc69729858"/>
      <w:proofErr w:type="spellStart"/>
      <w:r>
        <w:lastRenderedPageBreak/>
        <w:t>Hough</w:t>
      </w:r>
      <w:proofErr w:type="spellEnd"/>
      <w:r w:rsidR="007B7ABD">
        <w:t xml:space="preserve"> transzformáció</w:t>
      </w:r>
      <w:bookmarkEnd w:id="11"/>
    </w:p>
    <w:p w14:paraId="5CB0EEA6" w14:textId="052F4BC1" w:rsidR="00733647" w:rsidRDefault="00056D80" w:rsidP="00930947">
      <w:pPr>
        <w:pStyle w:val="mynormal"/>
      </w:pPr>
      <w:r>
        <w:t xml:space="preserve">A </w:t>
      </w:r>
      <w:proofErr w:type="spellStart"/>
      <w:r>
        <w:t>Hough</w:t>
      </w:r>
      <w:proofErr w:type="spellEnd"/>
      <w:r>
        <w:t xml:space="preserve"> transzformáció egy olyan módszer, amely segítségével egy képen kereshetünk egyszerű formákat, mint </w:t>
      </w:r>
      <w:r w:rsidR="00C61EE8">
        <w:t>vonal</w:t>
      </w:r>
      <w:r>
        <w:t xml:space="preserve"> </w:t>
      </w:r>
      <w:r w:rsidR="001907A9">
        <w:t>vagy kör</w:t>
      </w:r>
      <w:r>
        <w:t>.</w:t>
      </w:r>
      <w:r w:rsidR="00DA6FFA">
        <w:t xml:space="preserve"> </w:t>
      </w:r>
      <w:r w:rsidR="00C61EE8">
        <w:t>A legtöbbször vonalak keresésére használják</w:t>
      </w:r>
      <w:r w:rsidR="00FE11AC">
        <w:t>.</w:t>
      </w:r>
      <w:r w:rsidR="00625F5C">
        <w:t xml:space="preserve"> </w:t>
      </w:r>
      <w:r w:rsidR="00625F5C">
        <w:fldChar w:fldCharType="begin"/>
      </w:r>
      <w:r w:rsidR="00625F5C">
        <w:instrText xml:space="preserve"> REF _Ref67392687 \r \h </w:instrText>
      </w:r>
      <w:r w:rsidR="00625F5C">
        <w:fldChar w:fldCharType="separate"/>
      </w:r>
      <w:r w:rsidR="00FA6C88">
        <w:t>[3]</w:t>
      </w:r>
      <w:r w:rsidR="00625F5C">
        <w:fldChar w:fldCharType="end"/>
      </w:r>
    </w:p>
    <w:p w14:paraId="337E1F03" w14:textId="175A642B" w:rsidR="000D19C7" w:rsidRDefault="00174F89" w:rsidP="00930947">
      <w:pPr>
        <w:pStyle w:val="mynormal"/>
      </w:pPr>
      <w:r>
        <w:t xml:space="preserve">A vonalak keresése a </w:t>
      </w:r>
      <w:proofErr w:type="spellStart"/>
      <w:r>
        <w:t>Hough</w:t>
      </w:r>
      <w:proofErr w:type="spellEnd"/>
      <w:r>
        <w:t xml:space="preserve"> transzformáció segítségével azon az elven alapszik, hogy minden pont, ami egy bináris képen található, része lehet a képen fellelhető </w:t>
      </w:r>
      <w:r w:rsidRPr="004409F0">
        <w:t>vonalaknak</w:t>
      </w:r>
      <w:r>
        <w:t xml:space="preserve">. </w:t>
      </w:r>
      <w:r w:rsidR="00216AC3">
        <w:t>Egy vonalat felírhatunk egy koordináta rendszerben</w:t>
      </w:r>
      <w:r w:rsidR="00625F5C">
        <w:t xml:space="preserve"> </w:t>
      </w:r>
      <w:r w:rsidR="00625F5C">
        <w:fldChar w:fldCharType="begin"/>
      </w:r>
      <w:r w:rsidR="00625F5C">
        <w:instrText xml:space="preserve"> REF _Ref67392687 \r \h </w:instrText>
      </w:r>
      <w:r w:rsidR="00625F5C">
        <w:fldChar w:fldCharType="separate"/>
      </w:r>
      <w:r w:rsidR="00FA6C88">
        <w:t>[3]</w:t>
      </w:r>
      <w:r w:rsidR="00625F5C">
        <w:fldChar w:fldCharType="end"/>
      </w:r>
      <w:r w:rsidR="000D19C7">
        <w:t>:</w:t>
      </w:r>
    </w:p>
    <w:p w14:paraId="67EB0E7D" w14:textId="3489CA4D" w:rsidR="000D19C7" w:rsidRDefault="004409F0" w:rsidP="006F51CF">
      <w:pPr>
        <w:pStyle w:val="Egyenlet"/>
      </w:pPr>
      <w:r>
        <w:tab/>
      </w:r>
      <m:oMath>
        <m:r>
          <w:rPr>
            <w:rFonts w:ascii="Cambria Math" w:hAnsi="Cambria Math"/>
          </w:rPr>
          <m:t>y</m:t>
        </m:r>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ab/>
        <w:t>(1)</w:t>
      </w:r>
    </w:p>
    <w:p w14:paraId="67B746AE" w14:textId="62EE9B92" w:rsidR="00AA445E" w:rsidRDefault="00314A39" w:rsidP="00314A39">
      <w:pPr>
        <w:pStyle w:val="Egyenlet"/>
      </w:pPr>
      <w:r>
        <w:t xml:space="preserve">Az </w:t>
      </w:r>
      <m:oMath>
        <m:r>
          <w:rPr>
            <w:rFonts w:ascii="Cambria Math" w:hAnsi="Cambria Math"/>
          </w:rPr>
          <m:t>a</m:t>
        </m:r>
      </m:oMath>
      <w:r>
        <w:t xml:space="preserve"> paraméter megadja a meredekségét a vonalnak, </w:t>
      </w:r>
      <m:oMath>
        <m:r>
          <w:rPr>
            <w:rFonts w:ascii="Cambria Math" w:hAnsi="Cambria Math"/>
          </w:rPr>
          <m:t>b</m:t>
        </m:r>
      </m:oMath>
      <w:r>
        <w:t xml:space="preserve"> pedig a metszéspontját az y tengellyel. </w:t>
      </w:r>
      <w:r w:rsidR="000D19C7">
        <w:t>Ebben az esetben, ha megcseréljük a paramétereket</w:t>
      </w:r>
      <w:r w:rsidR="00227407">
        <w:t xml:space="preserve"> </w:t>
      </w:r>
      <w:r w:rsidR="000D19C7">
        <w:t>a változókkal, akkor</w:t>
      </w:r>
      <w:r w:rsidR="00DD224A">
        <w:t xml:space="preserve"> az eredeti kép</w:t>
      </w:r>
      <w:r w:rsidR="000D19C7">
        <w:t xml:space="preserve"> minden pont</w:t>
      </w:r>
      <w:r w:rsidR="00DD224A">
        <w:t>ja</w:t>
      </w:r>
      <w:r w:rsidR="00FB0DD7">
        <w:t xml:space="preserve"> vonalként jelenik meg az alábbi síkon [3]:</w:t>
      </w:r>
    </w:p>
    <w:p w14:paraId="3944F8C1" w14:textId="2A691297" w:rsidR="00AA445E" w:rsidRDefault="00AA445E" w:rsidP="00AA445E">
      <w:pPr>
        <w:pStyle w:val="Egyenlet"/>
      </w:pPr>
      <w:r>
        <w:tab/>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ab/>
        <w:t>(2)</w:t>
      </w:r>
    </w:p>
    <w:p w14:paraId="183847C9" w14:textId="7A15714D" w:rsidR="00174F89" w:rsidRDefault="006B42D5" w:rsidP="00930947">
      <w:pPr>
        <w:pStyle w:val="mynormal"/>
      </w:pPr>
      <w:r>
        <w:t>A (2) síkon a</w:t>
      </w:r>
      <w:r w:rsidR="000D19C7">
        <w:t xml:space="preserve"> vonal képlete</w:t>
      </w:r>
      <w:r w:rsidR="00625F5C">
        <w:t xml:space="preserve"> </w:t>
      </w:r>
      <w:r w:rsidR="00625F5C">
        <w:fldChar w:fldCharType="begin"/>
      </w:r>
      <w:r w:rsidR="00625F5C">
        <w:instrText xml:space="preserve"> REF _Ref67392687 \r \h </w:instrText>
      </w:r>
      <w:r w:rsidR="00625F5C">
        <w:fldChar w:fldCharType="separate"/>
      </w:r>
      <w:r w:rsidR="00FA6C88">
        <w:t>[3]</w:t>
      </w:r>
      <w:r w:rsidR="00625F5C">
        <w:fldChar w:fldCharType="end"/>
      </w:r>
      <w:r w:rsidR="000D19C7">
        <w:t>:</w:t>
      </w:r>
    </w:p>
    <w:p w14:paraId="05A6CC20" w14:textId="038EE4C7" w:rsidR="000D19C7" w:rsidRDefault="004409F0" w:rsidP="006F51CF">
      <w:pPr>
        <w:pStyle w:val="Egyenlet"/>
      </w:pPr>
      <w:r>
        <w:tab/>
      </w:r>
      <m:oMath>
        <m:r>
          <w:rPr>
            <w:rFonts w:ascii="Cambria Math" w:hAnsi="Cambria Math"/>
          </w:rPr>
          <m:t>b</m:t>
        </m:r>
        <m:r>
          <m:rPr>
            <m:sty m:val="p"/>
          </m:rPr>
          <w:rPr>
            <w:rFonts w:ascii="Cambria Math" w:hAnsi="Cambria Math"/>
          </w:rPr>
          <m:t>=-</m:t>
        </m:r>
        <m:r>
          <w:rPr>
            <w:rFonts w:ascii="Cambria Math" w:hAnsi="Cambria Math"/>
          </w:rPr>
          <m:t>xa</m:t>
        </m:r>
        <m:r>
          <m:rPr>
            <m:sty m:val="p"/>
          </m:rPr>
          <w:rPr>
            <w:rFonts w:ascii="Cambria Math" w:hAnsi="Cambria Math"/>
          </w:rPr>
          <m:t>+</m:t>
        </m:r>
        <m:r>
          <w:rPr>
            <w:rFonts w:ascii="Cambria Math" w:hAnsi="Cambria Math"/>
          </w:rPr>
          <m:t>y</m:t>
        </m:r>
      </m:oMath>
      <w:r>
        <w:tab/>
        <w:t>(</w:t>
      </w:r>
      <w:r w:rsidR="00AA445E">
        <w:t>3</w:t>
      </w:r>
      <w:r>
        <w:t>)</w:t>
      </w:r>
    </w:p>
    <w:p w14:paraId="4CF93428" w14:textId="13C578BC" w:rsidR="00F72713" w:rsidRDefault="00964E7E" w:rsidP="00930947">
      <w:pPr>
        <w:pStyle w:val="mynormal"/>
      </w:pPr>
      <w:r>
        <w:t xml:space="preserve">Ha minden jelentős képpontot átkonvertálunk </w:t>
      </w:r>
      <w:r w:rsidR="0007536B">
        <w:t>erre a</w:t>
      </w:r>
      <w:r>
        <w:t xml:space="preserve"> </w:t>
      </w:r>
      <w:r w:rsidR="00232CC2">
        <w:t>(2)</w:t>
      </w:r>
      <w:r w:rsidR="00F67326">
        <w:t xml:space="preserve"> síkra</w:t>
      </w:r>
      <w:r>
        <w:t xml:space="preserve">, akkor kapunk egy olyan teret, amelyben vonalak keresztezik egymás útját. Ezen a </w:t>
      </w:r>
      <w:r w:rsidR="004409F0">
        <w:t>téren,</w:t>
      </w:r>
      <w:r>
        <w:t xml:space="preserve"> ha megkeressük azokat a pontokat, ahol egy adott mennyiségű vonal keresztezi egymást, akkor az azon ponton átmenő egyenesek által képviselt pontok a</w:t>
      </w:r>
      <w:r w:rsidR="00F01794">
        <w:t>z eredeti</w:t>
      </w:r>
      <w:r>
        <w:t xml:space="preserve"> </w:t>
      </w:r>
      <w:r w:rsidR="00A45D44">
        <w:t>síkon</w:t>
      </w:r>
      <w:r>
        <w:t xml:space="preserve"> egy vonalat alkotnak</w:t>
      </w:r>
      <w:r w:rsidR="005822AD">
        <w:t>, tehát találtunk egy vonalat</w:t>
      </w:r>
      <w:r>
        <w:t>.</w:t>
      </w:r>
      <w:r w:rsidR="00625F5C">
        <w:t xml:space="preserve"> </w:t>
      </w:r>
      <w:r w:rsidR="00625F5C">
        <w:fldChar w:fldCharType="begin"/>
      </w:r>
      <w:r w:rsidR="00625F5C">
        <w:instrText xml:space="preserve"> REF _Ref67392687 \r \h </w:instrText>
      </w:r>
      <w:r w:rsidR="00625F5C">
        <w:fldChar w:fldCharType="separate"/>
      </w:r>
      <w:r w:rsidR="00FA6C88">
        <w:t>[3]</w:t>
      </w:r>
      <w:r w:rsidR="00625F5C">
        <w:fldChar w:fldCharType="end"/>
      </w:r>
    </w:p>
    <w:p w14:paraId="50EADE5D" w14:textId="6036EA51" w:rsidR="00965AB0" w:rsidRDefault="00965AB0" w:rsidP="00930947">
      <w:pPr>
        <w:pStyle w:val="mynormal"/>
      </w:pPr>
      <w:r>
        <w:t>Elméletben ez így működik, azonban a gyakorlatban nem ezzel a képlettel ír le vonalakat az algoritmus, inkább</w:t>
      </w:r>
      <w:r w:rsidR="00417C1B">
        <w:t xml:space="preserve"> a </w:t>
      </w:r>
      <m:oMath>
        <m:r>
          <m:rPr>
            <m:sty m:val="p"/>
          </m:rPr>
          <w:rPr>
            <w:rFonts w:ascii="Cambria Math" w:hAnsi="Cambria Math"/>
          </w:rPr>
          <m:t>ρ</m:t>
        </m:r>
      </m:oMath>
      <w:r>
        <w:t xml:space="preserve"> </w:t>
      </w:r>
      <w:r w:rsidR="00417C1B">
        <w:t xml:space="preserve">és </w:t>
      </w:r>
      <m:oMath>
        <m:r>
          <m:rPr>
            <m:sty m:val="p"/>
          </m:rPr>
          <w:rPr>
            <w:rFonts w:ascii="Cambria Math" w:hAnsi="Cambria Math"/>
          </w:rPr>
          <m:t>θ</m:t>
        </m:r>
      </m:oMath>
      <w:r w:rsidR="00417C1B">
        <w:t xml:space="preserve"> </w:t>
      </w:r>
      <w:proofErr w:type="spellStart"/>
      <w:r>
        <w:t>polárkoordináták</w:t>
      </w:r>
      <w:proofErr w:type="spellEnd"/>
      <w:r>
        <w:t xml:space="preserve"> segítségével</w:t>
      </w:r>
      <w:r w:rsidR="00854418">
        <w:t xml:space="preserve">. </w:t>
      </w:r>
      <w:r w:rsidR="000B4B95">
        <w:t>Ilyen esetben a következő képlet ír le egy vonalat</w:t>
      </w:r>
      <w:r w:rsidR="00625F5C">
        <w:t xml:space="preserve"> </w:t>
      </w:r>
      <w:r w:rsidR="00625F5C">
        <w:fldChar w:fldCharType="begin"/>
      </w:r>
      <w:r w:rsidR="00625F5C">
        <w:instrText xml:space="preserve"> REF _Ref67392687 \r \h </w:instrText>
      </w:r>
      <w:r w:rsidR="00625F5C">
        <w:fldChar w:fldCharType="separate"/>
      </w:r>
      <w:r w:rsidR="00FA6C88">
        <w:t>[3]</w:t>
      </w:r>
      <w:r w:rsidR="00625F5C">
        <w:fldChar w:fldCharType="end"/>
      </w:r>
      <w:r w:rsidR="000B4B95">
        <w:t>:</w:t>
      </w:r>
    </w:p>
    <w:p w14:paraId="101A47D5" w14:textId="3321CCEA" w:rsidR="000B4B95" w:rsidRPr="000B4B95" w:rsidRDefault="004409F0" w:rsidP="006F51CF">
      <w:pPr>
        <w:pStyle w:val="Egyenlet"/>
      </w:pPr>
      <w:r>
        <w:tab/>
      </w:r>
      <m:oMath>
        <m:r>
          <w:rPr>
            <w:rFonts w:ascii="Cambria Math" w:hAnsi="Cambria Math"/>
          </w:rPr>
          <m:t>x</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r>
          <m:rPr>
            <m:sty m:val="p"/>
          </m:rPr>
          <w:rPr>
            <w:rFonts w:ascii="Cambria Math" w:hAnsi="Cambria Math"/>
          </w:rPr>
          <m:t>+y</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sty m:val="p"/>
          </m:rPr>
          <w:rPr>
            <w:rFonts w:ascii="Cambria Math" w:hAnsi="Cambria Math"/>
          </w:rPr>
          <m:t>=ρ</m:t>
        </m:r>
      </m:oMath>
      <w:r>
        <w:tab/>
        <w:t>(</w:t>
      </w:r>
      <w:r w:rsidR="00AA445E">
        <w:t>4</w:t>
      </w:r>
      <w:r>
        <w:t>)</w:t>
      </w:r>
    </w:p>
    <w:p w14:paraId="4C50711B" w14:textId="58A656B0" w:rsidR="00FB2467" w:rsidRDefault="000B4B95" w:rsidP="005D4F02">
      <w:pPr>
        <w:pStyle w:val="mynormal"/>
        <w:jc w:val="left"/>
      </w:pPr>
      <w:r>
        <w:t xml:space="preserve">Ilyenkor </w:t>
      </w:r>
      <m:oMath>
        <m:r>
          <m:rPr>
            <m:sty m:val="p"/>
          </m:rPr>
          <w:rPr>
            <w:rFonts w:ascii="Cambria Math" w:hAnsi="Cambria Math"/>
          </w:rPr>
          <m:t>ρ</m:t>
        </m:r>
      </m:oMath>
      <w:r>
        <w:t xml:space="preserve"> jelöli az origótól a vonalig vett legközelebbi távolságot</w:t>
      </w:r>
      <w:r w:rsidRPr="0031239C">
        <w:t xml:space="preserve">, </w:t>
      </w:r>
      <w:r>
        <w:t xml:space="preserve">és </w:t>
      </w:r>
      <m:oMath>
        <m:r>
          <m:rPr>
            <m:sty m:val="p"/>
          </m:rPr>
          <w:rPr>
            <w:rFonts w:ascii="Cambria Math" w:hAnsi="Cambria Math"/>
          </w:rPr>
          <m:t>θ</m:t>
        </m:r>
      </m:oMath>
      <w:r>
        <w:t xml:space="preserve"> jelöli a vonal és az x tengely által bezárt szöget</w:t>
      </w:r>
      <w:r w:rsidR="00D82504">
        <w:t>, és ezzel a képlettel is hasonló transzformáció megy végbe</w:t>
      </w:r>
      <w:r w:rsidR="00F41E63">
        <w:t>, amelyre példa a 3. ábrán látható</w:t>
      </w:r>
      <w:r w:rsidR="00D82504">
        <w:t>.</w:t>
      </w:r>
      <w:r w:rsidR="00625F5C">
        <w:t xml:space="preserve"> </w:t>
      </w:r>
      <w:r w:rsidR="00625F5C">
        <w:fldChar w:fldCharType="begin"/>
      </w:r>
      <w:r w:rsidR="00625F5C">
        <w:instrText xml:space="preserve"> REF _Ref67392687 \r \h </w:instrText>
      </w:r>
      <w:r w:rsidR="00625F5C">
        <w:fldChar w:fldCharType="separate"/>
      </w:r>
      <w:r w:rsidR="00FA6C88">
        <w:t>[3]</w:t>
      </w:r>
      <w:r w:rsidR="00625F5C">
        <w:fldChar w:fldCharType="end"/>
      </w:r>
    </w:p>
    <w:p w14:paraId="5332FA2C" w14:textId="5E2B7120" w:rsidR="008E6736" w:rsidRDefault="001C74DC" w:rsidP="00FC046B">
      <w:pPr>
        <w:pStyle w:val="mynormal"/>
      </w:pPr>
      <w:r>
        <w:rPr>
          <w:noProof/>
        </w:rPr>
        <w:lastRenderedPageBreak/>
        <mc:AlternateContent>
          <mc:Choice Requires="wps">
            <w:drawing>
              <wp:anchor distT="0" distB="0" distL="114300" distR="114300" simplePos="0" relativeHeight="251672576" behindDoc="0" locked="0" layoutInCell="1" allowOverlap="1" wp14:anchorId="4D3FFA0E" wp14:editId="318A1AC8">
                <wp:simplePos x="0" y="0"/>
                <wp:positionH relativeFrom="page">
                  <wp:align>center</wp:align>
                </wp:positionH>
                <wp:positionV relativeFrom="paragraph">
                  <wp:posOffset>2225040</wp:posOffset>
                </wp:positionV>
                <wp:extent cx="5579745" cy="601980"/>
                <wp:effectExtent l="0" t="0" r="1905" b="7620"/>
                <wp:wrapTopAndBottom/>
                <wp:docPr id="16" name="Szövegdoboz 16"/>
                <wp:cNvGraphicFramePr/>
                <a:graphic xmlns:a="http://schemas.openxmlformats.org/drawingml/2006/main">
                  <a:graphicData uri="http://schemas.microsoft.com/office/word/2010/wordprocessingShape">
                    <wps:wsp>
                      <wps:cNvSpPr txBox="1"/>
                      <wps:spPr>
                        <a:xfrm>
                          <a:off x="0" y="0"/>
                          <a:ext cx="5579745" cy="601980"/>
                        </a:xfrm>
                        <a:prstGeom prst="rect">
                          <a:avLst/>
                        </a:prstGeom>
                        <a:solidFill>
                          <a:prstClr val="white"/>
                        </a:solidFill>
                        <a:ln>
                          <a:noFill/>
                        </a:ln>
                      </wps:spPr>
                      <wps:txbx>
                        <w:txbxContent>
                          <w:p w14:paraId="64C189D4" w14:textId="010CE5E2" w:rsidR="00B8199D" w:rsidRPr="00FF429A" w:rsidRDefault="00B8199D" w:rsidP="00DE30A2">
                            <w:pPr>
                              <w:pStyle w:val="Kpalrs"/>
                              <w:jc w:val="center"/>
                              <w:rPr>
                                <w:rFonts w:ascii="Times New Roman" w:hAnsi="Times New Roman" w:cs="Times New Roman"/>
                                <w:i w:val="0"/>
                                <w:iCs w:val="0"/>
                              </w:rPr>
                            </w:pPr>
                            <w:r w:rsidRPr="00FF429A">
                              <w:rPr>
                                <w:rFonts w:ascii="Times New Roman" w:hAnsi="Times New Roman" w:cs="Times New Roman"/>
                              </w:rPr>
                              <w:fldChar w:fldCharType="begin"/>
                            </w:r>
                            <w:r w:rsidRPr="00FF429A">
                              <w:rPr>
                                <w:rFonts w:ascii="Times New Roman" w:hAnsi="Times New Roman" w:cs="Times New Roman"/>
                              </w:rPr>
                              <w:instrText xml:space="preserve"> SEQ ábra \* ARABIC </w:instrText>
                            </w:r>
                            <w:r w:rsidRPr="00FF429A">
                              <w:rPr>
                                <w:rFonts w:ascii="Times New Roman" w:hAnsi="Times New Roman" w:cs="Times New Roman"/>
                              </w:rPr>
                              <w:fldChar w:fldCharType="separate"/>
                            </w:r>
                            <w:r w:rsidR="00FA6C88">
                              <w:rPr>
                                <w:rFonts w:ascii="Times New Roman" w:hAnsi="Times New Roman" w:cs="Times New Roman"/>
                                <w:noProof/>
                              </w:rPr>
                              <w:t>3</w:t>
                            </w:r>
                            <w:r w:rsidRPr="00FF429A">
                              <w:rPr>
                                <w:rFonts w:ascii="Times New Roman" w:hAnsi="Times New Roman" w:cs="Times New Roman"/>
                                <w:noProof/>
                              </w:rPr>
                              <w:fldChar w:fldCharType="end"/>
                            </w:r>
                            <w:r w:rsidRPr="00FF429A">
                              <w:rPr>
                                <w:rFonts w:ascii="Times New Roman" w:hAnsi="Times New Roman" w:cs="Times New Roman"/>
                                <w:i w:val="0"/>
                                <w:iCs w:val="0"/>
                              </w:rPr>
                              <w:t>. ábra: Egy ponton áthaladó lehetséges vonalak transzformációja a paraméteres síkra</w:t>
                            </w:r>
                            <w:r w:rsidRPr="00FF429A">
                              <w:rPr>
                                <w:rFonts w:ascii="Times New Roman" w:hAnsi="Times New Roman" w:cs="Times New Roman"/>
                                <w:i w:val="0"/>
                                <w:iCs w:val="0"/>
                              </w:rPr>
                              <w:br/>
                            </w:r>
                            <w:r w:rsidRPr="00FF429A">
                              <w:rPr>
                                <w:rFonts w:ascii="Times New Roman" w:hAnsi="Times New Roman" w:cs="Times New Roman"/>
                              </w:rPr>
                              <w:t>Forrás</w:t>
                            </w:r>
                            <w:r w:rsidRPr="00FF429A">
                              <w:rPr>
                                <w:rFonts w:ascii="Times New Roman" w:hAnsi="Times New Roman" w:cs="Times New Roman"/>
                                <w:i w:val="0"/>
                                <w:iCs w:val="0"/>
                              </w:rPr>
                              <w:t xml:space="preserve">: </w:t>
                            </w:r>
                            <w:r w:rsidRPr="00FF429A">
                              <w:rPr>
                                <w:rFonts w:ascii="Times New Roman" w:hAnsi="Times New Roman" w:cs="Times New Roman"/>
                              </w:rPr>
                              <w:fldChar w:fldCharType="begin"/>
                            </w:r>
                            <w:r w:rsidRPr="00FF429A">
                              <w:rPr>
                                <w:rFonts w:ascii="Times New Roman" w:hAnsi="Times New Roman" w:cs="Times New Roman"/>
                              </w:rPr>
                              <w:instrText xml:space="preserve"> REF _Ref67392687 \r \h  \* MERGEFORMAT </w:instrText>
                            </w:r>
                            <w:r w:rsidRPr="00FF429A">
                              <w:rPr>
                                <w:rFonts w:ascii="Times New Roman" w:hAnsi="Times New Roman" w:cs="Times New Roman"/>
                              </w:rPr>
                            </w:r>
                            <w:r w:rsidRPr="00FF429A">
                              <w:rPr>
                                <w:rFonts w:ascii="Times New Roman" w:hAnsi="Times New Roman" w:cs="Times New Roman"/>
                              </w:rPr>
                              <w:fldChar w:fldCharType="separate"/>
                            </w:r>
                            <w:r w:rsidR="00FA6C88">
                              <w:rPr>
                                <w:rFonts w:ascii="Times New Roman" w:hAnsi="Times New Roman" w:cs="Times New Roman"/>
                              </w:rPr>
                              <w:t>[3]</w:t>
                            </w:r>
                            <w:r w:rsidRPr="00FF429A">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3FFA0E" id="Szövegdoboz 16" o:spid="_x0000_s1028" type="#_x0000_t202" style="position:absolute;left:0;text-align:left;margin-left:0;margin-top:175.2pt;width:439.35pt;height:47.4pt;z-index:25167257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" stroked="f">
                <v:textbox inset="0,0,0,0">
                  <w:txbxContent>
                    <w:p w14:paraId="64C189D4" w14:textId="010CE5E2" w:rsidR="00B8199D" w:rsidRPr="00FF429A" w:rsidRDefault="00B8199D" w:rsidP="00DE30A2">
                      <w:pPr>
                        <w:pStyle w:val="Kpalrs"/>
                        <w:jc w:val="center"/>
                        <w:rPr>
                          <w:rFonts w:ascii="Times New Roman" w:hAnsi="Times New Roman" w:cs="Times New Roman"/>
                          <w:i w:val="0"/>
                          <w:iCs w:val="0"/>
                        </w:rPr>
                      </w:pPr>
                      <w:r w:rsidRPr="00FF429A">
                        <w:rPr>
                          <w:rFonts w:ascii="Times New Roman" w:hAnsi="Times New Roman" w:cs="Times New Roman"/>
                        </w:rPr>
                        <w:fldChar w:fldCharType="begin"/>
                      </w:r>
                      <w:r w:rsidRPr="00FF429A">
                        <w:rPr>
                          <w:rFonts w:ascii="Times New Roman" w:hAnsi="Times New Roman" w:cs="Times New Roman"/>
                        </w:rPr>
                        <w:instrText xml:space="preserve"> SEQ ábra \* ARABIC </w:instrText>
                      </w:r>
                      <w:r w:rsidRPr="00FF429A">
                        <w:rPr>
                          <w:rFonts w:ascii="Times New Roman" w:hAnsi="Times New Roman" w:cs="Times New Roman"/>
                        </w:rPr>
                        <w:fldChar w:fldCharType="separate"/>
                      </w:r>
                      <w:r w:rsidR="00FA6C88">
                        <w:rPr>
                          <w:rFonts w:ascii="Times New Roman" w:hAnsi="Times New Roman" w:cs="Times New Roman"/>
                          <w:noProof/>
                        </w:rPr>
                        <w:t>3</w:t>
                      </w:r>
                      <w:r w:rsidRPr="00FF429A">
                        <w:rPr>
                          <w:rFonts w:ascii="Times New Roman" w:hAnsi="Times New Roman" w:cs="Times New Roman"/>
                          <w:noProof/>
                        </w:rPr>
                        <w:fldChar w:fldCharType="end"/>
                      </w:r>
                      <w:r w:rsidRPr="00FF429A">
                        <w:rPr>
                          <w:rFonts w:ascii="Times New Roman" w:hAnsi="Times New Roman" w:cs="Times New Roman"/>
                          <w:i w:val="0"/>
                          <w:iCs w:val="0"/>
                        </w:rPr>
                        <w:t>. ábra: Egy ponton áthaladó lehetséges vonalak transzformációja a paraméteres síkra</w:t>
                      </w:r>
                      <w:r w:rsidRPr="00FF429A">
                        <w:rPr>
                          <w:rFonts w:ascii="Times New Roman" w:hAnsi="Times New Roman" w:cs="Times New Roman"/>
                          <w:i w:val="0"/>
                          <w:iCs w:val="0"/>
                        </w:rPr>
                        <w:br/>
                      </w:r>
                      <w:r w:rsidRPr="00FF429A">
                        <w:rPr>
                          <w:rFonts w:ascii="Times New Roman" w:hAnsi="Times New Roman" w:cs="Times New Roman"/>
                        </w:rPr>
                        <w:t>Forrás</w:t>
                      </w:r>
                      <w:r w:rsidRPr="00FF429A">
                        <w:rPr>
                          <w:rFonts w:ascii="Times New Roman" w:hAnsi="Times New Roman" w:cs="Times New Roman"/>
                          <w:i w:val="0"/>
                          <w:iCs w:val="0"/>
                        </w:rPr>
                        <w:t xml:space="preserve">: </w:t>
                      </w:r>
                      <w:r w:rsidRPr="00FF429A">
                        <w:rPr>
                          <w:rFonts w:ascii="Times New Roman" w:hAnsi="Times New Roman" w:cs="Times New Roman"/>
                        </w:rPr>
                        <w:fldChar w:fldCharType="begin"/>
                      </w:r>
                      <w:r w:rsidRPr="00FF429A">
                        <w:rPr>
                          <w:rFonts w:ascii="Times New Roman" w:hAnsi="Times New Roman" w:cs="Times New Roman"/>
                        </w:rPr>
                        <w:instrText xml:space="preserve"> REF _Ref67392687 \r \h  \* MERGEFORMAT </w:instrText>
                      </w:r>
                      <w:r w:rsidRPr="00FF429A">
                        <w:rPr>
                          <w:rFonts w:ascii="Times New Roman" w:hAnsi="Times New Roman" w:cs="Times New Roman"/>
                        </w:rPr>
                      </w:r>
                      <w:r w:rsidRPr="00FF429A">
                        <w:rPr>
                          <w:rFonts w:ascii="Times New Roman" w:hAnsi="Times New Roman" w:cs="Times New Roman"/>
                        </w:rPr>
                        <w:fldChar w:fldCharType="separate"/>
                      </w:r>
                      <w:r w:rsidR="00FA6C88">
                        <w:rPr>
                          <w:rFonts w:ascii="Times New Roman" w:hAnsi="Times New Roman" w:cs="Times New Roman"/>
                        </w:rPr>
                        <w:t>[3]</w:t>
                      </w:r>
                      <w:r w:rsidRPr="00FF429A">
                        <w:rPr>
                          <w:rFonts w:ascii="Times New Roman" w:hAnsi="Times New Roman" w:cs="Times New Roman"/>
                        </w:rPr>
                        <w:fldChar w:fldCharType="end"/>
                      </w:r>
                    </w:p>
                  </w:txbxContent>
                </v:textbox>
                <w10:wrap type="topAndBottom" anchorx="page"/>
              </v:shape>
            </w:pict>
          </mc:Fallback>
        </mc:AlternateContent>
      </w:r>
      <w:r w:rsidRPr="00DE30A2">
        <w:rPr>
          <w:noProof/>
        </w:rPr>
        <w:drawing>
          <wp:anchor distT="0" distB="0" distL="114300" distR="114300" simplePos="0" relativeHeight="251670528" behindDoc="0" locked="0" layoutInCell="1" allowOverlap="1" wp14:anchorId="6E508D0D" wp14:editId="1A928548">
            <wp:simplePos x="0" y="0"/>
            <wp:positionH relativeFrom="margin">
              <wp:align>right</wp:align>
            </wp:positionH>
            <wp:positionV relativeFrom="paragraph">
              <wp:posOffset>0</wp:posOffset>
            </wp:positionV>
            <wp:extent cx="5579745" cy="2171065"/>
            <wp:effectExtent l="0" t="0" r="1905" b="635"/>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171065"/>
                    </a:xfrm>
                    <a:prstGeom prst="rect">
                      <a:avLst/>
                    </a:prstGeom>
                  </pic:spPr>
                </pic:pic>
              </a:graphicData>
            </a:graphic>
          </wp:anchor>
        </w:drawing>
      </w:r>
      <w:r w:rsidR="0097462A">
        <w:t xml:space="preserve">Az imént részletezett </w:t>
      </w:r>
      <w:proofErr w:type="spellStart"/>
      <w:r w:rsidR="0097462A">
        <w:t>Hough</w:t>
      </w:r>
      <w:proofErr w:type="spellEnd"/>
      <w:r w:rsidR="0097462A">
        <w:t xml:space="preserve"> transzformáció segítségével fellelhetőek a vonalak egy képen, azonban sok számítást igényel, mivel minden nem-nulla pont esetén vizsgálódik. A számítási igény csökkentését célzó, valószínűségi </w:t>
      </w:r>
      <w:proofErr w:type="spellStart"/>
      <w:r w:rsidR="0097462A">
        <w:t>Hough</w:t>
      </w:r>
      <w:proofErr w:type="spellEnd"/>
      <w:r w:rsidR="0097462A">
        <w:t xml:space="preserve"> vonal transzformáció hasonlóképpen működik, azonban ahelyett, hogy minden lehetséges pontot megvizsgál, csak egy töredékét transzformálja át. Az ötlet mögötte az, hogy nem muszáj egy vonal minden pontját vizsgálni, </w:t>
      </w:r>
      <w:r w:rsidR="00EF4BC4">
        <w:t>mivel,</w:t>
      </w:r>
      <w:r w:rsidR="0097462A">
        <w:t xml:space="preserve"> </w:t>
      </w:r>
      <w:r w:rsidR="00C93BB3">
        <w:t xml:space="preserve">ha egy vonal minden pontja után a </w:t>
      </w:r>
      <w:proofErr w:type="spellStart"/>
      <w:r w:rsidR="00C93BB3">
        <w:t>Hough</w:t>
      </w:r>
      <w:proofErr w:type="spellEnd"/>
      <w:r w:rsidR="00C93BB3">
        <w:t xml:space="preserve"> térben az intenzitás már valószínűleg úgyis túllépi azt a határt, ami szükséges a vonalnak nyilvánításhoz, akkor a pontok csak egy részének vizsgálatakor is elérthető az a határ.</w:t>
      </w:r>
      <w:r w:rsidR="00550D29">
        <w:t xml:space="preserve"> Ennek a feltételezésnek köszönhetően a számítási szükséglete az algoritmusnak jelentősen csökkenhet.</w:t>
      </w:r>
      <w:r w:rsidR="00625F5C">
        <w:t xml:space="preserve"> </w:t>
      </w:r>
      <w:r w:rsidR="00625F5C">
        <w:fldChar w:fldCharType="begin"/>
      </w:r>
      <w:r w:rsidR="00625F5C">
        <w:instrText xml:space="preserve"> REF _Ref67392687 \r \h </w:instrText>
      </w:r>
      <w:r w:rsidR="00625F5C">
        <w:fldChar w:fldCharType="separate"/>
      </w:r>
      <w:r w:rsidR="00FA6C88">
        <w:t>[3]</w:t>
      </w:r>
      <w:r w:rsidR="00625F5C">
        <w:fldChar w:fldCharType="end"/>
      </w:r>
    </w:p>
    <w:p w14:paraId="44E9DB30" w14:textId="59F0BB77" w:rsidR="001C74DC" w:rsidRDefault="00BB4967" w:rsidP="00930947">
      <w:pPr>
        <w:pStyle w:val="mynormal"/>
      </w:pPr>
      <w:r>
        <w:t xml:space="preserve">Ebben a projektben is nagyon hasznos a vonalak felfedezése. </w:t>
      </w:r>
      <w:r w:rsidR="00D56397">
        <w:t xml:space="preserve">Vonalak keresése által felfedhetőek az alakzatok közötti összeköttetések. Mivel a kapcsolatok mindenképp komponenseket kötnek össze, ezért minden vonal végén feltételezve található egy komponens. Az algoritmus találhat olyan vonalszakaszt is, amely már egy komponens része, azonban ilyen esetben keletkeznek olyan vonalak, amelyek végpontjai nem kapcsolódnak, nem illenek össze a többi vonalszakasszal, ezáltal kiszűrhetőek. Ez megnyit lehetőséget arra, hogy a megtalált vonalszakaszok összekötése által egy olyan vonalhálózat keletkezik, amelyben kimaradások vannak. Ezen kimaradások alapján feltételezhetjük, hogy a helyükön, az eredeti képen komponensek vannak jelen, amelyek a később bemutatott módszerekkel </w:t>
      </w:r>
      <w:r w:rsidR="00B23297">
        <w:t>felismerhetőek.</w:t>
      </w:r>
    </w:p>
    <w:p w14:paraId="0354A4E4" w14:textId="77777777" w:rsidR="001C74DC" w:rsidRDefault="001C74DC">
      <w:pPr>
        <w:widowControl/>
        <w:suppressAutoHyphens w:val="0"/>
      </w:pPr>
      <w:r>
        <w:br w:type="page"/>
      </w:r>
    </w:p>
    <w:p w14:paraId="7C7727FC" w14:textId="6306EEFF" w:rsidR="00EB074C" w:rsidRDefault="00EB074C" w:rsidP="00EE0933">
      <w:pPr>
        <w:pStyle w:val="Cmsor2"/>
      </w:pPr>
      <w:bookmarkStart w:id="12" w:name="_Toc69729859"/>
      <w:r>
        <w:lastRenderedPageBreak/>
        <w:t>Gépi tanulás</w:t>
      </w:r>
      <w:bookmarkEnd w:id="12"/>
    </w:p>
    <w:p w14:paraId="6892A6DA" w14:textId="63659E91" w:rsidR="00EB074C" w:rsidRDefault="002103AA" w:rsidP="00930947">
      <w:pPr>
        <w:pStyle w:val="mynormal"/>
      </w:pPr>
      <w:r>
        <w:t xml:space="preserve">A </w:t>
      </w:r>
      <w:r w:rsidRPr="00EF4BC4">
        <w:t>gépi tanulás</w:t>
      </w:r>
      <w:r w:rsidR="00322123">
        <w:t xml:space="preserve"> (ML – </w:t>
      </w:r>
      <w:proofErr w:type="spellStart"/>
      <w:r w:rsidR="00322123">
        <w:t>Machine</w:t>
      </w:r>
      <w:proofErr w:type="spellEnd"/>
      <w:r w:rsidR="00322123">
        <w:t xml:space="preserve"> </w:t>
      </w:r>
      <w:proofErr w:type="spellStart"/>
      <w:r w:rsidR="00322123">
        <w:t>Learning</w:t>
      </w:r>
      <w:proofErr w:type="spellEnd"/>
      <w:r w:rsidR="00322123">
        <w:t>)</w:t>
      </w:r>
      <w:r>
        <w:t xml:space="preserve"> a mesterséges intelligencia egy ága. Egy gépi tanulás algoritmus egy olyan folyamat, amely során a bemeneti adatokból úgy éri el a kívánt kimenetet, hogy </w:t>
      </w:r>
      <w:r w:rsidR="00671C9C">
        <w:t>annak folyamata</w:t>
      </w:r>
      <w:r>
        <w:t xml:space="preserve"> nincs előre teljes mértékben lekódolva. </w:t>
      </w:r>
      <w:r w:rsidR="00322123">
        <w:t xml:space="preserve">Ezt úgy lehet elérni, hogy </w:t>
      </w:r>
      <w:r w:rsidR="00671C9C">
        <w:t>az</w:t>
      </w:r>
      <w:r w:rsidR="00322123">
        <w:t xml:space="preserve"> algoritmus </w:t>
      </w:r>
      <w:r w:rsidR="00671C9C">
        <w:t>előre meghatározott folyamatok helyett tanulás útján jut el olyan szintre, hogy megfelelő kimenetet adhasson.</w:t>
      </w:r>
      <w:r w:rsidR="00CB30E2" w:rsidRPr="00CB30E2">
        <w:t xml:space="preserve"> </w:t>
      </w:r>
      <w:r w:rsidR="00CB30E2">
        <w:fldChar w:fldCharType="begin"/>
      </w:r>
      <w:r w:rsidR="00CB30E2">
        <w:instrText xml:space="preserve"> REF _Ref67392885 \r \h </w:instrText>
      </w:r>
      <w:r w:rsidR="00CB30E2">
        <w:fldChar w:fldCharType="separate"/>
      </w:r>
      <w:r w:rsidR="00FA6C88">
        <w:t>[4]</w:t>
      </w:r>
      <w:r w:rsidR="00CB30E2">
        <w:fldChar w:fldCharType="end"/>
      </w:r>
    </w:p>
    <w:p w14:paraId="5C66939E" w14:textId="0F085E3C" w:rsidR="00671C9C" w:rsidRDefault="00671C9C" w:rsidP="00930947">
      <w:pPr>
        <w:pStyle w:val="mynormal"/>
      </w:pPr>
      <w:r>
        <w:t xml:space="preserve">A </w:t>
      </w:r>
      <w:r w:rsidRPr="00EF4BC4">
        <w:t>tanulás</w:t>
      </w:r>
      <w:r w:rsidR="003951D1">
        <w:t xml:space="preserve"> (</w:t>
      </w:r>
      <w:proofErr w:type="spellStart"/>
      <w:r w:rsidR="003951D1">
        <w:t>training</w:t>
      </w:r>
      <w:proofErr w:type="spellEnd"/>
      <w:r w:rsidR="003951D1">
        <w:t>)</w:t>
      </w:r>
      <w:r>
        <w:t xml:space="preserve"> ez esetben azt jelenti, hogy az algoritmusok a belső felépítésüket, ami alapján számítanak, azt folyamatosan változtatják, hogy az adott bemenetekre a megfelelő kimenetet adják. </w:t>
      </w:r>
      <w:r w:rsidR="005C5E33">
        <w:t>Ezt feladatok folyamatos végzésével, ismétlésével érik el.</w:t>
      </w:r>
      <w:r w:rsidR="003951D1">
        <w:t xml:space="preserve"> A feladatok egy előre meghatározott bemenetből és egy kívánt kimenetből állnak. Az algoritmus ezután úgy konfigurálja magát, hogy az adott bemenetre az adott kimenetet adja, valamint megpróbálja az adott feladatot általánosítani, hogy nem ugyanarra, de hasonló feladatra is a kívánt eredményt produkálja.</w:t>
      </w:r>
      <w:r w:rsidR="00CB30E2" w:rsidRPr="00CB30E2">
        <w:t xml:space="preserve"> </w:t>
      </w:r>
      <w:r w:rsidR="00CB30E2">
        <w:fldChar w:fldCharType="begin"/>
      </w:r>
      <w:r w:rsidR="00CB30E2">
        <w:instrText xml:space="preserve"> REF _Ref67392885 \r \h </w:instrText>
      </w:r>
      <w:r w:rsidR="00CB30E2">
        <w:fldChar w:fldCharType="separate"/>
      </w:r>
      <w:r w:rsidR="00FA6C88">
        <w:t>[4]</w:t>
      </w:r>
      <w:r w:rsidR="00CB30E2">
        <w:fldChar w:fldCharType="end"/>
      </w:r>
    </w:p>
    <w:p w14:paraId="20B1026B" w14:textId="48D73759" w:rsidR="003951D1" w:rsidRDefault="00AF537C" w:rsidP="00930947">
      <w:pPr>
        <w:pStyle w:val="mynormal"/>
      </w:pPr>
      <w:r>
        <w:t>A gépi tanulás</w:t>
      </w:r>
      <w:r w:rsidR="007C29E6">
        <w:t xml:space="preserve">nak </w:t>
      </w:r>
      <w:r w:rsidR="00185422">
        <w:t>több</w:t>
      </w:r>
      <w:r w:rsidR="007C29E6">
        <w:t xml:space="preserve"> fajtája van. Az első a </w:t>
      </w:r>
      <w:r w:rsidR="007C29E6" w:rsidRPr="004554A3">
        <w:t>felügyelt tanulás (</w:t>
      </w:r>
      <w:proofErr w:type="spellStart"/>
      <w:r w:rsidR="007C29E6" w:rsidRPr="003A34AD">
        <w:t>supervised</w:t>
      </w:r>
      <w:proofErr w:type="spellEnd"/>
      <w:r w:rsidR="007C29E6" w:rsidRPr="003A34AD">
        <w:t xml:space="preserve"> </w:t>
      </w:r>
      <w:proofErr w:type="spellStart"/>
      <w:r w:rsidR="007C29E6" w:rsidRPr="003A34AD">
        <w:t>learning</w:t>
      </w:r>
      <w:proofErr w:type="spellEnd"/>
      <w:r w:rsidR="007C29E6">
        <w:t xml:space="preserve">). </w:t>
      </w:r>
      <w:r w:rsidR="00185422">
        <w:t>A felügyelt tanulás esetén minden bemeneti adathoz hozzá van rendelve az elérni kívánt kimenet</w:t>
      </w:r>
      <w:r w:rsidR="00D12300">
        <w:t xml:space="preserve">, azaz fel van </w:t>
      </w:r>
      <w:r w:rsidR="00180B85">
        <w:t>címkézve</w:t>
      </w:r>
      <w:r w:rsidR="00D12300">
        <w:t xml:space="preserve"> (</w:t>
      </w:r>
      <w:proofErr w:type="spellStart"/>
      <w:r w:rsidR="00D12300">
        <w:t>labelled</w:t>
      </w:r>
      <w:proofErr w:type="spellEnd"/>
      <w:r w:rsidR="00D12300">
        <w:t>)</w:t>
      </w:r>
      <w:r w:rsidR="00185422">
        <w:t>.</w:t>
      </w:r>
      <w:r w:rsidR="00451583">
        <w:t xml:space="preserve"> Erre a legjobb példa egy osztályozó algoritmus, amely tanításakor a bemeneti adatokhoz hozzá vannak rendelve, hogy melyik osztályhoz tartoznak.</w:t>
      </w:r>
      <w:r w:rsidR="00CB30E2" w:rsidRPr="00CB30E2">
        <w:t xml:space="preserve"> </w:t>
      </w:r>
      <w:r w:rsidR="00CB30E2">
        <w:fldChar w:fldCharType="begin"/>
      </w:r>
      <w:r w:rsidR="00CB30E2">
        <w:instrText xml:space="preserve"> REF _Ref67392885 \r \h </w:instrText>
      </w:r>
      <w:r w:rsidR="00CB30E2">
        <w:fldChar w:fldCharType="separate"/>
      </w:r>
      <w:r w:rsidR="00FA6C88">
        <w:t>[4]</w:t>
      </w:r>
      <w:r w:rsidR="00CB30E2">
        <w:fldChar w:fldCharType="end"/>
      </w:r>
    </w:p>
    <w:p w14:paraId="04C44A8D" w14:textId="76AA8D5E" w:rsidR="007E61A2" w:rsidRDefault="007E61A2" w:rsidP="00930947">
      <w:pPr>
        <w:pStyle w:val="mynormal"/>
      </w:pPr>
      <w:r>
        <w:t xml:space="preserve">Egy másik módszer a </w:t>
      </w:r>
      <w:r w:rsidRPr="004554A3">
        <w:t>felügyelet nélküli tanulás</w:t>
      </w:r>
      <w:r>
        <w:t xml:space="preserve"> (</w:t>
      </w:r>
      <w:proofErr w:type="spellStart"/>
      <w:r>
        <w:t>unsupervised</w:t>
      </w:r>
      <w:proofErr w:type="spellEnd"/>
      <w:r>
        <w:t xml:space="preserve"> </w:t>
      </w:r>
      <w:proofErr w:type="spellStart"/>
      <w:r>
        <w:t>learning</w:t>
      </w:r>
      <w:proofErr w:type="spellEnd"/>
      <w:r>
        <w:t>).</w:t>
      </w:r>
      <w:r w:rsidR="00F469F4">
        <w:t xml:space="preserve"> </w:t>
      </w:r>
      <w:r w:rsidR="00055C16">
        <w:t>Ez esetén az adatokhoz nincsen hozzáfűzve címke, hogy mi is az. Ennek a tanulásnak a célja, hogy az algoritmus önmaga találjon hasonlóságokat, mintákat a bemenetek alapján.</w:t>
      </w:r>
      <w:r w:rsidR="00CB30E2" w:rsidRPr="00CB30E2">
        <w:t xml:space="preserve"> </w:t>
      </w:r>
      <w:r w:rsidR="00CB30E2">
        <w:fldChar w:fldCharType="begin"/>
      </w:r>
      <w:r w:rsidR="00CB30E2">
        <w:instrText xml:space="preserve"> REF _Ref67392885 \r \h </w:instrText>
      </w:r>
      <w:r w:rsidR="00CB30E2">
        <w:fldChar w:fldCharType="separate"/>
      </w:r>
      <w:r w:rsidR="00FA6C88">
        <w:t>[4]</w:t>
      </w:r>
      <w:r w:rsidR="00CB30E2">
        <w:fldChar w:fldCharType="end"/>
      </w:r>
    </w:p>
    <w:p w14:paraId="6390CBBE" w14:textId="3E518E3E" w:rsidR="003951D1" w:rsidRDefault="00D12300" w:rsidP="00930947">
      <w:pPr>
        <w:pStyle w:val="mynormal"/>
      </w:pPr>
      <w:r>
        <w:t xml:space="preserve">Ezen két módszer kombinációja a </w:t>
      </w:r>
      <w:r w:rsidRPr="00EF4BC4">
        <w:t>részben felügyelt tanulás</w:t>
      </w:r>
      <w:r>
        <w:t xml:space="preserve"> (</w:t>
      </w:r>
      <w:proofErr w:type="spellStart"/>
      <w:r>
        <w:t>semi-supervised</w:t>
      </w:r>
      <w:proofErr w:type="spellEnd"/>
      <w:r>
        <w:t xml:space="preserve"> </w:t>
      </w:r>
      <w:proofErr w:type="spellStart"/>
      <w:r>
        <w:t>learning</w:t>
      </w:r>
      <w:proofErr w:type="spellEnd"/>
      <w:r>
        <w:t>), amely során az adatoknak</w:t>
      </w:r>
      <w:r w:rsidR="00180B85" w:rsidRPr="00180B85">
        <w:t xml:space="preserve"> </w:t>
      </w:r>
      <w:r w:rsidR="00180B85">
        <w:t>csak egy része</w:t>
      </w:r>
      <w:r>
        <w:t xml:space="preserve"> </w:t>
      </w:r>
      <w:r w:rsidR="00180B85">
        <w:t>címkézett</w:t>
      </w:r>
      <w:r w:rsidR="00036084">
        <w:t>. Ez esetben a címkézett adat segíthet a nem címkézett adatok tanításakor.</w:t>
      </w:r>
      <w:r w:rsidR="00CB30E2" w:rsidRPr="00CB30E2">
        <w:t xml:space="preserve"> </w:t>
      </w:r>
      <w:r w:rsidR="00CB30E2">
        <w:fldChar w:fldCharType="begin"/>
      </w:r>
      <w:r w:rsidR="00CB30E2">
        <w:instrText xml:space="preserve"> REF _Ref67392885 \r \h </w:instrText>
      </w:r>
      <w:r w:rsidR="00CB30E2">
        <w:fldChar w:fldCharType="separate"/>
      </w:r>
      <w:r w:rsidR="00FA6C88">
        <w:t>[4]</w:t>
      </w:r>
      <w:r w:rsidR="00CB30E2">
        <w:fldChar w:fldCharType="end"/>
      </w:r>
    </w:p>
    <w:p w14:paraId="042A5548" w14:textId="52E061FF" w:rsidR="00AF237D" w:rsidRDefault="005C2C07" w:rsidP="00930947">
      <w:pPr>
        <w:pStyle w:val="mynormal"/>
      </w:pPr>
      <w:r>
        <w:t xml:space="preserve">A gépi tanulás által </w:t>
      </w:r>
      <w:r w:rsidR="0057655B">
        <w:t>sok helyen kiváltható a repetitív emberi munka, valamint néhány téren több információt, mintát ki tud vonni adott bemeneti adatokból</w:t>
      </w:r>
      <w:r w:rsidR="00E849F4">
        <w:t>, ami</w:t>
      </w:r>
      <w:r w:rsidR="0057655B">
        <w:t xml:space="preserve"> különösen hasznos</w:t>
      </w:r>
      <w:r w:rsidR="00E849F4">
        <w:t xml:space="preserve"> például</w:t>
      </w:r>
      <w:r w:rsidR="0057655B">
        <w:t xml:space="preserve"> orvosi leletek elemzésénél</w:t>
      </w:r>
      <w:r w:rsidR="00A874AB">
        <w:t>, ahol a kis tévedéseknek is súlyos következménye lehet</w:t>
      </w:r>
      <w:r w:rsidR="00E849F4">
        <w:t>.</w:t>
      </w:r>
      <w:r w:rsidR="00A874AB">
        <w:t xml:space="preserve"> </w:t>
      </w:r>
      <w:r w:rsidR="00CD74B2">
        <w:t>Ezen kívül a mélyreható mintakeresésnek köszönhetően a gépi látás és objektum felismerés</w:t>
      </w:r>
      <w:r w:rsidR="00EB50A1">
        <w:t>, digitalizálás</w:t>
      </w:r>
      <w:r w:rsidR="00CD74B2">
        <w:t xml:space="preserve"> új szinteket ért el a gépi </w:t>
      </w:r>
      <w:r w:rsidR="001D7380">
        <w:t>tanulás</w:t>
      </w:r>
      <w:r w:rsidR="00CD74B2">
        <w:t xml:space="preserve"> megjelenésével. </w:t>
      </w:r>
      <w:r w:rsidR="005F1F7F">
        <w:t>Ez a fejlődés lehetővé teszi a digitalizáló szoftverek pontosságának javítását, valamint az öntanulásnak köszönhetően egy algoritmust nem kell megváltoztatni, új funkciókkal kibővíteni, ha a digitalizálni kívánt dokumentumhoz újabb felismerendő elemek kerülnek</w:t>
      </w:r>
      <w:r w:rsidR="00515F6F">
        <w:t>, elég csak betanítani rá az algoritmust.</w:t>
      </w:r>
      <w:r w:rsidR="000E2326">
        <w:t xml:space="preserve"> </w:t>
      </w:r>
      <w:r w:rsidR="000E2326">
        <w:lastRenderedPageBreak/>
        <w:t xml:space="preserve">Ez tűnhet hátránynak is, mivel a tanítás általában nem rövid időt vesz igénybe (projekttől függően), </w:t>
      </w:r>
      <w:r w:rsidR="00B549B0">
        <w:t>valamint</w:t>
      </w:r>
      <w:r w:rsidR="000E2326">
        <w:t xml:space="preserve"> tanítási mintákat is biztosítani kell az algoritmus számára</w:t>
      </w:r>
      <w:r w:rsidR="00B549B0">
        <w:t>. Ennek ellenében a</w:t>
      </w:r>
      <w:r w:rsidR="00ED22EE">
        <w:t xml:space="preserve"> felismerés logikájával nem kell foglalkozni, hiszen azt megtanítja magának az algoritmus, általában még jobb eredményeket is elérve (tanítástól függően)</w:t>
      </w:r>
      <w:r w:rsidR="00B549B0">
        <w:t xml:space="preserve">, továbbá a felismerés nem az algoritmusok működési elvétől, és megbízhatóságától függ, hanem inkább a tanítási mintáktól, amelyek </w:t>
      </w:r>
      <w:r w:rsidR="007746AD">
        <w:t>minőségé</w:t>
      </w:r>
      <w:r w:rsidR="0001318F">
        <w:t>t</w:t>
      </w:r>
      <w:r w:rsidR="007746AD">
        <w:t xml:space="preserve"> és mennyiségét</w:t>
      </w:r>
      <w:r w:rsidR="0001318F">
        <w:t xml:space="preserve"> általában</w:t>
      </w:r>
      <w:r w:rsidR="007746AD">
        <w:t xml:space="preserve"> könnyebb növelni</w:t>
      </w:r>
      <w:r w:rsidR="00B549B0">
        <w:t>.</w:t>
      </w:r>
      <w:r w:rsidR="00CB30E2" w:rsidRPr="00CB30E2">
        <w:t xml:space="preserve"> </w:t>
      </w:r>
      <w:r w:rsidR="00CB30E2">
        <w:fldChar w:fldCharType="begin"/>
      </w:r>
      <w:r w:rsidR="00CB30E2">
        <w:instrText xml:space="preserve"> REF _Ref67392885 \r \h </w:instrText>
      </w:r>
      <w:r w:rsidR="00CB30E2">
        <w:fldChar w:fldCharType="separate"/>
      </w:r>
      <w:r w:rsidR="00FA6C88">
        <w:t>[4]</w:t>
      </w:r>
      <w:r w:rsidR="00CB30E2">
        <w:fldChar w:fldCharType="end"/>
      </w:r>
    </w:p>
    <w:p w14:paraId="620605C9" w14:textId="33E78FA4" w:rsidR="00EB074C" w:rsidRDefault="00EB074C" w:rsidP="00EE0933">
      <w:pPr>
        <w:pStyle w:val="Cmsor2"/>
      </w:pPr>
      <w:bookmarkStart w:id="13" w:name="_Toc69729860"/>
      <w:r>
        <w:t>Neurális hálózatok</w:t>
      </w:r>
      <w:bookmarkEnd w:id="13"/>
    </w:p>
    <w:p w14:paraId="54691F4E" w14:textId="2FF94991" w:rsidR="00373637" w:rsidRPr="008D3A02" w:rsidRDefault="00D114A1" w:rsidP="00373637">
      <w:pPr>
        <w:pStyle w:val="Cmsor3"/>
      </w:pPr>
      <w:bookmarkStart w:id="14" w:name="_Toc69729861"/>
      <w:r>
        <w:t>Általános b</w:t>
      </w:r>
      <w:r w:rsidR="00373637">
        <w:t>emutatás</w:t>
      </w:r>
      <w:bookmarkEnd w:id="14"/>
    </w:p>
    <w:p w14:paraId="67FC850B" w14:textId="2CA0D2CB" w:rsidR="00373637" w:rsidRDefault="003C11E6" w:rsidP="00930947">
      <w:pPr>
        <w:pStyle w:val="mynormal"/>
      </w:pPr>
      <w:r>
        <w:t xml:space="preserve">Az emberi agy az egyik legösszetettebb, valamint az emberi élet szempontjából a legfontosabb biológiai szerv. </w:t>
      </w:r>
      <w:r w:rsidR="00D04C56">
        <w:t>Segítségével képes az ember észlelni környezetét, gondolkodni, tanulni, emlékezni,</w:t>
      </w:r>
      <w:r w:rsidR="00123372">
        <w:t xml:space="preserve"> irányítani a testet,</w:t>
      </w:r>
      <w:r w:rsidR="00D04C56">
        <w:t xml:space="preserve"> tehát lehetővé tesz mindent, amire </w:t>
      </w:r>
      <w:r w:rsidR="00824301">
        <w:t>egy</w:t>
      </w:r>
      <w:r w:rsidR="00D04C56">
        <w:t xml:space="preserve"> ember képes.</w:t>
      </w:r>
      <w:r w:rsidR="00763A45">
        <w:t xml:space="preserve"> </w:t>
      </w:r>
      <w:r w:rsidR="0059222C">
        <w:t>Mindezen tevékenység elvégzéséhez hatalmas számítási kapacitás, és információ-feldolgozó képességgel rendelkezik. Ezáltal nem meglepő, hogy az információs technológia megjelenése után az embereket már régóta foglalkoztatta a gondolat, hogy az agy struktúráját, valamint képességeit valamilyen módon lemásolják, újra létrehozzák azt, digitális formában.</w:t>
      </w:r>
      <w:r w:rsidR="002B7CEC" w:rsidRPr="002B7CEC">
        <w:t xml:space="preserve"> </w:t>
      </w:r>
      <w:r w:rsidR="002B7CEC">
        <w:fldChar w:fldCharType="begin"/>
      </w:r>
      <w:r w:rsidR="002B7CEC">
        <w:instrText xml:space="preserve"> REF _Ref67392944 \r \h </w:instrText>
      </w:r>
      <w:r w:rsidR="002B7CEC">
        <w:fldChar w:fldCharType="separate"/>
      </w:r>
      <w:r w:rsidR="00FA6C88">
        <w:t>[1]</w:t>
      </w:r>
      <w:r w:rsidR="002B7CEC">
        <w:fldChar w:fldCharType="end"/>
      </w:r>
    </w:p>
    <w:p w14:paraId="533363BE" w14:textId="481F07A4" w:rsidR="00EB074C" w:rsidRDefault="00373637" w:rsidP="00373637">
      <w:pPr>
        <w:pStyle w:val="Cmsor3"/>
      </w:pPr>
      <w:bookmarkStart w:id="15" w:name="_Toc69729862"/>
      <w:r>
        <w:t>Felépítés</w:t>
      </w:r>
      <w:bookmarkEnd w:id="15"/>
    </w:p>
    <w:p w14:paraId="4AB13646" w14:textId="550A1179" w:rsidR="00373637" w:rsidRDefault="00A6381D" w:rsidP="00930947">
      <w:pPr>
        <w:pStyle w:val="mynormal"/>
      </w:pPr>
      <w:r>
        <w:t>Egy</w:t>
      </w:r>
      <w:r w:rsidR="005226DC">
        <w:t xml:space="preserve"> agyat </w:t>
      </w:r>
      <w:r w:rsidR="005226DC" w:rsidRPr="004554A3">
        <w:t>neuronok</w:t>
      </w:r>
      <w:r w:rsidR="005226DC">
        <w:t xml:space="preserve"> </w:t>
      </w:r>
      <w:r w:rsidR="00795C26">
        <w:t>hálózata építi fel, amelyek faágak</w:t>
      </w:r>
      <w:r w:rsidR="00F60D90">
        <w:t>hoz hasonló formában</w:t>
      </w:r>
      <w:r w:rsidR="00C74F94">
        <w:t xml:space="preserve"> </w:t>
      </w:r>
      <w:r w:rsidR="00795C26">
        <w:t xml:space="preserve">kapcsolódnak egymáshoz. </w:t>
      </w:r>
      <w:r w:rsidR="003044D0">
        <w:t xml:space="preserve">A neuronok egy összetett kémiai folyamat által, elektromos jelek segítségével kommunikálnak. </w:t>
      </w:r>
      <w:r w:rsidR="00D741FE">
        <w:t>Ezek a jelek impulzusok formájában haladnak a neuronok között.</w:t>
      </w:r>
      <w:r w:rsidR="005D7229">
        <w:t xml:space="preserve"> Ezt a szerkezetet, amelyet neuronok, és az azok összeköttetésük épít fel, neurális hálózatnak nevez</w:t>
      </w:r>
      <w:r w:rsidR="00C05A35">
        <w:t>zük</w:t>
      </w:r>
      <w:r w:rsidR="005D7229">
        <w:t>.</w:t>
      </w:r>
      <w:r w:rsidR="002B7CEC" w:rsidRPr="002B7CEC">
        <w:t xml:space="preserve"> </w:t>
      </w:r>
      <w:r w:rsidR="002B7CEC">
        <w:fldChar w:fldCharType="begin"/>
      </w:r>
      <w:r w:rsidR="002B7CEC">
        <w:instrText xml:space="preserve"> REF _Ref67392944 \r \h </w:instrText>
      </w:r>
      <w:r w:rsidR="002B7CEC">
        <w:fldChar w:fldCharType="separate"/>
      </w:r>
      <w:r w:rsidR="00FA6C88">
        <w:t>[1]</w:t>
      </w:r>
      <w:r w:rsidR="002B7CEC">
        <w:fldChar w:fldCharType="end"/>
      </w:r>
    </w:p>
    <w:p w14:paraId="565FC487" w14:textId="4A6D4036" w:rsidR="00BB4BA5" w:rsidRDefault="00410F07" w:rsidP="00930947">
      <w:pPr>
        <w:pStyle w:val="mynormal"/>
      </w:pPr>
      <w:r w:rsidRPr="004554A3">
        <w:t xml:space="preserve">A mesterséges neurális hálózatok (ANN - </w:t>
      </w:r>
      <w:proofErr w:type="spellStart"/>
      <w:r w:rsidRPr="004554A3">
        <w:t>Artificial</w:t>
      </w:r>
      <w:proofErr w:type="spellEnd"/>
      <w:r w:rsidRPr="004554A3">
        <w:t xml:space="preserve"> </w:t>
      </w:r>
      <w:proofErr w:type="spellStart"/>
      <w:r w:rsidRPr="004554A3">
        <w:t>Neural</w:t>
      </w:r>
      <w:proofErr w:type="spellEnd"/>
      <w:r w:rsidRPr="004554A3">
        <w:t xml:space="preserve"> Network)</w:t>
      </w:r>
      <w:r w:rsidR="00966B9A" w:rsidRPr="004554A3">
        <w:t xml:space="preserve"> a biológiai neurális hálózatok mintájára lett </w:t>
      </w:r>
      <w:r w:rsidR="00932869" w:rsidRPr="004554A3">
        <w:t>fejlesztve</w:t>
      </w:r>
      <w:r w:rsidR="00966B9A" w:rsidRPr="004554A3">
        <w:t xml:space="preserve">. </w:t>
      </w:r>
      <w:r w:rsidR="00932869" w:rsidRPr="004554A3">
        <w:t>Ezen hálózatok alap feldolgozó egységei a (mesterséges) neuronok. Ezek a neuronok is kommunikálnak egymással. A kommunikáció súlyozott kapcsolatok segítségével</w:t>
      </w:r>
      <w:r w:rsidR="00932869">
        <w:t xml:space="preserve"> valósul meg.</w:t>
      </w:r>
      <w:r w:rsidR="00947AE1">
        <w:t xml:space="preserve"> </w:t>
      </w:r>
      <w:r w:rsidR="00932869">
        <w:t>Egy bementet erős</w:t>
      </w:r>
      <w:r w:rsidR="008E30E9">
        <w:t>, azaz jelentős</w:t>
      </w:r>
      <w:r w:rsidR="00932869">
        <w:t xml:space="preserve"> lesz, ha a súlyozása magas</w:t>
      </w:r>
      <w:r w:rsidR="00947AE1">
        <w:t>, azaz a</w:t>
      </w:r>
      <w:r w:rsidR="00A46C96">
        <w:t xml:space="preserve"> súlyozás dönti el, hogy egy adott </w:t>
      </w:r>
      <w:r w:rsidR="00827669">
        <w:t>bemenetet</w:t>
      </w:r>
      <w:r w:rsidR="00A46C96">
        <w:t xml:space="preserve"> mennyire jelentősen veszünk figyelembe</w:t>
      </w:r>
      <w:r w:rsidR="00266A62">
        <w:t>. Emiatt</w:t>
      </w:r>
      <w:r w:rsidR="00A46C96">
        <w:t xml:space="preserve"> a súlyok megfelelő kiosztása egy kritikus feladat a neurális hálózatoknál. </w:t>
      </w:r>
      <w:r w:rsidR="00266A62">
        <w:t>Ez a feladat azonban kézzel általában nagyon komplikált, vagy szinte lehetetlen lenne</w:t>
      </w:r>
      <w:r w:rsidR="00DC689C">
        <w:t xml:space="preserve"> megoldani</w:t>
      </w:r>
      <w:r w:rsidR="00266A62">
        <w:t xml:space="preserve">. </w:t>
      </w:r>
      <w:r w:rsidR="00343C40">
        <w:t>Ennél a feladatnál jelenik meg a gépi tanulás, amely által különböző algoritmusok segítségével, a tanítás során ezen súlyozások beállítása megtörténik.</w:t>
      </w:r>
      <w:r w:rsidR="00AF2D53" w:rsidRPr="00AF2D53">
        <w:t xml:space="preserve"> </w:t>
      </w:r>
      <w:r w:rsidR="00AF2D53">
        <w:fldChar w:fldCharType="begin"/>
      </w:r>
      <w:r w:rsidR="00AF2D53">
        <w:instrText xml:space="preserve"> REF _Ref67392944 \r \h </w:instrText>
      </w:r>
      <w:r w:rsidR="00AF2D53">
        <w:fldChar w:fldCharType="separate"/>
      </w:r>
      <w:r w:rsidR="00FA6C88">
        <w:t>[1]</w:t>
      </w:r>
      <w:r w:rsidR="00AF2D53">
        <w:fldChar w:fldCharType="end"/>
      </w:r>
      <w:r w:rsidR="00AF2D53">
        <w:fldChar w:fldCharType="begin"/>
      </w:r>
      <w:r w:rsidR="00AF2D53">
        <w:instrText xml:space="preserve"> REF _Ref67392942 \r \h </w:instrText>
      </w:r>
      <w:r w:rsidR="00AF2D53">
        <w:fldChar w:fldCharType="separate"/>
      </w:r>
      <w:r w:rsidR="00FA6C88">
        <w:t>[6]</w:t>
      </w:r>
      <w:r w:rsidR="00AF2D53">
        <w:fldChar w:fldCharType="end"/>
      </w:r>
    </w:p>
    <w:p w14:paraId="0876F742" w14:textId="670B35B7" w:rsidR="0090172E" w:rsidRDefault="00B72888" w:rsidP="00930947">
      <w:pPr>
        <w:pStyle w:val="mynormal"/>
      </w:pPr>
      <w:r>
        <w:lastRenderedPageBreak/>
        <w:t xml:space="preserve">Azt, hogy egy neuron mikor aktiválódjon, azaz, hogy adjon kimenetet vagy ne, az </w:t>
      </w:r>
      <w:r w:rsidRPr="004554A3">
        <w:t>aktivációs függvény</w:t>
      </w:r>
      <w:r>
        <w:t xml:space="preserve"> dönti el. </w:t>
      </w:r>
      <w:r w:rsidR="00AB578B">
        <w:t>Egy aktivációs függvény a bemenetek súlyozott összegével, valamint további függőségek hozzáadásával dönti el, hogy az adott neuron milyen kimenetet adjon</w:t>
      </w:r>
      <w:r w:rsidR="00553140">
        <w:t xml:space="preserve">. </w:t>
      </w:r>
      <w:r w:rsidR="00AB578B">
        <w:t xml:space="preserve">Egy aktivációs függvény lehet lineáris, amikor a kimenet arányos a bemenettel. </w:t>
      </w:r>
      <w:r w:rsidR="00DD6A35">
        <w:t>A másik módszer a nem lineáris függvények alkalmazása, amelyek sokkal szélesebb körben használtak. Segítségükkel könnyen tud alkalmazkodni a modell a különböző adatokhoz, azaz jobban használható a tanításhoz.</w:t>
      </w:r>
      <w:r w:rsidR="00A219E7">
        <w:t xml:space="preserve"> A mai leggyakrabban használt aktivációs függvény a </w:t>
      </w:r>
      <w:proofErr w:type="spellStart"/>
      <w:r w:rsidR="00A219E7">
        <w:t>ReLu</w:t>
      </w:r>
      <w:proofErr w:type="spellEnd"/>
      <w:r w:rsidR="00A219E7">
        <w:t xml:space="preserve">. </w:t>
      </w:r>
      <w:r w:rsidR="00EC5CB6">
        <w:t xml:space="preserve">A </w:t>
      </w:r>
      <w:proofErr w:type="spellStart"/>
      <w:r w:rsidR="00EC5CB6">
        <w:t>ReLu</w:t>
      </w:r>
      <w:proofErr w:type="spellEnd"/>
      <w:r w:rsidR="00EC5CB6">
        <w:t xml:space="preserve"> általában a rejtett rétegekben használt, és szinte minden </w:t>
      </w:r>
      <w:proofErr w:type="spellStart"/>
      <w:r w:rsidR="00EC5CB6">
        <w:t>konvolúciós</w:t>
      </w:r>
      <w:proofErr w:type="spellEnd"/>
      <w:r w:rsidR="00EC5CB6">
        <w:t xml:space="preserve"> neurális hálózat ezt használja.</w:t>
      </w:r>
      <w:r w:rsidR="00AF2D53" w:rsidRPr="00AF2D53">
        <w:t xml:space="preserve"> </w:t>
      </w:r>
      <w:r w:rsidR="00AF2D53">
        <w:fldChar w:fldCharType="begin"/>
      </w:r>
      <w:r w:rsidR="00AF2D53">
        <w:instrText xml:space="preserve"> REF _Ref67392951 \r \h </w:instrText>
      </w:r>
      <w:r w:rsidR="00AF2D53">
        <w:fldChar w:fldCharType="separate"/>
      </w:r>
      <w:r w:rsidR="00FA6C88">
        <w:t>[5]</w:t>
      </w:r>
      <w:r w:rsidR="00AF2D53">
        <w:fldChar w:fldCharType="end"/>
      </w:r>
    </w:p>
    <w:p w14:paraId="1B2C6AEC" w14:textId="2ED7E643" w:rsidR="00932869" w:rsidRDefault="00BC648E" w:rsidP="00930947">
      <w:pPr>
        <w:pStyle w:val="mynormal"/>
      </w:pPr>
      <w:r>
        <w:t xml:space="preserve">A neurális hálózatok </w:t>
      </w:r>
      <w:r w:rsidR="005D4D26">
        <w:t>neuronjai</w:t>
      </w:r>
      <w:r w:rsidR="006D1174">
        <w:t>t</w:t>
      </w:r>
      <w:r w:rsidR="005D4D26">
        <w:t xml:space="preserve"> nem egyenként, hanem sok hasonló neuront egy </w:t>
      </w:r>
      <w:r w:rsidR="005D4D26" w:rsidRPr="004554A3">
        <w:t>rétegként</w:t>
      </w:r>
      <w:r w:rsidR="005D4D26">
        <w:t xml:space="preserve"> kezelünk</w:t>
      </w:r>
      <w:r w:rsidR="003A2D94">
        <w:t>, amely rétegek saját funkcionalitással rendelkeznek.</w:t>
      </w:r>
      <w:r>
        <w:t xml:space="preserve"> </w:t>
      </w:r>
      <w:r w:rsidR="008D5B6D">
        <w:t>Egy neurális hálózat rendszerint három elkülöníthető részből tevődnek össze</w:t>
      </w:r>
      <w:r w:rsidR="00A40D84">
        <w:fldChar w:fldCharType="begin"/>
      </w:r>
      <w:r w:rsidR="00A40D84">
        <w:instrText xml:space="preserve"> REF _Ref67392944 \r \h </w:instrText>
      </w:r>
      <w:r w:rsidR="00A40D84">
        <w:fldChar w:fldCharType="separate"/>
      </w:r>
      <w:r w:rsidR="00FA6C88">
        <w:t>[1]</w:t>
      </w:r>
      <w:r w:rsidR="00A40D84">
        <w:fldChar w:fldCharType="end"/>
      </w:r>
      <w:r w:rsidR="008D5B6D">
        <w:t>:</w:t>
      </w:r>
    </w:p>
    <w:p w14:paraId="2058A2C2" w14:textId="23BA4420" w:rsidR="00927022" w:rsidRDefault="00927022" w:rsidP="00930947">
      <w:pPr>
        <w:pStyle w:val="mynormal"/>
        <w:numPr>
          <w:ilvl w:val="0"/>
          <w:numId w:val="6"/>
        </w:numPr>
      </w:pPr>
      <w:r>
        <w:t xml:space="preserve">bemeneti réteg (input </w:t>
      </w:r>
      <w:proofErr w:type="spellStart"/>
      <w:r>
        <w:t>layer</w:t>
      </w:r>
      <w:proofErr w:type="spellEnd"/>
      <w:r>
        <w:t>)</w:t>
      </w:r>
    </w:p>
    <w:p w14:paraId="3BD4563E" w14:textId="30BBD117" w:rsidR="00927022" w:rsidRDefault="00927022" w:rsidP="00930947">
      <w:pPr>
        <w:pStyle w:val="mynormal"/>
        <w:numPr>
          <w:ilvl w:val="0"/>
          <w:numId w:val="6"/>
        </w:numPr>
      </w:pPr>
      <w:r>
        <w:t>rejtett réteg (</w:t>
      </w:r>
      <w:proofErr w:type="spellStart"/>
      <w:r>
        <w:t>hidden</w:t>
      </w:r>
      <w:proofErr w:type="spellEnd"/>
      <w:r>
        <w:t xml:space="preserve"> </w:t>
      </w:r>
      <w:proofErr w:type="spellStart"/>
      <w:r>
        <w:t>layer</w:t>
      </w:r>
      <w:proofErr w:type="spellEnd"/>
      <w:r>
        <w:t>)</w:t>
      </w:r>
    </w:p>
    <w:p w14:paraId="3A5627D8" w14:textId="2802E78E" w:rsidR="00927022" w:rsidRDefault="00D052A4" w:rsidP="00930947">
      <w:pPr>
        <w:pStyle w:val="mynormal"/>
        <w:numPr>
          <w:ilvl w:val="0"/>
          <w:numId w:val="6"/>
        </w:numPr>
      </w:pPr>
      <w:r>
        <w:rPr>
          <w:noProof/>
        </w:rPr>
        <mc:AlternateContent>
          <mc:Choice Requires="wps">
            <w:drawing>
              <wp:anchor distT="0" distB="0" distL="114300" distR="114300" simplePos="0" relativeHeight="251675648" behindDoc="0" locked="0" layoutInCell="1" allowOverlap="1" wp14:anchorId="43E9E929" wp14:editId="29832EEF">
                <wp:simplePos x="0" y="0"/>
                <wp:positionH relativeFrom="margin">
                  <wp:align>center</wp:align>
                </wp:positionH>
                <wp:positionV relativeFrom="paragraph">
                  <wp:posOffset>3181985</wp:posOffset>
                </wp:positionV>
                <wp:extent cx="5572760" cy="731520"/>
                <wp:effectExtent l="0" t="0" r="8890" b="0"/>
                <wp:wrapTopAndBottom/>
                <wp:docPr id="19" name="Szövegdoboz 19"/>
                <wp:cNvGraphicFramePr/>
                <a:graphic xmlns:a="http://schemas.openxmlformats.org/drawingml/2006/main">
                  <a:graphicData uri="http://schemas.microsoft.com/office/word/2010/wordprocessingShape">
                    <wps:wsp>
                      <wps:cNvSpPr txBox="1"/>
                      <wps:spPr>
                        <a:xfrm>
                          <a:off x="0" y="0"/>
                          <a:ext cx="5572760" cy="731520"/>
                        </a:xfrm>
                        <a:prstGeom prst="rect">
                          <a:avLst/>
                        </a:prstGeom>
                        <a:solidFill>
                          <a:prstClr val="white"/>
                        </a:solidFill>
                        <a:ln>
                          <a:noFill/>
                        </a:ln>
                      </wps:spPr>
                      <wps:txbx>
                        <w:txbxContent>
                          <w:p w14:paraId="28A37545" w14:textId="639F6611" w:rsidR="00B8199D" w:rsidRPr="00FF429A" w:rsidRDefault="00B8199D" w:rsidP="00B01D87">
                            <w:pPr>
                              <w:pStyle w:val="Kpalrs"/>
                              <w:jc w:val="center"/>
                              <w:rPr>
                                <w:rFonts w:ascii="Times New Roman" w:hAnsi="Times New Roman" w:cs="Times New Roman"/>
                              </w:rPr>
                            </w:pPr>
                            <w:r w:rsidRPr="00FF429A">
                              <w:rPr>
                                <w:rFonts w:ascii="Times New Roman" w:hAnsi="Times New Roman" w:cs="Times New Roman"/>
                                <w:i w:val="0"/>
                                <w:iCs w:val="0"/>
                              </w:rPr>
                              <w:fldChar w:fldCharType="begin"/>
                            </w:r>
                            <w:r w:rsidRPr="00FF429A">
                              <w:rPr>
                                <w:rFonts w:ascii="Times New Roman" w:hAnsi="Times New Roman" w:cs="Times New Roman"/>
                                <w:i w:val="0"/>
                                <w:iCs w:val="0"/>
                              </w:rPr>
                              <w:instrText xml:space="preserve"> SEQ ábra \* ARABIC </w:instrText>
                            </w:r>
                            <w:r w:rsidRPr="00FF429A">
                              <w:rPr>
                                <w:rFonts w:ascii="Times New Roman" w:hAnsi="Times New Roman" w:cs="Times New Roman"/>
                                <w:i w:val="0"/>
                                <w:iCs w:val="0"/>
                              </w:rPr>
                              <w:fldChar w:fldCharType="separate"/>
                            </w:r>
                            <w:r w:rsidR="00FA6C88">
                              <w:rPr>
                                <w:rFonts w:ascii="Times New Roman" w:hAnsi="Times New Roman" w:cs="Times New Roman"/>
                                <w:i w:val="0"/>
                                <w:iCs w:val="0"/>
                                <w:noProof/>
                              </w:rPr>
                              <w:t>4</w:t>
                            </w:r>
                            <w:r w:rsidRPr="00FF429A">
                              <w:rPr>
                                <w:rFonts w:ascii="Times New Roman" w:hAnsi="Times New Roman" w:cs="Times New Roman"/>
                                <w:i w:val="0"/>
                                <w:iCs w:val="0"/>
                              </w:rPr>
                              <w:fldChar w:fldCharType="end"/>
                            </w:r>
                            <w:r w:rsidRPr="00FF429A">
                              <w:rPr>
                                <w:rFonts w:ascii="Times New Roman" w:hAnsi="Times New Roman" w:cs="Times New Roman"/>
                                <w:i w:val="0"/>
                                <w:iCs w:val="0"/>
                              </w:rPr>
                              <w:t>. ábra: Neurális hálózati modell</w:t>
                            </w:r>
                            <w:r w:rsidRPr="00FF429A">
                              <w:rPr>
                                <w:rFonts w:ascii="Times New Roman" w:hAnsi="Times New Roman" w:cs="Times New Roman"/>
                                <w:i w:val="0"/>
                                <w:iCs w:val="0"/>
                              </w:rPr>
                              <w:br/>
                            </w:r>
                            <w:r w:rsidRPr="00FF429A">
                              <w:rPr>
                                <w:rFonts w:ascii="Times New Roman" w:hAnsi="Times New Roman" w:cs="Times New Roman"/>
                              </w:rPr>
                              <w:t xml:space="preserve">Forrás: </w:t>
                            </w:r>
                            <w:r w:rsidRPr="00D052A4">
                              <w:rPr>
                                <w:rFonts w:ascii="Times New Roman" w:hAnsi="Times New Roman" w:cs="Times New Roman"/>
                              </w:rPr>
                              <w:t>https://regi.tankonyvtar.hu/en/tartalom/tamop412A/2010-0017_08_meres_es_iranyitastechnika/ch06s03.html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9E929" id="Szövegdoboz 19" o:spid="_x0000_s1029" type="#_x0000_t202" style="position:absolute;left:0;text-align:left;margin-left:0;margin-top:250.55pt;width:438.8pt;height:57.6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" stroked="f">
                <v:textbox inset="0,0,0,0">
                  <w:txbxContent>
                    <w:p w14:paraId="28A37545" w14:textId="639F6611" w:rsidR="00B8199D" w:rsidRPr="00FF429A" w:rsidRDefault="00B8199D" w:rsidP="00B01D87">
                      <w:pPr>
                        <w:pStyle w:val="Kpalrs"/>
                        <w:jc w:val="center"/>
                        <w:rPr>
                          <w:rFonts w:ascii="Times New Roman" w:hAnsi="Times New Roman" w:cs="Times New Roman"/>
                        </w:rPr>
                      </w:pPr>
                      <w:r w:rsidRPr="00FF429A">
                        <w:rPr>
                          <w:rFonts w:ascii="Times New Roman" w:hAnsi="Times New Roman" w:cs="Times New Roman"/>
                          <w:i w:val="0"/>
                          <w:iCs w:val="0"/>
                        </w:rPr>
                        <w:fldChar w:fldCharType="begin"/>
                      </w:r>
                      <w:r w:rsidRPr="00FF429A">
                        <w:rPr>
                          <w:rFonts w:ascii="Times New Roman" w:hAnsi="Times New Roman" w:cs="Times New Roman"/>
                          <w:i w:val="0"/>
                          <w:iCs w:val="0"/>
                        </w:rPr>
                        <w:instrText xml:space="preserve"> SEQ ábra \* ARABIC </w:instrText>
                      </w:r>
                      <w:r w:rsidRPr="00FF429A">
                        <w:rPr>
                          <w:rFonts w:ascii="Times New Roman" w:hAnsi="Times New Roman" w:cs="Times New Roman"/>
                          <w:i w:val="0"/>
                          <w:iCs w:val="0"/>
                        </w:rPr>
                        <w:fldChar w:fldCharType="separate"/>
                      </w:r>
                      <w:r w:rsidR="00FA6C88">
                        <w:rPr>
                          <w:rFonts w:ascii="Times New Roman" w:hAnsi="Times New Roman" w:cs="Times New Roman"/>
                          <w:i w:val="0"/>
                          <w:iCs w:val="0"/>
                          <w:noProof/>
                        </w:rPr>
                        <w:t>4</w:t>
                      </w:r>
                      <w:r w:rsidRPr="00FF429A">
                        <w:rPr>
                          <w:rFonts w:ascii="Times New Roman" w:hAnsi="Times New Roman" w:cs="Times New Roman"/>
                          <w:i w:val="0"/>
                          <w:iCs w:val="0"/>
                        </w:rPr>
                        <w:fldChar w:fldCharType="end"/>
                      </w:r>
                      <w:r w:rsidRPr="00FF429A">
                        <w:rPr>
                          <w:rFonts w:ascii="Times New Roman" w:hAnsi="Times New Roman" w:cs="Times New Roman"/>
                          <w:i w:val="0"/>
                          <w:iCs w:val="0"/>
                        </w:rPr>
                        <w:t>. ábra: Neurális hálózati modell</w:t>
                      </w:r>
                      <w:r w:rsidRPr="00FF429A">
                        <w:rPr>
                          <w:rFonts w:ascii="Times New Roman" w:hAnsi="Times New Roman" w:cs="Times New Roman"/>
                          <w:i w:val="0"/>
                          <w:iCs w:val="0"/>
                        </w:rPr>
                        <w:br/>
                      </w:r>
                      <w:r w:rsidRPr="00FF429A">
                        <w:rPr>
                          <w:rFonts w:ascii="Times New Roman" w:hAnsi="Times New Roman" w:cs="Times New Roman"/>
                        </w:rPr>
                        <w:t xml:space="preserve">Forrás: </w:t>
                      </w:r>
                      <w:r w:rsidRPr="00D052A4">
                        <w:rPr>
                          <w:rFonts w:ascii="Times New Roman" w:hAnsi="Times New Roman" w:cs="Times New Roman"/>
                        </w:rPr>
                        <w:t>https://regi.tankonyvtar.hu/en/tartalom/tamop412A/2010-0017_08_meres_es_iranyitastechnika/ch06s03.html</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0C6FD414" wp14:editId="2EC6DA3D">
            <wp:simplePos x="0" y="0"/>
            <wp:positionH relativeFrom="margin">
              <wp:align>center</wp:align>
            </wp:positionH>
            <wp:positionV relativeFrom="paragraph">
              <wp:posOffset>423545</wp:posOffset>
            </wp:positionV>
            <wp:extent cx="5425440" cy="2743200"/>
            <wp:effectExtent l="0" t="0" r="381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5440" cy="2743200"/>
                    </a:xfrm>
                    <a:prstGeom prst="rect">
                      <a:avLst/>
                    </a:prstGeom>
                    <a:noFill/>
                    <a:ln>
                      <a:noFill/>
                    </a:ln>
                  </pic:spPr>
                </pic:pic>
              </a:graphicData>
            </a:graphic>
          </wp:anchor>
        </w:drawing>
      </w:r>
      <w:r w:rsidR="00927022">
        <w:t xml:space="preserve">kimeneti réteg (output </w:t>
      </w:r>
      <w:proofErr w:type="spellStart"/>
      <w:r w:rsidR="00927022">
        <w:t>layer</w:t>
      </w:r>
      <w:proofErr w:type="spellEnd"/>
      <w:r w:rsidR="00927022">
        <w:t>)</w:t>
      </w:r>
    </w:p>
    <w:p w14:paraId="6E594713" w14:textId="1A2FF2B1" w:rsidR="00927022" w:rsidRDefault="00A6381D" w:rsidP="00930947">
      <w:pPr>
        <w:pStyle w:val="mynormal"/>
      </w:pPr>
      <w:r>
        <w:t>A bemeneti réteg továbbítja a bemenetként kapott adatot a többi rétegnek. Ebben a rétegben a neuronok számát a bemeneti adat alakja határozza meg.</w:t>
      </w:r>
      <w:r w:rsidR="00A40D84" w:rsidRPr="00A40D84">
        <w:t xml:space="preserve"> </w:t>
      </w:r>
      <w:r w:rsidR="00A40D84">
        <w:fldChar w:fldCharType="begin"/>
      </w:r>
      <w:r w:rsidR="00A40D84">
        <w:instrText xml:space="preserve"> REF _Ref67392944 \r \h </w:instrText>
      </w:r>
      <w:r w:rsidR="00A40D84">
        <w:fldChar w:fldCharType="separate"/>
      </w:r>
      <w:r w:rsidR="00FA6C88">
        <w:t>[1]</w:t>
      </w:r>
      <w:r w:rsidR="00A40D84">
        <w:fldChar w:fldCharType="end"/>
      </w:r>
    </w:p>
    <w:p w14:paraId="0DC292A9" w14:textId="52A4879F" w:rsidR="00127D79" w:rsidRDefault="00127D79" w:rsidP="00930947">
      <w:pPr>
        <w:pStyle w:val="mynormal"/>
      </w:pPr>
      <w:r>
        <w:t xml:space="preserve">A rejtett rétegek a bemenet és a kimeneti réteg között dolgozza fel, alakítja át az információt. A rejtett rétegek száma, és az egyes rétegekben található neuronok száma </w:t>
      </w:r>
      <w:r>
        <w:lastRenderedPageBreak/>
        <w:t>változtatható, a használati céltól függően változik.</w:t>
      </w:r>
      <w:r w:rsidR="00A40D84" w:rsidRPr="00A40D84">
        <w:t xml:space="preserve"> </w:t>
      </w:r>
      <w:r w:rsidR="00A40D84">
        <w:fldChar w:fldCharType="begin"/>
      </w:r>
      <w:r w:rsidR="00A40D84">
        <w:instrText xml:space="preserve"> REF _Ref67392944 \r \h </w:instrText>
      </w:r>
      <w:r w:rsidR="00A40D84">
        <w:fldChar w:fldCharType="separate"/>
      </w:r>
      <w:r w:rsidR="00FA6C88">
        <w:t>[1]</w:t>
      </w:r>
      <w:r w:rsidR="00A40D84">
        <w:fldChar w:fldCharType="end"/>
      </w:r>
    </w:p>
    <w:p w14:paraId="5F17FA81" w14:textId="7EF4C6FB" w:rsidR="00AC4B7F" w:rsidRDefault="00AC4B7F" w:rsidP="00930947">
      <w:pPr>
        <w:pStyle w:val="mynormal"/>
      </w:pPr>
      <w:r>
        <w:t>A kimeneti réteg felépítése</w:t>
      </w:r>
      <w:r w:rsidR="00656A2E">
        <w:t xml:space="preserve"> szintén</w:t>
      </w:r>
      <w:r>
        <w:t xml:space="preserve"> függ a megoldandó feladat jellegétől. Osztályozás esetén a kimeneti rétegben, a kimeneti neuronok száma megegyezik a</w:t>
      </w:r>
      <w:r w:rsidR="009820B9">
        <w:t xml:space="preserve"> </w:t>
      </w:r>
      <w:r w:rsidR="00656A2E">
        <w:t>lehetséges</w:t>
      </w:r>
      <w:r>
        <w:t xml:space="preserve"> osztályok számával</w:t>
      </w:r>
      <w:r w:rsidR="00445FD8">
        <w:t>, míg regresszió</w:t>
      </w:r>
      <w:r w:rsidR="00622829">
        <w:t xml:space="preserve"> </w:t>
      </w:r>
      <w:r w:rsidR="00445FD8">
        <w:t>esetén egy van.</w:t>
      </w:r>
      <w:r w:rsidR="00A40D84" w:rsidRPr="00A40D84">
        <w:t xml:space="preserve"> </w:t>
      </w:r>
      <w:r w:rsidR="00A40D84">
        <w:fldChar w:fldCharType="begin"/>
      </w:r>
      <w:r w:rsidR="00A40D84">
        <w:instrText xml:space="preserve"> REF _Ref67392944 \r \h </w:instrText>
      </w:r>
      <w:r w:rsidR="00A40D84">
        <w:fldChar w:fldCharType="separate"/>
      </w:r>
      <w:r w:rsidR="00FA6C88">
        <w:t>[1]</w:t>
      </w:r>
      <w:r w:rsidR="00A40D84">
        <w:fldChar w:fldCharType="end"/>
      </w:r>
    </w:p>
    <w:p w14:paraId="55A09999" w14:textId="1F40FA18" w:rsidR="00166D9F" w:rsidRDefault="0090172E" w:rsidP="00930947">
      <w:pPr>
        <w:pStyle w:val="mynormal"/>
      </w:pPr>
      <w:r>
        <w:t xml:space="preserve">A neurális </w:t>
      </w:r>
      <w:proofErr w:type="spellStart"/>
      <w:r>
        <w:t>hálózatokat</w:t>
      </w:r>
      <w:proofErr w:type="spellEnd"/>
      <w:r>
        <w:t xml:space="preserve">, az </w:t>
      </w:r>
      <w:r w:rsidR="000179B3">
        <w:t>architektúrájuk alapján 2 csoportba sorolhatjuk</w:t>
      </w:r>
      <w:r w:rsidR="00A40D84">
        <w:t xml:space="preserve"> </w:t>
      </w:r>
      <w:r w:rsidR="00A40D84">
        <w:fldChar w:fldCharType="begin"/>
      </w:r>
      <w:r w:rsidR="00A40D84">
        <w:instrText xml:space="preserve"> REF _Ref67392942 \r \h </w:instrText>
      </w:r>
      <w:r w:rsidR="00A40D84">
        <w:fldChar w:fldCharType="separate"/>
      </w:r>
      <w:r w:rsidR="00FA6C88">
        <w:t>[6]</w:t>
      </w:r>
      <w:r w:rsidR="00A40D84">
        <w:fldChar w:fldCharType="end"/>
      </w:r>
      <w:r w:rsidR="00B052A8">
        <w:t>:</w:t>
      </w:r>
    </w:p>
    <w:p w14:paraId="130F9CE3" w14:textId="551876FE" w:rsidR="00B052A8" w:rsidRDefault="000D7C29" w:rsidP="00930947">
      <w:pPr>
        <w:pStyle w:val="mynormal"/>
        <w:numPr>
          <w:ilvl w:val="0"/>
          <w:numId w:val="7"/>
        </w:numPr>
      </w:pPr>
      <w:proofErr w:type="spellStart"/>
      <w:r>
        <w:t>Elsőrecsatolt</w:t>
      </w:r>
      <w:proofErr w:type="spellEnd"/>
      <w:r>
        <w:t xml:space="preserve"> (FFNN - </w:t>
      </w:r>
      <w:proofErr w:type="spellStart"/>
      <w:r w:rsidR="00B052A8">
        <w:t>Feed-forward</w:t>
      </w:r>
      <w:proofErr w:type="spellEnd"/>
      <w:r w:rsidR="00B052A8">
        <w:t xml:space="preserve"> </w:t>
      </w:r>
      <w:proofErr w:type="spellStart"/>
      <w:r>
        <w:t>neural</w:t>
      </w:r>
      <w:proofErr w:type="spellEnd"/>
      <w:r>
        <w:t xml:space="preserve"> </w:t>
      </w:r>
      <w:proofErr w:type="spellStart"/>
      <w:r w:rsidR="00B052A8">
        <w:t>network</w:t>
      </w:r>
      <w:proofErr w:type="spellEnd"/>
      <w:r>
        <w:t>)</w:t>
      </w:r>
    </w:p>
    <w:p w14:paraId="602DBD92" w14:textId="4A3B37D7" w:rsidR="00B052A8" w:rsidRDefault="000D7C29" w:rsidP="00930947">
      <w:pPr>
        <w:pStyle w:val="mynormal"/>
        <w:numPr>
          <w:ilvl w:val="0"/>
          <w:numId w:val="7"/>
        </w:numPr>
      </w:pPr>
      <w:r>
        <w:t xml:space="preserve">Visszacsatolt (RNN - </w:t>
      </w:r>
      <w:proofErr w:type="spellStart"/>
      <w:r w:rsidR="00B052A8">
        <w:t>Recurrent</w:t>
      </w:r>
      <w:proofErr w:type="spellEnd"/>
      <w:r w:rsidR="00B052A8">
        <w:t xml:space="preserve"> (</w:t>
      </w:r>
      <w:proofErr w:type="spellStart"/>
      <w:r w:rsidR="00B052A8">
        <w:t>feedback</w:t>
      </w:r>
      <w:proofErr w:type="spellEnd"/>
      <w:r w:rsidR="00B052A8">
        <w:t xml:space="preserve">) </w:t>
      </w:r>
      <w:proofErr w:type="spellStart"/>
      <w:r>
        <w:t>neural</w:t>
      </w:r>
      <w:proofErr w:type="spellEnd"/>
      <w:r>
        <w:t xml:space="preserve"> </w:t>
      </w:r>
      <w:proofErr w:type="spellStart"/>
      <w:r w:rsidR="00B052A8">
        <w:t>network</w:t>
      </w:r>
      <w:proofErr w:type="spellEnd"/>
      <w:r>
        <w:t>)</w:t>
      </w:r>
    </w:p>
    <w:p w14:paraId="5C3F881D" w14:textId="6722B033" w:rsidR="00E25991" w:rsidRPr="000D7C29" w:rsidRDefault="000D7C29" w:rsidP="00930947">
      <w:pPr>
        <w:pStyle w:val="mynormal"/>
      </w:pPr>
      <w:r>
        <w:t>FFNN esetében az információáramlás egy irányba történik, a bemenet</w:t>
      </w:r>
      <w:r w:rsidR="000B7EF3">
        <w:t>i réteg</w:t>
      </w:r>
      <w:r>
        <w:t xml:space="preserve"> irányától a kimenet</w:t>
      </w:r>
      <w:r w:rsidR="000B7EF3">
        <w:t>i réteg</w:t>
      </w:r>
      <w:r>
        <w:t xml:space="preserve"> irányába. </w:t>
      </w:r>
      <w:r w:rsidR="00E25991">
        <w:t>Ez az áramlás több rétegen is áthaladhat, viszont nem haladhat visszafelé, míg RNN esetén a jel visszafelé is haladhat.</w:t>
      </w:r>
      <w:r w:rsidR="00A40D84" w:rsidRPr="00A40D84">
        <w:t xml:space="preserve"> </w:t>
      </w:r>
      <w:r w:rsidR="00A40D84">
        <w:fldChar w:fldCharType="begin"/>
      </w:r>
      <w:r w:rsidR="00A40D84">
        <w:instrText xml:space="preserve"> REF _Ref67392942 \r \h </w:instrText>
      </w:r>
      <w:r w:rsidR="00A40D84">
        <w:fldChar w:fldCharType="separate"/>
      </w:r>
      <w:r w:rsidR="00FA6C88">
        <w:t>[6]</w:t>
      </w:r>
      <w:r w:rsidR="00A40D84">
        <w:fldChar w:fldCharType="end"/>
      </w:r>
    </w:p>
    <w:p w14:paraId="3BE3F3B0" w14:textId="57BA3BED" w:rsidR="00166D9F" w:rsidRDefault="000A53CB" w:rsidP="000A53CB">
      <w:pPr>
        <w:pStyle w:val="Cmsor3"/>
      </w:pPr>
      <w:bookmarkStart w:id="16" w:name="_Toc69729863"/>
      <w:r>
        <w:t>Tanítás és tesztelés</w:t>
      </w:r>
      <w:bookmarkEnd w:id="16"/>
    </w:p>
    <w:p w14:paraId="4CB2340F" w14:textId="6619AF11" w:rsidR="00CA1AA3" w:rsidRDefault="00C150AA" w:rsidP="00930947">
      <w:pPr>
        <w:pStyle w:val="mynormal"/>
      </w:pPr>
      <w:r>
        <w:t xml:space="preserve">Egy neurális hálózat tanítása többféle módszerrel megvalósítható. </w:t>
      </w:r>
      <w:r w:rsidR="004E017E">
        <w:t xml:space="preserve">A legfontosabb teória ilyen téren a </w:t>
      </w:r>
      <w:proofErr w:type="spellStart"/>
      <w:r w:rsidR="004E017E" w:rsidRPr="004554A3">
        <w:t>Hebbian</w:t>
      </w:r>
      <w:proofErr w:type="spellEnd"/>
      <w:r w:rsidR="004E017E" w:rsidRPr="004554A3">
        <w:t xml:space="preserve"> tanulás</w:t>
      </w:r>
      <w:r w:rsidR="004E017E">
        <w:t xml:space="preserve">, amely </w:t>
      </w:r>
      <w:r w:rsidR="00B16733">
        <w:t>mutatott egy koncepciót a tanítás megvalósítására.</w:t>
      </w:r>
      <w:r w:rsidR="004E017E">
        <w:t xml:space="preserve"> </w:t>
      </w:r>
      <w:r w:rsidR="00B16733">
        <w:t>Kimondta, hogy a</w:t>
      </w:r>
      <w:r w:rsidR="004E017E">
        <w:t xml:space="preserve"> tanulás </w:t>
      </w:r>
      <w:r w:rsidR="00B16733" w:rsidRPr="00930947">
        <w:t>megoldható</w:t>
      </w:r>
      <w:r w:rsidR="00B16733">
        <w:t xml:space="preserve"> </w:t>
      </w:r>
      <w:r w:rsidR="004E017E">
        <w:t>a neuronok közötti kapcsolatok változtatásá</w:t>
      </w:r>
      <w:r w:rsidR="00E66ABC">
        <w:t>val</w:t>
      </w:r>
      <w:r w:rsidR="004E017E">
        <w:t xml:space="preserve">. </w:t>
      </w:r>
      <w:r w:rsidR="00E07D08">
        <w:t xml:space="preserve">Bővebben kifejtve, amikor egy neuron (A), egy másik neuront (B) </w:t>
      </w:r>
      <w:r w:rsidR="00E87BA1">
        <w:t xml:space="preserve">ismétlődve aktivál, részt vesz az aktiválásában, akkor </w:t>
      </w:r>
      <w:r w:rsidR="00E12BBB">
        <w:t>változtatni kell a kapcsolatokat úgy, hogy A nagyobb behatás</w:t>
      </w:r>
      <w:r w:rsidR="00985F10">
        <w:t>s</w:t>
      </w:r>
      <w:r w:rsidR="00E12BBB">
        <w:t>a</w:t>
      </w:r>
      <w:r w:rsidR="00985F10">
        <w:t>l</w:t>
      </w:r>
      <w:r w:rsidR="00E12BBB">
        <w:t xml:space="preserve"> legyen B-re.</w:t>
      </w:r>
      <w:r w:rsidR="00985F10">
        <w:t xml:space="preserve"> Röviden, egyszerűen átfogalmazva, ha két neuron közel egy időben aktiválódik, akkor a kettő közötti kapcsolatot meg kell erősíteni.</w:t>
      </w:r>
      <w:r w:rsidR="00FE4B62" w:rsidRPr="00FE4B62">
        <w:t xml:space="preserve"> </w:t>
      </w:r>
      <w:r w:rsidR="00FE4B62">
        <w:fldChar w:fldCharType="begin"/>
      </w:r>
      <w:r w:rsidR="00FE4B62">
        <w:instrText xml:space="preserve"> REF _Ref67392944 \r \h </w:instrText>
      </w:r>
      <w:r w:rsidR="00FE4B62">
        <w:fldChar w:fldCharType="separate"/>
      </w:r>
      <w:r w:rsidR="00FA6C88">
        <w:t>[1]</w:t>
      </w:r>
      <w:r w:rsidR="00FE4B62">
        <w:fldChar w:fldCharType="end"/>
      </w:r>
      <w:r w:rsidR="00FE4B62">
        <w:fldChar w:fldCharType="begin"/>
      </w:r>
      <w:r w:rsidR="00FE4B62">
        <w:instrText xml:space="preserve"> REF _Ref67392942 \r \h </w:instrText>
      </w:r>
      <w:r w:rsidR="00FE4B62">
        <w:fldChar w:fldCharType="separate"/>
      </w:r>
      <w:r w:rsidR="00FA6C88">
        <w:t>[6]</w:t>
      </w:r>
      <w:r w:rsidR="00FE4B62">
        <w:fldChar w:fldCharType="end"/>
      </w:r>
    </w:p>
    <w:p w14:paraId="432CF9DB" w14:textId="51C54883" w:rsidR="00250596" w:rsidRDefault="00912FE7" w:rsidP="00930947">
      <w:pPr>
        <w:pStyle w:val="mynormal"/>
      </w:pPr>
      <w:r>
        <w:t xml:space="preserve">A </w:t>
      </w:r>
      <w:proofErr w:type="spellStart"/>
      <w:r w:rsidRPr="004554A3">
        <w:t>perceptron</w:t>
      </w:r>
      <w:proofErr w:type="spellEnd"/>
      <w:r w:rsidRPr="004554A3">
        <w:t>-tanulás</w:t>
      </w:r>
      <w:r>
        <w:t xml:space="preserve"> esetén hasonló folyamat történik. Amikor kap egy bemenetet, megvizsgálja a kimenetet</w:t>
      </w:r>
      <w:r w:rsidR="00F232EE">
        <w:t>, és h</w:t>
      </w:r>
      <w:r>
        <w:t xml:space="preserve">a a kimenet nem megfelelő, akkor megváltoztatja a kapcsolatokat. </w:t>
      </w:r>
      <w:r w:rsidR="00F232EE">
        <w:t xml:space="preserve">A különbség </w:t>
      </w:r>
      <w:r>
        <w:t>a</w:t>
      </w:r>
      <w:r w:rsidR="00CF6FCC">
        <w:t xml:space="preserve"> </w:t>
      </w:r>
      <w:proofErr w:type="spellStart"/>
      <w:r w:rsidR="00CF6FCC">
        <w:t>Hebbian</w:t>
      </w:r>
      <w:proofErr w:type="spellEnd"/>
      <w:r w:rsidR="00CF6FCC">
        <w:t xml:space="preserve"> tanulás szabályától, hogy ha</w:t>
      </w:r>
      <w:r>
        <w:t xml:space="preserve"> egy adott bemenetre megfelelő kimenetet kapott, akkor viszont nem változtat </w:t>
      </w:r>
      <w:r w:rsidR="00971BE9">
        <w:t>a kapcsolatok súlyán</w:t>
      </w:r>
      <w:r>
        <w:t>.</w:t>
      </w:r>
      <w:r w:rsidR="008C295E">
        <w:t xml:space="preserve"> Egy szimpla </w:t>
      </w:r>
      <w:proofErr w:type="spellStart"/>
      <w:r w:rsidR="008C295E">
        <w:t>perceptron</w:t>
      </w:r>
      <w:proofErr w:type="spellEnd"/>
      <w:r w:rsidR="008C295E">
        <w:t xml:space="preserve"> lineáris problémák megoldására használható. Ez osztályozás esetén azt jelenti, hogy </w:t>
      </w:r>
      <w:r w:rsidR="009C00F6">
        <w:t>bináris osztályozó, azaz csak 2 osztályt tud egymástól megkülönböztetni. Lehet több osztály esetén is használni abban az esetben, ha az osztályok lineárisan elkülöníthetők. Ilyen esetben az algoritmus megpróbálja az egyes osztályokat elkülöníteni a többitől úgy, hogy a két lehetőség közül az egyik az adott osztály, a másik pedig az összes többi osztály, egy a mindenki ellen stílusban.</w:t>
      </w:r>
      <w:r w:rsidR="00FE4B62" w:rsidRPr="00FE4B62">
        <w:t xml:space="preserve"> </w:t>
      </w:r>
      <w:r w:rsidR="00FE4B62">
        <w:fldChar w:fldCharType="begin"/>
      </w:r>
      <w:r w:rsidR="00FE4B62">
        <w:instrText xml:space="preserve"> REF _Ref67392944 \r \h </w:instrText>
      </w:r>
      <w:r w:rsidR="00FE4B62">
        <w:fldChar w:fldCharType="separate"/>
      </w:r>
      <w:r w:rsidR="00FA6C88">
        <w:t>[1]</w:t>
      </w:r>
      <w:r w:rsidR="00FE4B62">
        <w:fldChar w:fldCharType="end"/>
      </w:r>
      <w:r w:rsidR="00FE4B62">
        <w:fldChar w:fldCharType="begin"/>
      </w:r>
      <w:r w:rsidR="00FE4B62">
        <w:instrText xml:space="preserve"> REF _Ref67392942 \r \h </w:instrText>
      </w:r>
      <w:r w:rsidR="00FE4B62">
        <w:fldChar w:fldCharType="separate"/>
      </w:r>
      <w:r w:rsidR="00FA6C88">
        <w:t>[6]</w:t>
      </w:r>
      <w:r w:rsidR="00FE4B62">
        <w:fldChar w:fldCharType="end"/>
      </w:r>
    </w:p>
    <w:p w14:paraId="0C4196DE" w14:textId="1A4FB9EE" w:rsidR="00852333" w:rsidRDefault="005E0A1D" w:rsidP="00930947">
      <w:pPr>
        <w:pStyle w:val="mynormal"/>
      </w:pPr>
      <w:r>
        <w:t xml:space="preserve">Egy másik módszer a </w:t>
      </w:r>
      <w:proofErr w:type="spellStart"/>
      <w:r w:rsidRPr="004554A3">
        <w:t>backpropagation</w:t>
      </w:r>
      <w:proofErr w:type="spellEnd"/>
      <w:r>
        <w:t xml:space="preserve"> (visszaterjesztéses) tanulás. </w:t>
      </w:r>
      <w:proofErr w:type="spellStart"/>
      <w:r>
        <w:t>Feed-forward</w:t>
      </w:r>
      <w:proofErr w:type="spellEnd"/>
      <w:r>
        <w:t xml:space="preserve"> hálózatok esetén használható, ahol a bemenet után a jel előre halad a kimenetig, majd a végén a hibákat visszaterjeszti.</w:t>
      </w:r>
      <w:r w:rsidR="00AA16DA">
        <w:t xml:space="preserve"> Ilyen esetben meg lehet tudni, hogy melyik neuron milyen mértékben járult hozzá a hibához, és aszerint lehet a kapcsolatait gyengíteni, erősíteni.</w:t>
      </w:r>
      <w:r w:rsidR="00FE4B62" w:rsidRPr="00FE4B62">
        <w:t xml:space="preserve"> </w:t>
      </w:r>
      <w:r w:rsidR="00FE4B62">
        <w:fldChar w:fldCharType="begin"/>
      </w:r>
      <w:r w:rsidR="00FE4B62">
        <w:instrText xml:space="preserve"> REF _Ref67392944 \r \h </w:instrText>
      </w:r>
      <w:r w:rsidR="00FE4B62">
        <w:fldChar w:fldCharType="separate"/>
      </w:r>
      <w:r w:rsidR="00FA6C88">
        <w:t>[1]</w:t>
      </w:r>
      <w:r w:rsidR="00FE4B62">
        <w:fldChar w:fldCharType="end"/>
      </w:r>
      <w:r w:rsidR="00FE4B62">
        <w:fldChar w:fldCharType="begin"/>
      </w:r>
      <w:r w:rsidR="00FE4B62">
        <w:instrText xml:space="preserve"> REF _Ref67392942 \r \h </w:instrText>
      </w:r>
      <w:r w:rsidR="00FE4B62">
        <w:fldChar w:fldCharType="separate"/>
      </w:r>
      <w:r w:rsidR="00FA6C88">
        <w:t>[6]</w:t>
      </w:r>
      <w:r w:rsidR="00FE4B62">
        <w:fldChar w:fldCharType="end"/>
      </w:r>
    </w:p>
    <w:p w14:paraId="177DC136" w14:textId="3894E6A1" w:rsidR="00373637" w:rsidRDefault="0026203D" w:rsidP="00930947">
      <w:pPr>
        <w:pStyle w:val="mynormal"/>
      </w:pPr>
      <w:r>
        <w:lastRenderedPageBreak/>
        <w:t xml:space="preserve">Ahhoz, hogy egy megbízható, </w:t>
      </w:r>
      <w:r w:rsidR="00711887">
        <w:t>robosztus</w:t>
      </w:r>
      <w:r>
        <w:t xml:space="preserve"> neurális hálózatot hozzunk létre,</w:t>
      </w:r>
      <w:r w:rsidR="00DF3F35">
        <w:t xml:space="preserve"> a</w:t>
      </w:r>
      <w:r w:rsidR="00F001EC">
        <w:t xml:space="preserve"> megfelelő</w:t>
      </w:r>
      <w:r w:rsidR="00DF3F35">
        <w:t xml:space="preserve"> tanítás</w:t>
      </w:r>
      <w:r w:rsidR="00F001EC">
        <w:t>i</w:t>
      </w:r>
      <w:r w:rsidR="00DF3F35">
        <w:t xml:space="preserve"> módszer</w:t>
      </w:r>
      <w:r w:rsidR="00F001EC">
        <w:t xml:space="preserve"> alkalmazásán</w:t>
      </w:r>
      <w:r w:rsidR="00DF3F35">
        <w:t xml:space="preserve"> kívül</w:t>
      </w:r>
      <w:r>
        <w:t xml:space="preserve"> elengedhetetlen a tanítási minták minél széleskörűbb variációja, minél karakterisztikusabb minták választása. </w:t>
      </w:r>
      <w:r w:rsidR="00E878CE">
        <w:t>Ennek eléréséhez a standard mintákon kívül gyakran alkalmaznak olyan mintákat, amelyekhez zaj, vagy valamilyen véletlenszerűség lett alkalmazva, ezáltal felkészítve a neurális hálózatot a gyakorlatban sokszor megjelenő zavaró tényezőkre.</w:t>
      </w:r>
      <w:r w:rsidR="00FE4B62" w:rsidRPr="00FE4B62">
        <w:t xml:space="preserve"> </w:t>
      </w:r>
      <w:r w:rsidR="00FE4B62">
        <w:fldChar w:fldCharType="begin"/>
      </w:r>
      <w:r w:rsidR="00FE4B62">
        <w:instrText xml:space="preserve"> REF _Ref67392944 \r \h </w:instrText>
      </w:r>
      <w:r w:rsidR="00FE4B62">
        <w:fldChar w:fldCharType="separate"/>
      </w:r>
      <w:r w:rsidR="00FA6C88">
        <w:t>[1]</w:t>
      </w:r>
      <w:r w:rsidR="00FE4B62">
        <w:fldChar w:fldCharType="end"/>
      </w:r>
    </w:p>
    <w:p w14:paraId="48B50E83" w14:textId="6ACABFA2" w:rsidR="001A3E64" w:rsidRDefault="007D5320" w:rsidP="00930947">
      <w:pPr>
        <w:pStyle w:val="mynormal"/>
      </w:pPr>
      <w:r>
        <w:t>A gyenge tanítás értelemszerűen megbízhatatlan neurális hálózatot eredményez.</w:t>
      </w:r>
      <w:r w:rsidR="00972D71">
        <w:t xml:space="preserve"> Ennek elkerülése végett, a tanítást egy meghatározott számú </w:t>
      </w:r>
      <w:proofErr w:type="spellStart"/>
      <w:r w:rsidR="00972D71" w:rsidRPr="00972D71">
        <w:t>epoch</w:t>
      </w:r>
      <w:proofErr w:type="spellEnd"/>
      <w:r w:rsidR="00972D71">
        <w:t xml:space="preserve"> által, vagy egy meghatározott hibahatár segítségével hajtják végre.</w:t>
      </w:r>
      <w:r w:rsidR="00FE4B62" w:rsidRPr="00FE4B62">
        <w:t xml:space="preserve"> </w:t>
      </w:r>
      <w:r w:rsidR="00FE4B62">
        <w:fldChar w:fldCharType="begin"/>
      </w:r>
      <w:r w:rsidR="00FE4B62">
        <w:instrText xml:space="preserve"> REF _Ref67392944 \r \h </w:instrText>
      </w:r>
      <w:r w:rsidR="00FE4B62">
        <w:fldChar w:fldCharType="separate"/>
      </w:r>
      <w:r w:rsidR="00FA6C88">
        <w:t>[1]</w:t>
      </w:r>
      <w:r w:rsidR="00FE4B62">
        <w:fldChar w:fldCharType="end"/>
      </w:r>
    </w:p>
    <w:p w14:paraId="2135AC36" w14:textId="04F59F46" w:rsidR="000A53CB" w:rsidRDefault="00972D71" w:rsidP="00930947">
      <w:pPr>
        <w:pStyle w:val="mynormal"/>
      </w:pPr>
      <w:r>
        <w:t xml:space="preserve">Az </w:t>
      </w:r>
      <w:proofErr w:type="spellStart"/>
      <w:r w:rsidRPr="004554A3">
        <w:t>epoch</w:t>
      </w:r>
      <w:proofErr w:type="spellEnd"/>
      <w:r>
        <w:t xml:space="preserve">, a neurális hálózatok tanításával kapcsolatos fogalom. Meghatározza, hogy az alkalmazott adatkészletet hányszor adagoljuk tanításra, azaz egy </w:t>
      </w:r>
      <w:proofErr w:type="spellStart"/>
      <w:r>
        <w:t>epoch</w:t>
      </w:r>
      <w:proofErr w:type="spellEnd"/>
      <w:r>
        <w:t xml:space="preserve"> esetén az egész adatkészlet egyszer átmegy a tanítási folyamaton.</w:t>
      </w:r>
      <w:r w:rsidR="00CF467B">
        <w:t xml:space="preserve"> Egy adatkészlet többszörös tanítására azért van szükség, mivel gyakran ezek az adatkészletek csak limitált adattal rendelkeznek, amely egyszeri tanulásakor nem biztos, hogy megfelelő eredményeket érünk el, ezért többszörös átvezetésre van szükség. Ez működőképes, mivel minden előző tanulási ciklusban a neurális háló átkonfigurálta magát, általánosította a bemeneti adatokból kinyerhető attribútumokat, ezért az újabb átvezetéskor már máshogy tekint ugyanarra az adatkészletre.</w:t>
      </w:r>
      <w:r w:rsidR="00F546A8">
        <w:t xml:space="preserve"> </w:t>
      </w:r>
      <w:r w:rsidR="00765C95">
        <w:t xml:space="preserve">Egy </w:t>
      </w:r>
      <w:proofErr w:type="spellStart"/>
      <w:r w:rsidR="00765C95">
        <w:t>epoch</w:t>
      </w:r>
      <w:proofErr w:type="spellEnd"/>
      <w:r w:rsidR="00765C95">
        <w:t xml:space="preserve"> általában túl nagy ahhoz, hogy egyszerre a rendszerbe adagoljuk, ezért kisebb, feldolgozhatóbb egységekre szokás bontani. Ezen egységek a halmok (batches).</w:t>
      </w:r>
      <w:r w:rsidR="00FE4B62" w:rsidRPr="00FE4B62">
        <w:t xml:space="preserve"> </w:t>
      </w:r>
      <w:r w:rsidR="00FE4B62">
        <w:fldChar w:fldCharType="begin"/>
      </w:r>
      <w:r w:rsidR="00FE4B62">
        <w:instrText xml:space="preserve"> REF _Ref67392944 \r \h </w:instrText>
      </w:r>
      <w:r w:rsidR="00FE4B62">
        <w:fldChar w:fldCharType="separate"/>
      </w:r>
      <w:r w:rsidR="00FA6C88">
        <w:t>[1]</w:t>
      </w:r>
      <w:r w:rsidR="00FE4B62">
        <w:fldChar w:fldCharType="end"/>
      </w:r>
    </w:p>
    <w:p w14:paraId="1EA9105B" w14:textId="405A988E" w:rsidR="00E16CFE" w:rsidRDefault="00E16CFE" w:rsidP="00930947">
      <w:pPr>
        <w:pStyle w:val="mynormal"/>
      </w:pPr>
      <w:r>
        <w:t xml:space="preserve">Az </w:t>
      </w:r>
      <w:proofErr w:type="spellStart"/>
      <w:r>
        <w:t>epoch</w:t>
      </w:r>
      <w:proofErr w:type="spellEnd"/>
      <w:r>
        <w:t xml:space="preserve"> száma szabadon választható, azonban figyelni kell arra, hogy ne legyen </w:t>
      </w:r>
      <w:r w:rsidRPr="004554A3">
        <w:t>túltanítva</w:t>
      </w:r>
      <w:r w:rsidR="00FF3E25" w:rsidRPr="004554A3">
        <w:t xml:space="preserve"> (</w:t>
      </w:r>
      <w:proofErr w:type="spellStart"/>
      <w:r w:rsidR="00FF3E25" w:rsidRPr="004554A3">
        <w:t>overtraining</w:t>
      </w:r>
      <w:proofErr w:type="spellEnd"/>
      <w:r w:rsidR="00FF3E25" w:rsidRPr="004554A3">
        <w:t>)</w:t>
      </w:r>
      <w:r w:rsidRPr="004554A3">
        <w:t xml:space="preserve"> a</w:t>
      </w:r>
      <w:r>
        <w:t xml:space="preserve"> hálózat. Ez akkor történik meg, ha túl sokszor tanítjuk a neurális hálózatot ugyanazokkal a mintákkal, tehát túl sok </w:t>
      </w:r>
      <w:proofErr w:type="spellStart"/>
      <w:r>
        <w:t>epoch</w:t>
      </w:r>
      <w:proofErr w:type="spellEnd"/>
      <w:r>
        <w:t xml:space="preserve"> lett választva, és a hálózat túlságosan a tanító mintákhoz lett szoktatva, és nem általánosítja megfelelően a bemeneti paramétereket. </w:t>
      </w:r>
      <w:r w:rsidR="007B0AA0">
        <w:t>Ilyen esetben a tanítási adatkészleten kívüli mintákat nem megfelelően tudja beazonosítani.</w:t>
      </w:r>
      <w:r w:rsidR="00145A8A">
        <w:t xml:space="preserve"> </w:t>
      </w:r>
      <w:r w:rsidR="00FE4B62">
        <w:fldChar w:fldCharType="begin"/>
      </w:r>
      <w:r w:rsidR="00FE4B62">
        <w:instrText xml:space="preserve"> REF _Ref67392944 \r \h </w:instrText>
      </w:r>
      <w:r w:rsidR="00FE4B62">
        <w:fldChar w:fldCharType="separate"/>
      </w:r>
      <w:r w:rsidR="00FA6C88">
        <w:t>[1]</w:t>
      </w:r>
      <w:r w:rsidR="00FE4B62">
        <w:fldChar w:fldCharType="end"/>
      </w:r>
    </w:p>
    <w:p w14:paraId="75015552" w14:textId="5AB0E606" w:rsidR="00DC3C8B" w:rsidRDefault="00DC3C8B" w:rsidP="00930947">
      <w:pPr>
        <w:pStyle w:val="mynormal"/>
      </w:pPr>
      <w:r>
        <w:t xml:space="preserve">Az </w:t>
      </w:r>
      <w:proofErr w:type="spellStart"/>
      <w:r>
        <w:t>epoch</w:t>
      </w:r>
      <w:proofErr w:type="spellEnd"/>
      <w:r>
        <w:t xml:space="preserve"> számának megválasztásán </w:t>
      </w:r>
      <w:r w:rsidRPr="003A34AD">
        <w:t>kívül</w:t>
      </w:r>
      <w:r>
        <w:t xml:space="preserve"> kritikus lépés a neuronok számának megfelelő választása. </w:t>
      </w:r>
      <w:r w:rsidR="00504150">
        <w:t xml:space="preserve">A választott rejtett </w:t>
      </w:r>
      <w:r w:rsidR="00145A8A">
        <w:t>rétegen belüli</w:t>
      </w:r>
      <w:r w:rsidR="00504150">
        <w:t xml:space="preserve"> neuronok száma befolyásolja a hálózat tanulási, és felismerési teljesítményét, megbízhatóságát. </w:t>
      </w:r>
      <w:r w:rsidR="00BF4310">
        <w:t>Túl kevés neuron által nem tud elegendő jellemzőt</w:t>
      </w:r>
      <w:r w:rsidR="00F84271">
        <w:t>, összefüggést</w:t>
      </w:r>
      <w:r w:rsidR="00BF4310">
        <w:t xml:space="preserve"> kivonni a bemenetből, </w:t>
      </w:r>
      <w:r w:rsidR="00F84271">
        <w:t>ami a felismerés pontatlanságához vezet</w:t>
      </w:r>
      <w:r w:rsidR="00BF4310">
        <w:t>. Túlságosan nagyszámú neuron esetén a tanulást megfelelően végre tudja hajtani, azonban ez a teljesítmény kárára megy, valamint itt is probléma, hogy a túl sok részlet által nem megfelelően általánosít.</w:t>
      </w:r>
      <w:r w:rsidR="00FE4B62" w:rsidRPr="00FE4B62">
        <w:t xml:space="preserve"> </w:t>
      </w:r>
      <w:r w:rsidR="00FE4B62">
        <w:fldChar w:fldCharType="begin"/>
      </w:r>
      <w:r w:rsidR="00FE4B62">
        <w:instrText xml:space="preserve"> REF _Ref67392944 \r \h </w:instrText>
      </w:r>
      <w:r w:rsidR="00FE4B62">
        <w:fldChar w:fldCharType="separate"/>
      </w:r>
      <w:r w:rsidR="00FA6C88">
        <w:t>[1]</w:t>
      </w:r>
      <w:r w:rsidR="00FE4B62">
        <w:fldChar w:fldCharType="end"/>
      </w:r>
    </w:p>
    <w:p w14:paraId="6BBA92E0" w14:textId="6535C558" w:rsidR="001B42F8" w:rsidRPr="00A6381D" w:rsidRDefault="00082097" w:rsidP="00930947">
      <w:pPr>
        <w:pStyle w:val="mynormal"/>
      </w:pPr>
      <w:r>
        <w:lastRenderedPageBreak/>
        <w:t xml:space="preserve">Az </w:t>
      </w:r>
      <w:proofErr w:type="spellStart"/>
      <w:r>
        <w:t>epoch</w:t>
      </w:r>
      <w:proofErr w:type="spellEnd"/>
      <w:r>
        <w:t>, valamint a neuronok számának megválasztása nagyon fontos lépés. Erre azonban nincsen</w:t>
      </w:r>
      <w:r w:rsidR="00071B31">
        <w:t>ek</w:t>
      </w:r>
      <w:r>
        <w:t xml:space="preserve"> mindig megfelelő érték</w:t>
      </w:r>
      <w:r w:rsidR="00071B31">
        <w:t>ek</w:t>
      </w:r>
      <w:r>
        <w:t xml:space="preserve">, minden alkalmazás esetén eltérő. Nagymértékben befolyásolja a </w:t>
      </w:r>
      <w:r w:rsidR="00071B31">
        <w:t>neurális hálózat által kezelendő adatok formája, részletessége, egymástól való eltérése</w:t>
      </w:r>
      <w:r w:rsidR="0037146A">
        <w:t>.</w:t>
      </w:r>
      <w:r w:rsidR="00FE4B62" w:rsidRPr="00FE4B62">
        <w:t xml:space="preserve"> </w:t>
      </w:r>
      <w:r w:rsidR="00FE4B62">
        <w:fldChar w:fldCharType="begin"/>
      </w:r>
      <w:r w:rsidR="00FE4B62">
        <w:instrText xml:space="preserve"> REF _Ref67392944 \r \h </w:instrText>
      </w:r>
      <w:r w:rsidR="00FE4B62">
        <w:fldChar w:fldCharType="separate"/>
      </w:r>
      <w:r w:rsidR="00FA6C88">
        <w:t>[1]</w:t>
      </w:r>
      <w:r w:rsidR="00FE4B62">
        <w:fldChar w:fldCharType="end"/>
      </w:r>
    </w:p>
    <w:p w14:paraId="03E07FA6" w14:textId="13B06611" w:rsidR="00EB074C" w:rsidRDefault="00EB074C" w:rsidP="00EE0933">
      <w:pPr>
        <w:pStyle w:val="Cmsor2"/>
      </w:pPr>
      <w:bookmarkStart w:id="17" w:name="_Toc69729864"/>
      <w:proofErr w:type="spellStart"/>
      <w:r>
        <w:t>Konvolúciós</w:t>
      </w:r>
      <w:proofErr w:type="spellEnd"/>
      <w:r>
        <w:t xml:space="preserve"> neurális hálózatok</w:t>
      </w:r>
      <w:bookmarkEnd w:id="17"/>
    </w:p>
    <w:p w14:paraId="085B19A4" w14:textId="793D5F3A" w:rsidR="001271D3" w:rsidRDefault="00342FE0" w:rsidP="00930947">
      <w:pPr>
        <w:pStyle w:val="mynormal"/>
      </w:pPr>
      <w:r>
        <w:t xml:space="preserve">A </w:t>
      </w:r>
      <w:proofErr w:type="spellStart"/>
      <w:r>
        <w:t>konvolúciós</w:t>
      </w:r>
      <w:proofErr w:type="spellEnd"/>
      <w:r>
        <w:t xml:space="preserve"> neurális hálózatok (CNN – </w:t>
      </w:r>
      <w:proofErr w:type="spellStart"/>
      <w:r>
        <w:t>Convolutional</w:t>
      </w:r>
      <w:proofErr w:type="spellEnd"/>
      <w:r>
        <w:t xml:space="preserve"> </w:t>
      </w:r>
      <w:proofErr w:type="spellStart"/>
      <w:r>
        <w:t>Neural</w:t>
      </w:r>
      <w:proofErr w:type="spellEnd"/>
      <w:r>
        <w:t xml:space="preserve"> Network) </w:t>
      </w:r>
      <w:r w:rsidR="009D7955">
        <w:t>a neurális hálózatoknak egy olyan típusa, amely kifejezetten nagy sikereket ért el a gépi látás területén.</w:t>
      </w:r>
      <w:r w:rsidR="006D188F">
        <w:t xml:space="preserve"> </w:t>
      </w:r>
      <w:r w:rsidR="00AA6AEB">
        <w:t xml:space="preserve">Használata sok téren megjelenik, amelyből az egyik legfontosabb, és leg figyelemre méltóbb az orvosi téren való felhasználása, a képes </w:t>
      </w:r>
      <w:r w:rsidR="00AA6AEB" w:rsidRPr="00E811BB">
        <w:t>leletek</w:t>
      </w:r>
      <w:r w:rsidR="00AA6AEB">
        <w:t xml:space="preserve"> elemzése.</w:t>
      </w:r>
      <w:r w:rsidR="00560C83">
        <w:t xml:space="preserve"> </w:t>
      </w:r>
      <w:r w:rsidR="00B5126D">
        <w:t xml:space="preserve">A CNN előnye, a hagyományos </w:t>
      </w:r>
      <w:proofErr w:type="spellStart"/>
      <w:r w:rsidR="00B5126D">
        <w:t>neruális</w:t>
      </w:r>
      <w:proofErr w:type="spellEnd"/>
      <w:r w:rsidR="00B5126D">
        <w:t xml:space="preserve"> hálózatokkal szemben a hálózatban résztvevő paraméterek csökkenése. </w:t>
      </w:r>
      <w:r w:rsidR="00BE3906">
        <w:t xml:space="preserve">Ezáltal nagyobb, komplexebb feladatok is megoldhatóak lettek, amelyek a klasszikus ANN segítségével </w:t>
      </w:r>
      <w:r w:rsidR="00B32D63">
        <w:t xml:space="preserve">csak nehezen, vagy </w:t>
      </w:r>
      <w:r w:rsidR="00BE3906">
        <w:t>nem volt lehetséges.</w:t>
      </w:r>
      <w:r w:rsidR="00B32D63">
        <w:t xml:space="preserve"> Leggyakrabban</w:t>
      </w:r>
      <w:r w:rsidR="00295CFE">
        <w:t xml:space="preserve"> képek osztályozására (image </w:t>
      </w:r>
      <w:proofErr w:type="spellStart"/>
      <w:r w:rsidR="00295CFE">
        <w:t>classification</w:t>
      </w:r>
      <w:proofErr w:type="spellEnd"/>
      <w:r w:rsidR="00295CFE">
        <w:t xml:space="preserve">) </w:t>
      </w:r>
      <w:r w:rsidR="00B32D63">
        <w:t>van</w:t>
      </w:r>
      <w:r w:rsidR="00295CFE">
        <w:t xml:space="preserve"> használva, </w:t>
      </w:r>
      <w:r w:rsidR="00B32D63">
        <w:t xml:space="preserve">és jelenleg is </w:t>
      </w:r>
      <w:r w:rsidR="00295CFE">
        <w:t>képek</w:t>
      </w:r>
      <w:r w:rsidR="00B32D63">
        <w:t xml:space="preserve">, azaz </w:t>
      </w:r>
      <w:r w:rsidR="00295CFE">
        <w:t>a kapcsolási rajzok szimbóluma</w:t>
      </w:r>
      <w:r w:rsidR="00B32D63">
        <w:t>inak osztályozására lesz alkalmazva.</w:t>
      </w:r>
      <w:r w:rsidR="00A23C21">
        <w:t xml:space="preserve"> </w:t>
      </w:r>
      <w:r w:rsidR="00A23C21">
        <w:fldChar w:fldCharType="begin"/>
      </w:r>
      <w:r w:rsidR="00A23C21">
        <w:instrText xml:space="preserve"> REF _Ref67393015 \r \h </w:instrText>
      </w:r>
      <w:r w:rsidR="00A23C21">
        <w:fldChar w:fldCharType="separate"/>
      </w:r>
      <w:r w:rsidR="00FA6C88">
        <w:t>[2]</w:t>
      </w:r>
      <w:r w:rsidR="00A23C21">
        <w:fldChar w:fldCharType="end"/>
      </w:r>
      <w:r w:rsidR="00A23C21">
        <w:t xml:space="preserve"> </w:t>
      </w:r>
    </w:p>
    <w:p w14:paraId="7B0B071A" w14:textId="081BDB03" w:rsidR="0061167A" w:rsidRDefault="00560C83" w:rsidP="00930947">
      <w:pPr>
        <w:pStyle w:val="mynormal"/>
      </w:pPr>
      <w:r>
        <w:t>A CNN a képek felimerésére specializált neurális hálózat</w:t>
      </w:r>
      <w:r w:rsidR="0061167A">
        <w:t>, ami tipikusan 3 típusú rétegből tevődik össze</w:t>
      </w:r>
      <w:r w:rsidR="00A23C21">
        <w:t xml:space="preserve"> </w:t>
      </w:r>
      <w:r w:rsidR="00A23C21">
        <w:fldChar w:fldCharType="begin"/>
      </w:r>
      <w:r w:rsidR="00A23C21">
        <w:instrText xml:space="preserve"> REF _Ref67393025 \r \h </w:instrText>
      </w:r>
      <w:r w:rsidR="00A23C21">
        <w:fldChar w:fldCharType="separate"/>
      </w:r>
      <w:r w:rsidR="00FA6C88">
        <w:t>[12]</w:t>
      </w:r>
      <w:r w:rsidR="00A23C21">
        <w:fldChar w:fldCharType="end"/>
      </w:r>
      <w:r w:rsidR="0061167A">
        <w:t>:</w:t>
      </w:r>
    </w:p>
    <w:p w14:paraId="0A659100" w14:textId="15CF1011" w:rsidR="0061167A" w:rsidRDefault="0061167A" w:rsidP="00930947">
      <w:pPr>
        <w:pStyle w:val="mynormal"/>
        <w:numPr>
          <w:ilvl w:val="0"/>
          <w:numId w:val="8"/>
        </w:numPr>
      </w:pPr>
      <w:proofErr w:type="spellStart"/>
      <w:r>
        <w:t>konvolúciós</w:t>
      </w:r>
      <w:proofErr w:type="spellEnd"/>
      <w:r>
        <w:t xml:space="preserve"> réteg (</w:t>
      </w:r>
      <w:proofErr w:type="spellStart"/>
      <w:r>
        <w:t>convolution</w:t>
      </w:r>
      <w:proofErr w:type="spellEnd"/>
      <w:r>
        <w:t xml:space="preserve"> </w:t>
      </w:r>
      <w:proofErr w:type="spellStart"/>
      <w:r>
        <w:t>layer</w:t>
      </w:r>
      <w:proofErr w:type="spellEnd"/>
      <w:r>
        <w:t>)</w:t>
      </w:r>
    </w:p>
    <w:p w14:paraId="76F196EA" w14:textId="35C1B4CC" w:rsidR="0061167A" w:rsidRDefault="0061167A" w:rsidP="00930947">
      <w:pPr>
        <w:pStyle w:val="mynormal"/>
        <w:numPr>
          <w:ilvl w:val="0"/>
          <w:numId w:val="8"/>
        </w:numPr>
      </w:pPr>
      <w:r>
        <w:t>összevonó réteg (</w:t>
      </w:r>
      <w:proofErr w:type="spellStart"/>
      <w:r>
        <w:t>pooling</w:t>
      </w:r>
      <w:proofErr w:type="spellEnd"/>
      <w:r>
        <w:t xml:space="preserve"> </w:t>
      </w:r>
      <w:proofErr w:type="spellStart"/>
      <w:r>
        <w:t>layer</w:t>
      </w:r>
      <w:proofErr w:type="spellEnd"/>
      <w:r>
        <w:t>)</w:t>
      </w:r>
    </w:p>
    <w:p w14:paraId="24A3BE93" w14:textId="1122E8F8" w:rsidR="0061167A" w:rsidRDefault="0061167A" w:rsidP="00930947">
      <w:pPr>
        <w:pStyle w:val="mynormal"/>
        <w:numPr>
          <w:ilvl w:val="0"/>
          <w:numId w:val="8"/>
        </w:numPr>
      </w:pPr>
      <w:r>
        <w:t>teljesen csatolt réteg (</w:t>
      </w:r>
      <w:proofErr w:type="spellStart"/>
      <w:r>
        <w:t>fully</w:t>
      </w:r>
      <w:proofErr w:type="spellEnd"/>
      <w:r>
        <w:t xml:space="preserve"> </w:t>
      </w:r>
      <w:proofErr w:type="spellStart"/>
      <w:r>
        <w:t>connected</w:t>
      </w:r>
      <w:proofErr w:type="spellEnd"/>
      <w:r>
        <w:t xml:space="preserve"> </w:t>
      </w:r>
      <w:proofErr w:type="spellStart"/>
      <w:r>
        <w:t>layer</w:t>
      </w:r>
      <w:proofErr w:type="spellEnd"/>
      <w:r>
        <w:t>)</w:t>
      </w:r>
    </w:p>
    <w:p w14:paraId="0CC7860E" w14:textId="3793DC68" w:rsidR="00E13A42" w:rsidRDefault="00A63596" w:rsidP="00930947">
      <w:pPr>
        <w:pStyle w:val="mynormal"/>
      </w:pPr>
      <w:r>
        <w:t xml:space="preserve">Az első kettő, azaz a </w:t>
      </w:r>
      <w:proofErr w:type="spellStart"/>
      <w:r>
        <w:t>konvolúciós</w:t>
      </w:r>
      <w:proofErr w:type="spellEnd"/>
      <w:r>
        <w:t xml:space="preserve"> és az összevonó réteg </w:t>
      </w:r>
      <w:r w:rsidRPr="000F61ED">
        <w:t>jellemző kivonást (</w:t>
      </w:r>
      <w:proofErr w:type="spellStart"/>
      <w:r w:rsidRPr="000F61ED">
        <w:t>feature</w:t>
      </w:r>
      <w:proofErr w:type="spellEnd"/>
      <w:r w:rsidRPr="000F61ED">
        <w:t xml:space="preserve"> </w:t>
      </w:r>
      <w:proofErr w:type="spellStart"/>
      <w:r w:rsidRPr="000F61ED">
        <w:t>extraction</w:t>
      </w:r>
      <w:proofErr w:type="spellEnd"/>
      <w:r w:rsidRPr="000F61ED">
        <w:t>) végez, míg a teljesen csatolt réteg a végső kimenetet alkotja meg, ami általában osztályozás (</w:t>
      </w:r>
      <w:proofErr w:type="spellStart"/>
      <w:r w:rsidRPr="000F61ED">
        <w:t>classification</w:t>
      </w:r>
      <w:proofErr w:type="spellEnd"/>
      <w:r w:rsidRPr="000F61ED">
        <w:t>).</w:t>
      </w:r>
      <w:r w:rsidR="00A23C21">
        <w:t xml:space="preserve"> </w:t>
      </w:r>
      <w:r w:rsidR="00A23C21">
        <w:fldChar w:fldCharType="begin"/>
      </w:r>
      <w:r w:rsidR="00A23C21">
        <w:instrText xml:space="preserve"> REF _Ref67393025 \r \h </w:instrText>
      </w:r>
      <w:r w:rsidR="00A23C21">
        <w:fldChar w:fldCharType="separate"/>
      </w:r>
      <w:r w:rsidR="00FA6C88">
        <w:t>[12]</w:t>
      </w:r>
      <w:r w:rsidR="00A23C21">
        <w:fldChar w:fldCharType="end"/>
      </w:r>
      <w:r w:rsidR="002153AD" w:rsidRPr="002153AD">
        <w:t xml:space="preserve"> </w:t>
      </w:r>
    </w:p>
    <w:p w14:paraId="301F2BC5" w14:textId="5865C4FC" w:rsidR="00A75A3A" w:rsidRPr="0061167A" w:rsidRDefault="002153AD" w:rsidP="00930947">
      <w:pPr>
        <w:pStyle w:val="mynormal"/>
      </w:pPr>
      <w:r>
        <w:rPr>
          <w:noProof/>
        </w:rPr>
        <w:lastRenderedPageBreak/>
        <mc:AlternateContent>
          <mc:Choice Requires="wps">
            <w:drawing>
              <wp:anchor distT="0" distB="0" distL="114300" distR="114300" simplePos="0" relativeHeight="251679744" behindDoc="0" locked="0" layoutInCell="1" allowOverlap="1" wp14:anchorId="25963B56" wp14:editId="13A572A8">
                <wp:simplePos x="0" y="0"/>
                <wp:positionH relativeFrom="margin">
                  <wp:align>left</wp:align>
                </wp:positionH>
                <wp:positionV relativeFrom="paragraph">
                  <wp:posOffset>3585210</wp:posOffset>
                </wp:positionV>
                <wp:extent cx="5579745" cy="586740"/>
                <wp:effectExtent l="0" t="0" r="1905" b="3810"/>
                <wp:wrapTopAndBottom/>
                <wp:docPr id="22" name="Szövegdoboz 22"/>
                <wp:cNvGraphicFramePr/>
                <a:graphic xmlns:a="http://schemas.openxmlformats.org/drawingml/2006/main">
                  <a:graphicData uri="http://schemas.microsoft.com/office/word/2010/wordprocessingShape">
                    <wps:wsp>
                      <wps:cNvSpPr txBox="1"/>
                      <wps:spPr>
                        <a:xfrm>
                          <a:off x="0" y="0"/>
                          <a:ext cx="5579745" cy="586740"/>
                        </a:xfrm>
                        <a:prstGeom prst="rect">
                          <a:avLst/>
                        </a:prstGeom>
                        <a:solidFill>
                          <a:prstClr val="white"/>
                        </a:solidFill>
                        <a:ln>
                          <a:noFill/>
                        </a:ln>
                      </wps:spPr>
                      <wps:txbx>
                        <w:txbxContent>
                          <w:p w14:paraId="2BCDD12E" w14:textId="6E0E4FC9" w:rsidR="00B8199D" w:rsidRPr="002153AD" w:rsidRDefault="00B8199D" w:rsidP="002153AD">
                            <w:pPr>
                              <w:pStyle w:val="Kpalrs"/>
                              <w:jc w:val="center"/>
                              <w:rPr>
                                <w:rFonts w:ascii="Times New Roman" w:hAnsi="Times New Roman" w:cs="Times New Roman"/>
                                <w:noProof/>
                              </w:rPr>
                            </w:pPr>
                            <w:r w:rsidRPr="002E1015">
                              <w:rPr>
                                <w:rFonts w:ascii="Times New Roman" w:hAnsi="Times New Roman" w:cs="Times New Roman"/>
                                <w:i w:val="0"/>
                                <w:iCs w:val="0"/>
                              </w:rPr>
                              <w:fldChar w:fldCharType="begin"/>
                            </w:r>
                            <w:r w:rsidRPr="002E1015">
                              <w:rPr>
                                <w:rFonts w:ascii="Times New Roman" w:hAnsi="Times New Roman" w:cs="Times New Roman"/>
                                <w:i w:val="0"/>
                                <w:iCs w:val="0"/>
                              </w:rPr>
                              <w:instrText xml:space="preserve"> SEQ ábra \* ARABIC </w:instrText>
                            </w:r>
                            <w:r w:rsidRPr="002E1015">
                              <w:rPr>
                                <w:rFonts w:ascii="Times New Roman" w:hAnsi="Times New Roman" w:cs="Times New Roman"/>
                                <w:i w:val="0"/>
                                <w:iCs w:val="0"/>
                              </w:rPr>
                              <w:fldChar w:fldCharType="separate"/>
                            </w:r>
                            <w:r w:rsidR="00FA6C88">
                              <w:rPr>
                                <w:rFonts w:ascii="Times New Roman" w:hAnsi="Times New Roman" w:cs="Times New Roman"/>
                                <w:i w:val="0"/>
                                <w:iCs w:val="0"/>
                                <w:noProof/>
                              </w:rPr>
                              <w:t>5</w:t>
                            </w:r>
                            <w:r w:rsidRPr="002E1015">
                              <w:rPr>
                                <w:rFonts w:ascii="Times New Roman" w:hAnsi="Times New Roman" w:cs="Times New Roman"/>
                                <w:i w:val="0"/>
                                <w:iCs w:val="0"/>
                              </w:rPr>
                              <w:fldChar w:fldCharType="end"/>
                            </w:r>
                            <w:r w:rsidRPr="002E1015">
                              <w:rPr>
                                <w:rFonts w:ascii="Times New Roman" w:hAnsi="Times New Roman" w:cs="Times New Roman"/>
                                <w:i w:val="0"/>
                                <w:iCs w:val="0"/>
                              </w:rPr>
                              <w:t>. ábra: Konvolúciós neurális hálózat</w:t>
                            </w:r>
                            <w:r w:rsidRPr="002153AD">
                              <w:rPr>
                                <w:rFonts w:ascii="Times New Roman" w:hAnsi="Times New Roman" w:cs="Times New Roman"/>
                              </w:rPr>
                              <w:br/>
                              <w:t>Forrás: https://www.eletestudomany.hu/neuralis_halozatok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63B56" id="Szövegdoboz 22" o:spid="_x0000_s1030" type="#_x0000_t202" style="position:absolute;left:0;text-align:left;margin-left:0;margin-top:282.3pt;width:439.35pt;height:46.2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" stroked="f">
                <v:textbox inset="0,0,0,0">
                  <w:txbxContent>
                    <w:p w14:paraId="2BCDD12E" w14:textId="6E0E4FC9" w:rsidR="00B8199D" w:rsidRPr="002153AD" w:rsidRDefault="00B8199D" w:rsidP="002153AD">
                      <w:pPr>
                        <w:pStyle w:val="Kpalrs"/>
                        <w:jc w:val="center"/>
                        <w:rPr>
                          <w:rFonts w:ascii="Times New Roman" w:hAnsi="Times New Roman" w:cs="Times New Roman"/>
                          <w:noProof/>
                        </w:rPr>
                      </w:pPr>
                      <w:r w:rsidRPr="002E1015">
                        <w:rPr>
                          <w:rFonts w:ascii="Times New Roman" w:hAnsi="Times New Roman" w:cs="Times New Roman"/>
                          <w:i w:val="0"/>
                          <w:iCs w:val="0"/>
                        </w:rPr>
                        <w:fldChar w:fldCharType="begin"/>
                      </w:r>
                      <w:r w:rsidRPr="002E1015">
                        <w:rPr>
                          <w:rFonts w:ascii="Times New Roman" w:hAnsi="Times New Roman" w:cs="Times New Roman"/>
                          <w:i w:val="0"/>
                          <w:iCs w:val="0"/>
                        </w:rPr>
                        <w:instrText xml:space="preserve"> SEQ ábra \* ARABIC </w:instrText>
                      </w:r>
                      <w:r w:rsidRPr="002E1015">
                        <w:rPr>
                          <w:rFonts w:ascii="Times New Roman" w:hAnsi="Times New Roman" w:cs="Times New Roman"/>
                          <w:i w:val="0"/>
                          <w:iCs w:val="0"/>
                        </w:rPr>
                        <w:fldChar w:fldCharType="separate"/>
                      </w:r>
                      <w:r w:rsidR="00FA6C88">
                        <w:rPr>
                          <w:rFonts w:ascii="Times New Roman" w:hAnsi="Times New Roman" w:cs="Times New Roman"/>
                          <w:i w:val="0"/>
                          <w:iCs w:val="0"/>
                          <w:noProof/>
                        </w:rPr>
                        <w:t>5</w:t>
                      </w:r>
                      <w:r w:rsidRPr="002E1015">
                        <w:rPr>
                          <w:rFonts w:ascii="Times New Roman" w:hAnsi="Times New Roman" w:cs="Times New Roman"/>
                          <w:i w:val="0"/>
                          <w:iCs w:val="0"/>
                        </w:rPr>
                        <w:fldChar w:fldCharType="end"/>
                      </w:r>
                      <w:r w:rsidRPr="002E1015">
                        <w:rPr>
                          <w:rFonts w:ascii="Times New Roman" w:hAnsi="Times New Roman" w:cs="Times New Roman"/>
                          <w:i w:val="0"/>
                          <w:iCs w:val="0"/>
                        </w:rPr>
                        <w:t>. ábra: Konvolúciós neurális hálózat</w:t>
                      </w:r>
                      <w:r w:rsidRPr="002153AD">
                        <w:rPr>
                          <w:rFonts w:ascii="Times New Roman" w:hAnsi="Times New Roman" w:cs="Times New Roman"/>
                        </w:rPr>
                        <w:br/>
                        <w:t>Forrás: https://www.eletestudomany.hu/neuralis_halozatok</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7B822A7" wp14:editId="108CDBC2">
            <wp:simplePos x="0" y="0"/>
            <wp:positionH relativeFrom="margin">
              <wp:posOffset>1905</wp:posOffset>
            </wp:positionH>
            <wp:positionV relativeFrom="paragraph">
              <wp:posOffset>41910</wp:posOffset>
            </wp:positionV>
            <wp:extent cx="5579745" cy="3484880"/>
            <wp:effectExtent l="0" t="0" r="1905" b="1270"/>
            <wp:wrapTopAndBottom/>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484880"/>
                    </a:xfrm>
                    <a:prstGeom prst="rect">
                      <a:avLst/>
                    </a:prstGeom>
                    <a:noFill/>
                    <a:ln>
                      <a:noFill/>
                    </a:ln>
                  </pic:spPr>
                </pic:pic>
              </a:graphicData>
            </a:graphic>
          </wp:anchor>
        </w:drawing>
      </w:r>
      <w:r w:rsidR="00381539">
        <w:t xml:space="preserve">A </w:t>
      </w:r>
      <w:proofErr w:type="spellStart"/>
      <w:r w:rsidR="00381539" w:rsidRPr="000F61ED">
        <w:t>konvolúciós</w:t>
      </w:r>
      <w:proofErr w:type="spellEnd"/>
      <w:r w:rsidR="00381539" w:rsidRPr="000F61ED">
        <w:t xml:space="preserve"> réteg</w:t>
      </w:r>
      <w:r w:rsidR="00381539">
        <w:t xml:space="preserve"> eltér az eddig ismertetett neurális hálózat rétegektől. Ez a réteg súlyozott kapcsolatok helyett szűrőket</w:t>
      </w:r>
      <w:r w:rsidR="00AC2F39">
        <w:t xml:space="preserve"> (</w:t>
      </w:r>
      <w:proofErr w:type="spellStart"/>
      <w:r w:rsidR="00AC2F39">
        <w:t>konvolúciós</w:t>
      </w:r>
      <w:proofErr w:type="spellEnd"/>
      <w:r w:rsidR="00AC2F39">
        <w:t xml:space="preserve"> szűrők – </w:t>
      </w:r>
      <w:proofErr w:type="spellStart"/>
      <w:r w:rsidR="00AC2F39">
        <w:t>convolution</w:t>
      </w:r>
      <w:proofErr w:type="spellEnd"/>
      <w:r w:rsidR="00AC2F39">
        <w:t xml:space="preserve"> </w:t>
      </w:r>
      <w:proofErr w:type="spellStart"/>
      <w:r w:rsidR="00AC2F39">
        <w:t>filters</w:t>
      </w:r>
      <w:proofErr w:type="spellEnd"/>
      <w:r w:rsidR="00AC2F39">
        <w:t>)</w:t>
      </w:r>
      <w:r w:rsidR="00381539">
        <w:t xml:space="preserve"> tartalmaz, amelyek a bemeneti kép </w:t>
      </w:r>
      <w:r w:rsidR="004059FC">
        <w:t>feldolgozására</w:t>
      </w:r>
      <w:r w:rsidR="00381539">
        <w:t xml:space="preserve"> valók. </w:t>
      </w:r>
      <w:r w:rsidR="00F86A79">
        <w:t xml:space="preserve">Ebben a rétegben </w:t>
      </w:r>
      <w:r w:rsidR="000423C5">
        <w:t>numerikus tömböket (kerneleket) futtatunk végig a bemeneten</w:t>
      </w:r>
      <w:r w:rsidR="004B1663">
        <w:t xml:space="preserve">, </w:t>
      </w:r>
      <w:r w:rsidR="000423C5">
        <w:t>ami szintén egy numerikus tömb.</w:t>
      </w:r>
      <w:r w:rsidR="004B1663">
        <w:t xml:space="preserve"> A kernel végigmegy a képen, és minden lépésnél, a bemenet aktuális része, valamint a kernel között kiszámítja a két tömb </w:t>
      </w:r>
      <w:proofErr w:type="spellStart"/>
      <w:r w:rsidR="004B1663">
        <w:t>elemekénti</w:t>
      </w:r>
      <w:proofErr w:type="spellEnd"/>
      <w:r w:rsidR="004B1663">
        <w:t xml:space="preserve"> szorzatát</w:t>
      </w:r>
      <w:r w:rsidR="005F4EDC">
        <w:t>, majd annak az összege lesz az érték a kimenet adott pozíciójában.</w:t>
      </w:r>
      <w:r w:rsidR="00084D56">
        <w:t xml:space="preserve"> Ez a kimenet a jellemző térkép (</w:t>
      </w:r>
      <w:proofErr w:type="spellStart"/>
      <w:r w:rsidR="00084D56">
        <w:t>feature</w:t>
      </w:r>
      <w:proofErr w:type="spellEnd"/>
      <w:r w:rsidR="00084D56">
        <w:t xml:space="preserve"> map).</w:t>
      </w:r>
      <w:r w:rsidR="00A95167">
        <w:t xml:space="preserve"> Ez a folyamat folytatódik, különféle kerneleket alkalmazva, </w:t>
      </w:r>
      <w:r w:rsidR="00350832">
        <w:t xml:space="preserve">míg nem érünk el egy megfelelő számú kimenetet. </w:t>
      </w:r>
      <w:r w:rsidR="0047428C">
        <w:t xml:space="preserve">Az előbbiek alapján tehát minden új kernelt alkalmazva más-más jellemzőket tudunk </w:t>
      </w:r>
      <w:r w:rsidR="004A2969">
        <w:t>megállapítani</w:t>
      </w:r>
      <w:r w:rsidR="0047428C">
        <w:t xml:space="preserve"> a bemenetből.</w:t>
      </w:r>
      <w:r w:rsidR="00765D3A">
        <w:t xml:space="preserve"> Két fontos jellemzője a </w:t>
      </w:r>
      <w:proofErr w:type="spellStart"/>
      <w:r w:rsidR="00765D3A">
        <w:t>konvolúciós</w:t>
      </w:r>
      <w:proofErr w:type="spellEnd"/>
      <w:r w:rsidR="00765D3A">
        <w:t xml:space="preserve"> rétegnek a kernelek száma, valamint a mérete. </w:t>
      </w:r>
      <w:r w:rsidR="00DE6A6F">
        <w:t>A kernel mérete általában 3x3, azonban a gyakorlatban előfordul 5x5 vagy 7x7 is.</w:t>
      </w:r>
      <w:r w:rsidR="00D27413">
        <w:t xml:space="preserve"> A kernelek száma tetszőleges, meghatározza a vizsgálható jellemzők mennyiségét.</w:t>
      </w:r>
      <w:r w:rsidR="00A23C21">
        <w:t xml:space="preserve"> </w:t>
      </w:r>
      <w:r w:rsidR="00A23C21">
        <w:fldChar w:fldCharType="begin"/>
      </w:r>
      <w:r w:rsidR="00A23C21">
        <w:instrText xml:space="preserve"> REF _Ref67393015 \r \h </w:instrText>
      </w:r>
      <w:r w:rsidR="00A23C21">
        <w:fldChar w:fldCharType="separate"/>
      </w:r>
      <w:r w:rsidR="00FA6C88">
        <w:t>[2]</w:t>
      </w:r>
      <w:r w:rsidR="00A23C21">
        <w:fldChar w:fldCharType="end"/>
      </w:r>
      <w:r w:rsidR="00A23C21">
        <w:fldChar w:fldCharType="begin"/>
      </w:r>
      <w:r w:rsidR="00A23C21">
        <w:instrText xml:space="preserve"> REF _Ref67393025 \r \h </w:instrText>
      </w:r>
      <w:r w:rsidR="00A23C21">
        <w:fldChar w:fldCharType="separate"/>
      </w:r>
      <w:r w:rsidR="00FA6C88">
        <w:t>[12]</w:t>
      </w:r>
      <w:r w:rsidR="00A23C21">
        <w:fldChar w:fldCharType="end"/>
      </w:r>
    </w:p>
    <w:p w14:paraId="32A8F5BC" w14:textId="48BD4E3A" w:rsidR="00AA6AEB" w:rsidRDefault="00391BCD" w:rsidP="00930947">
      <w:pPr>
        <w:pStyle w:val="mynormal"/>
      </w:pPr>
      <w:r>
        <w:t xml:space="preserve">A fent leírt megoldás esetén a </w:t>
      </w:r>
      <w:proofErr w:type="spellStart"/>
      <w:r>
        <w:t>konvolúciós</w:t>
      </w:r>
      <w:proofErr w:type="spellEnd"/>
      <w:r>
        <w:t xml:space="preserve"> lépéseknél a kernel közepe sose érinti a kép szélét, ezáltal a kimenet kisebb méretű lesz. Erre alkalmazott megoldás a </w:t>
      </w:r>
      <w:proofErr w:type="spellStart"/>
      <w:r w:rsidRPr="000F61ED">
        <w:t>padding</w:t>
      </w:r>
      <w:proofErr w:type="spellEnd"/>
      <w:r>
        <w:t xml:space="preserve">, leggyakrabban a </w:t>
      </w:r>
      <w:proofErr w:type="spellStart"/>
      <w:r>
        <w:t>zero-padding</w:t>
      </w:r>
      <w:proofErr w:type="spellEnd"/>
      <w:r>
        <w:t xml:space="preserve">. Segítségével 0 értékek lesznek fűzve a bemenet minden oldalához, ezzel megnövelve méretét. Ilyen esetben a kernel már tud a kép szélén haladni, </w:t>
      </w:r>
      <w:r>
        <w:lastRenderedPageBreak/>
        <w:t>ezáltal a kimeneti kép ugyan akkora lesz, mint a bemenet.</w:t>
      </w:r>
      <w:r w:rsidR="0031374C">
        <w:t xml:space="preserve"> A módszer segítségével tehát megmarad az eredeti mérete, ezáltal több réteg is</w:t>
      </w:r>
      <w:r w:rsidR="007952A7">
        <w:t xml:space="preserve"> könnyen</w:t>
      </w:r>
      <w:r w:rsidR="0031374C">
        <w:t xml:space="preserve"> alkalmazható</w:t>
      </w:r>
      <w:r w:rsidR="007952A7">
        <w:t>, mivel nem kell számolni azzal, hogy a kimenet egyre kisebb lesz</w:t>
      </w:r>
      <w:r w:rsidR="0031374C">
        <w:t>.</w:t>
      </w:r>
      <w:r w:rsidR="00A23C21">
        <w:t xml:space="preserve"> </w:t>
      </w:r>
      <w:r w:rsidR="00A23C21">
        <w:fldChar w:fldCharType="begin"/>
      </w:r>
      <w:r w:rsidR="00A23C21">
        <w:instrText xml:space="preserve"> REF _Ref67393015 \r \h </w:instrText>
      </w:r>
      <w:r w:rsidR="00A23C21">
        <w:fldChar w:fldCharType="separate"/>
      </w:r>
      <w:r w:rsidR="00FA6C88">
        <w:t>[2]</w:t>
      </w:r>
      <w:r w:rsidR="00A23C21">
        <w:fldChar w:fldCharType="end"/>
      </w:r>
      <w:r w:rsidR="00A23C21">
        <w:t xml:space="preserve"> </w:t>
      </w:r>
    </w:p>
    <w:p w14:paraId="7577346B" w14:textId="3632B6C2" w:rsidR="00E13A42" w:rsidRDefault="00021BA0" w:rsidP="00930947">
      <w:pPr>
        <w:pStyle w:val="mynormal"/>
      </w:pPr>
      <w:r>
        <w:t xml:space="preserve">Egy másik jellemzője a </w:t>
      </w:r>
      <w:proofErr w:type="spellStart"/>
      <w:r>
        <w:t>konvolúciónak</w:t>
      </w:r>
      <w:proofErr w:type="spellEnd"/>
      <w:r>
        <w:t xml:space="preserve"> a </w:t>
      </w:r>
      <w:r w:rsidRPr="000F61ED">
        <w:t>lépés (</w:t>
      </w:r>
      <w:proofErr w:type="spellStart"/>
      <w:r w:rsidRPr="000F61ED">
        <w:t>stride</w:t>
      </w:r>
      <w:proofErr w:type="spellEnd"/>
      <w:r w:rsidRPr="000F61ED">
        <w:t>)</w:t>
      </w:r>
      <w:r w:rsidR="00FD4678">
        <w:t xml:space="preserve">, amely meghatározza, hogy a kernel mekkora lépéseket tegyen meg a bemeneten. </w:t>
      </w:r>
      <w:r w:rsidR="00D50B6A">
        <w:t>Ez általában 1, mivel ilyen esetben az egész kép vizsgálva van, azonban használható egynél nagyobb is, ilyen esetben csökkentett mintavételezés (</w:t>
      </w:r>
      <w:proofErr w:type="spellStart"/>
      <w:r w:rsidR="00D50B6A">
        <w:t>downsampling</w:t>
      </w:r>
      <w:proofErr w:type="spellEnd"/>
      <w:r w:rsidR="00D50B6A">
        <w:t>) történik. Ilyen esetben a kimenet kisebb lesz, azaz kevesebb részletet vonunk ki a bemenetből.</w:t>
      </w:r>
      <w:r w:rsidR="00A23C21">
        <w:t xml:space="preserve"> </w:t>
      </w:r>
      <w:r w:rsidR="00A23C21">
        <w:fldChar w:fldCharType="begin"/>
      </w:r>
      <w:r w:rsidR="00A23C21">
        <w:instrText xml:space="preserve"> REF _Ref67393015 \r \h </w:instrText>
      </w:r>
      <w:r w:rsidR="00A23C21">
        <w:fldChar w:fldCharType="separate"/>
      </w:r>
      <w:r w:rsidR="00FA6C88">
        <w:t>[2]</w:t>
      </w:r>
      <w:r w:rsidR="00A23C21">
        <w:fldChar w:fldCharType="end"/>
      </w:r>
      <w:r w:rsidR="00A23C21">
        <w:t xml:space="preserve"> </w:t>
      </w:r>
    </w:p>
    <w:p w14:paraId="023C238E" w14:textId="76EA20DE" w:rsidR="00A56A8B" w:rsidRDefault="00813A69" w:rsidP="00930947">
      <w:pPr>
        <w:pStyle w:val="mynormal"/>
      </w:pPr>
      <w:r>
        <w:t xml:space="preserve">Az </w:t>
      </w:r>
      <w:r w:rsidRPr="000F61ED">
        <w:t>összevonó (</w:t>
      </w:r>
      <w:proofErr w:type="spellStart"/>
      <w:r w:rsidRPr="000F61ED">
        <w:t>pooling</w:t>
      </w:r>
      <w:proofErr w:type="spellEnd"/>
      <w:r w:rsidRPr="000F61ED">
        <w:t>) réteg</w:t>
      </w:r>
      <w:r>
        <w:t xml:space="preserve"> segítségével csökkenthető a komplexitás a további rétegek számára.</w:t>
      </w:r>
      <w:r w:rsidR="002C6477">
        <w:t xml:space="preserve"> Ebben a rétegben nincs tanítható paraméter, azonban a szűrő mérete, a lépés nagysága, valamint a </w:t>
      </w:r>
      <w:proofErr w:type="spellStart"/>
      <w:r w:rsidR="002C6477">
        <w:t>padding</w:t>
      </w:r>
      <w:proofErr w:type="spellEnd"/>
      <w:r w:rsidR="002C6477">
        <w:t xml:space="preserve"> értéke megadható.</w:t>
      </w:r>
      <w:r w:rsidR="00A23C21">
        <w:t xml:space="preserve"> </w:t>
      </w:r>
      <w:r w:rsidR="00A23C21">
        <w:fldChar w:fldCharType="begin"/>
      </w:r>
      <w:r w:rsidR="00A23C21">
        <w:instrText xml:space="preserve"> REF _Ref67393015 \r \h </w:instrText>
      </w:r>
      <w:r w:rsidR="00A23C21">
        <w:fldChar w:fldCharType="separate"/>
      </w:r>
      <w:r w:rsidR="00FA6C88">
        <w:t>[2]</w:t>
      </w:r>
      <w:r w:rsidR="00A23C21">
        <w:fldChar w:fldCharType="end"/>
      </w:r>
      <w:r w:rsidR="00A23C21">
        <w:t xml:space="preserve"> </w:t>
      </w:r>
    </w:p>
    <w:p w14:paraId="6B19CB4B" w14:textId="0D1F6726" w:rsidR="00B467FA" w:rsidRDefault="00E12BFC" w:rsidP="00930947">
      <w:pPr>
        <w:pStyle w:val="mynormal"/>
      </w:pPr>
      <w:r>
        <w:t xml:space="preserve">A leggyakoribb </w:t>
      </w:r>
      <w:proofErr w:type="spellStart"/>
      <w:r>
        <w:t>pooling</w:t>
      </w:r>
      <w:proofErr w:type="spellEnd"/>
      <w:r>
        <w:t xml:space="preserve"> technika a </w:t>
      </w:r>
      <w:proofErr w:type="spellStart"/>
      <w:r w:rsidRPr="000F61ED">
        <w:t>max</w:t>
      </w:r>
      <w:proofErr w:type="spellEnd"/>
      <w:r w:rsidRPr="000F61ED">
        <w:t xml:space="preserve"> </w:t>
      </w:r>
      <w:proofErr w:type="spellStart"/>
      <w:r w:rsidRPr="000F61ED">
        <w:t>pooling</w:t>
      </w:r>
      <w:proofErr w:type="spellEnd"/>
      <w:r w:rsidRPr="000F61ED">
        <w:t>,</w:t>
      </w:r>
      <w:r>
        <w:t xml:space="preserve"> ami esetén a kép kis régiókra</w:t>
      </w:r>
      <w:r w:rsidR="0096139A">
        <w:t xml:space="preserve"> (téglalapokra)</w:t>
      </w:r>
      <w:r>
        <w:t xml:space="preserve"> van felosztva, és minden régióból a maximum értéket adja a kimenetre.</w:t>
      </w:r>
      <w:r w:rsidR="0096139A">
        <w:t xml:space="preserve"> A leggyakoribb, </w:t>
      </w:r>
      <w:proofErr w:type="spellStart"/>
      <w:r w:rsidR="0096139A">
        <w:t>max-pooling</w:t>
      </w:r>
      <w:proofErr w:type="spellEnd"/>
      <w:r w:rsidR="0096139A">
        <w:t xml:space="preserve"> esetén használt szűrő méret a 2x2. Ilyen esetben az első 2x2-es régióból kimenetre adja a legnagyobb értéket, utána tovább mozdul a szűrő, mint egy kernel. </w:t>
      </w:r>
      <w:r w:rsidR="00812ABC">
        <w:t xml:space="preserve">Ilyenkor is tényező a lépés </w:t>
      </w:r>
      <w:r w:rsidR="008553D5">
        <w:t>nagysága,</w:t>
      </w:r>
      <w:r w:rsidR="008D336D">
        <w:t xml:space="preserve"> amely </w:t>
      </w:r>
      <w:r w:rsidR="00812ABC">
        <w:t>2</w:t>
      </w:r>
      <w:r w:rsidR="008D336D">
        <w:t xml:space="preserve"> esetén</w:t>
      </w:r>
      <w:r w:rsidR="00812ABC">
        <w:t xml:space="preserve"> egy teljes lépést teszt meg a szűrő, nincs átfedés a vizsgálatok között, ezáltal a kimenet kisebb lesz a bemenetnél. </w:t>
      </w:r>
      <w:r w:rsidR="008D336D">
        <w:t>Használható 1 lépés is, ilyen esetben a méret nem változik</w:t>
      </w:r>
      <w:r w:rsidR="005165F4">
        <w:t xml:space="preserve">, ez azonban nem gyakran alkalmazott, mivel a </w:t>
      </w:r>
      <w:r w:rsidR="00B467FA">
        <w:t>cél</w:t>
      </w:r>
      <w:r w:rsidR="005165F4">
        <w:t xml:space="preserve"> az egyszerűsítés</w:t>
      </w:r>
      <w:r w:rsidR="008D336D">
        <w:t>.</w:t>
      </w:r>
      <w:r w:rsidR="00A23C21">
        <w:t xml:space="preserve"> </w:t>
      </w:r>
      <w:r w:rsidR="00A23C21">
        <w:fldChar w:fldCharType="begin"/>
      </w:r>
      <w:r w:rsidR="00A23C21">
        <w:instrText xml:space="preserve"> REF _Ref67393015 \r \h </w:instrText>
      </w:r>
      <w:r w:rsidR="00A23C21">
        <w:fldChar w:fldCharType="separate"/>
      </w:r>
      <w:r w:rsidR="00FA6C88">
        <w:t>[2]</w:t>
      </w:r>
      <w:r w:rsidR="00A23C21">
        <w:fldChar w:fldCharType="end"/>
      </w:r>
      <w:r w:rsidR="00A23C21">
        <w:fldChar w:fldCharType="begin"/>
      </w:r>
      <w:r w:rsidR="00A23C21">
        <w:instrText xml:space="preserve"> REF _Ref67393025 \r \h </w:instrText>
      </w:r>
      <w:r w:rsidR="00A23C21">
        <w:fldChar w:fldCharType="separate"/>
      </w:r>
      <w:r w:rsidR="00FA6C88">
        <w:t>[12]</w:t>
      </w:r>
      <w:r w:rsidR="00A23C21">
        <w:fldChar w:fldCharType="end"/>
      </w:r>
    </w:p>
    <w:p w14:paraId="7028B925" w14:textId="00495969" w:rsidR="007F6DC0" w:rsidRDefault="006B553B" w:rsidP="00930947">
      <w:pPr>
        <w:pStyle w:val="mynormal"/>
      </w:pPr>
      <w:proofErr w:type="spellStart"/>
      <w:r>
        <w:t>Pooling</w:t>
      </w:r>
      <w:proofErr w:type="spellEnd"/>
      <w:r>
        <w:t xml:space="preserve"> esetén még érdemes megjegyezni, hogy a </w:t>
      </w:r>
      <w:r w:rsidR="00FA6FE3">
        <w:t>folyamat által a pozíciós információk nem maradnak meg. Ennek következtében csak akkor alkalmazandó, amikor az információnak csak a jelenléte a fontos, a pozíciója nem.</w:t>
      </w:r>
      <w:r w:rsidR="00A23C21">
        <w:t xml:space="preserve"> </w:t>
      </w:r>
      <w:r w:rsidR="00A23C21">
        <w:fldChar w:fldCharType="begin"/>
      </w:r>
      <w:r w:rsidR="00A23C21">
        <w:instrText xml:space="preserve"> REF _Ref67393015 \r \h </w:instrText>
      </w:r>
      <w:r w:rsidR="00A23C21">
        <w:fldChar w:fldCharType="separate"/>
      </w:r>
      <w:r w:rsidR="00FA6C88">
        <w:t>[2]</w:t>
      </w:r>
      <w:r w:rsidR="00A23C21">
        <w:fldChar w:fldCharType="end"/>
      </w:r>
      <w:r w:rsidR="00A23C21">
        <w:t xml:space="preserve"> </w:t>
      </w:r>
    </w:p>
    <w:p w14:paraId="065AF63C" w14:textId="2DAB65C8" w:rsidR="00376063" w:rsidRDefault="00CF3945" w:rsidP="00930947">
      <w:pPr>
        <w:pStyle w:val="mynormal"/>
      </w:pPr>
      <w:r>
        <w:t xml:space="preserve">A </w:t>
      </w:r>
      <w:proofErr w:type="spellStart"/>
      <w:r>
        <w:t>pooling</w:t>
      </w:r>
      <w:proofErr w:type="spellEnd"/>
      <w:r>
        <w:t xml:space="preserve"> által generált kimenetet általában le </w:t>
      </w:r>
      <w:r w:rsidRPr="000F61ED">
        <w:t>van lapítva (</w:t>
      </w:r>
      <w:proofErr w:type="spellStart"/>
      <w:r w:rsidRPr="000F61ED">
        <w:t>flattened</w:t>
      </w:r>
      <w:proofErr w:type="spellEnd"/>
      <w:r w:rsidRPr="000F61ED">
        <w:t>), azaz egy dimenziós szám tömbbe van átalakítva, és ezt egy vagy több teljesen csatolt</w:t>
      </w:r>
      <w:r w:rsidR="00F63D90" w:rsidRPr="000F61ED">
        <w:t xml:space="preserve">, vagy más nevén </w:t>
      </w:r>
      <w:proofErr w:type="spellStart"/>
      <w:r w:rsidR="00F63D90" w:rsidRPr="000F61ED">
        <w:t>dense</w:t>
      </w:r>
      <w:proofErr w:type="spellEnd"/>
      <w:r w:rsidRPr="000F61ED">
        <w:t xml:space="preserve"> réteghez kapcsolják. Ezek a rétegek hasonló</w:t>
      </w:r>
      <w:r>
        <w:t>ak a tradicionális neurális hálózatokhoz, amelyekben</w:t>
      </w:r>
      <w:r w:rsidR="003B6E78">
        <w:t xml:space="preserve"> minden neuron hozzá van csatolva minden neuron</w:t>
      </w:r>
      <w:r w:rsidR="00AD2A02">
        <w:t>hoz, a réteg előtti és utána levő rétegben</w:t>
      </w:r>
      <w:r w:rsidR="00B3111C">
        <w:t xml:space="preserve"> is</w:t>
      </w:r>
      <w:r w:rsidR="003B6E78">
        <w:t>.</w:t>
      </w:r>
      <w:r w:rsidR="00E806B0">
        <w:t xml:space="preserve"> Miután a jellemzők ki lettek vonva a </w:t>
      </w:r>
      <w:proofErr w:type="spellStart"/>
      <w:r w:rsidR="00E806B0">
        <w:t>konvolúciós</w:t>
      </w:r>
      <w:proofErr w:type="spellEnd"/>
      <w:r w:rsidR="00E806B0">
        <w:t xml:space="preserve"> rétegben, és le lettek egyszerűsítve a </w:t>
      </w:r>
      <w:proofErr w:type="spellStart"/>
      <w:r w:rsidR="00E806B0">
        <w:t>pooling</w:t>
      </w:r>
      <w:proofErr w:type="spellEnd"/>
      <w:r w:rsidR="00E806B0">
        <w:t xml:space="preserve"> rétegben, utána ebben a rétegben vagy rétegekben dől el a végső kimenet. </w:t>
      </w:r>
      <w:r w:rsidR="00034DF2">
        <w:t>A legvégső teljesen csatolt rétegben általában annyi kimenet van, amennyi osztály van osztályozás esetén, és minden kimenet megadja, hogy mekkora esély van arra, hogy a vizsgált dolog az adott osztályba tartozik.</w:t>
      </w:r>
      <w:r w:rsidR="00A23C21">
        <w:t xml:space="preserve"> </w:t>
      </w:r>
      <w:r w:rsidR="00A23C21">
        <w:fldChar w:fldCharType="begin"/>
      </w:r>
      <w:r w:rsidR="00A23C21">
        <w:instrText xml:space="preserve"> REF _Ref67393015 \r \h </w:instrText>
      </w:r>
      <w:r w:rsidR="00A23C21">
        <w:fldChar w:fldCharType="separate"/>
      </w:r>
      <w:r w:rsidR="00FA6C88">
        <w:t>[2]</w:t>
      </w:r>
      <w:r w:rsidR="00A23C21">
        <w:fldChar w:fldCharType="end"/>
      </w:r>
      <w:r w:rsidR="00A23C21">
        <w:fldChar w:fldCharType="begin"/>
      </w:r>
      <w:r w:rsidR="00A23C21">
        <w:instrText xml:space="preserve"> REF _Ref67393025 \r \h </w:instrText>
      </w:r>
      <w:r w:rsidR="00A23C21">
        <w:fldChar w:fldCharType="separate"/>
      </w:r>
      <w:r w:rsidR="00FA6C88">
        <w:t>[12]</w:t>
      </w:r>
      <w:r w:rsidR="00A23C21">
        <w:fldChar w:fldCharType="end"/>
      </w:r>
    </w:p>
    <w:p w14:paraId="05DF2B45" w14:textId="5EA70157" w:rsidR="0068179A" w:rsidRDefault="0068179A" w:rsidP="00EE0933">
      <w:pPr>
        <w:pStyle w:val="Cmsor2"/>
      </w:pPr>
      <w:bookmarkStart w:id="18" w:name="_Toc69729865"/>
      <w:r>
        <w:lastRenderedPageBreak/>
        <w:t>Hasonló munkák</w:t>
      </w:r>
      <w:bookmarkEnd w:id="18"/>
    </w:p>
    <w:p w14:paraId="47EB6083" w14:textId="0759D63D" w:rsidR="0068179A" w:rsidRDefault="0068179A" w:rsidP="00930947">
      <w:pPr>
        <w:pStyle w:val="mynormal"/>
      </w:pPr>
      <w:r>
        <w:t>A bemutatott módszerek segítségével megvalósítható a digitalizáló program. Ez azonban nem az egyetlen mód hasonló program készítéséhez. Ebben a fejezetben más, hasonló munkásságokat mutatok be, és hasonlítok össze az általam felvázolt megoldásokkal</w:t>
      </w:r>
      <w:r w:rsidR="00AA272A">
        <w:t xml:space="preserve"> szemben</w:t>
      </w:r>
      <w:r>
        <w:t>.</w:t>
      </w:r>
    </w:p>
    <w:p w14:paraId="1C7CA17A" w14:textId="6F88C273" w:rsidR="00F56F33" w:rsidRDefault="00556F6B" w:rsidP="00F56F33">
      <w:pPr>
        <w:pStyle w:val="Cmsor3"/>
      </w:pPr>
      <w:bookmarkStart w:id="19" w:name="_Toc69729866"/>
      <w:r>
        <w:t>P</w:t>
      </w:r>
      <w:r w:rsidR="00F56F33">
        <w:t>rimitív alakzatok</w:t>
      </w:r>
      <w:r>
        <w:t>ra alapuló felismerés</w:t>
      </w:r>
      <w:bookmarkEnd w:id="19"/>
    </w:p>
    <w:p w14:paraId="1502ED46" w14:textId="132EA5A2" w:rsidR="00853225" w:rsidRDefault="00975102" w:rsidP="00930947">
      <w:pPr>
        <w:pStyle w:val="mynormal"/>
      </w:pPr>
      <w:proofErr w:type="spellStart"/>
      <w:r>
        <w:t>Tudhope</w:t>
      </w:r>
      <w:proofErr w:type="spellEnd"/>
      <w:r>
        <w:t xml:space="preserve"> </w:t>
      </w:r>
      <w:proofErr w:type="spellStart"/>
      <w:r>
        <w:t>et</w:t>
      </w:r>
      <w:proofErr w:type="spellEnd"/>
      <w:r>
        <w:t>.</w:t>
      </w:r>
      <w:r w:rsidR="00482800">
        <w:t xml:space="preserve"> </w:t>
      </w:r>
      <w:proofErr w:type="spellStart"/>
      <w:r>
        <w:t>al</w:t>
      </w:r>
      <w:proofErr w:type="spellEnd"/>
      <w:r>
        <w:t xml:space="preserve"> </w:t>
      </w:r>
      <w:r w:rsidR="00107DFF">
        <w:fldChar w:fldCharType="begin"/>
      </w:r>
      <w:r w:rsidR="00107DFF">
        <w:instrText xml:space="preserve"> REF _Ref69288887 \r \h </w:instrText>
      </w:r>
      <w:r w:rsidR="00107DFF">
        <w:fldChar w:fldCharType="separate"/>
      </w:r>
      <w:r w:rsidR="00FA6C88">
        <w:t>[11]</w:t>
      </w:r>
      <w:r w:rsidR="00107DFF">
        <w:fldChar w:fldCharType="end"/>
      </w:r>
      <w:r>
        <w:t xml:space="preserve"> által használt megoldásban a felismerő algoritmus 3 különféle primitív alakzatot keres:</w:t>
      </w:r>
    </w:p>
    <w:p w14:paraId="020F2F26" w14:textId="38DDA668" w:rsidR="00975102" w:rsidRDefault="00975102" w:rsidP="00930947">
      <w:pPr>
        <w:pStyle w:val="mynormal"/>
        <w:numPr>
          <w:ilvl w:val="0"/>
          <w:numId w:val="12"/>
        </w:numPr>
      </w:pPr>
      <w:r>
        <w:t>vonal</w:t>
      </w:r>
    </w:p>
    <w:p w14:paraId="533930EF" w14:textId="1ADF640C" w:rsidR="00975102" w:rsidRDefault="00975102" w:rsidP="00930947">
      <w:pPr>
        <w:pStyle w:val="mynormal"/>
        <w:numPr>
          <w:ilvl w:val="0"/>
          <w:numId w:val="12"/>
        </w:numPr>
      </w:pPr>
      <w:r>
        <w:t>görbe</w:t>
      </w:r>
    </w:p>
    <w:p w14:paraId="7485500E" w14:textId="0508082B" w:rsidR="00975102" w:rsidRDefault="00975102" w:rsidP="00930947">
      <w:pPr>
        <w:pStyle w:val="mynormal"/>
        <w:numPr>
          <w:ilvl w:val="0"/>
          <w:numId w:val="12"/>
        </w:numPr>
      </w:pPr>
      <w:r>
        <w:t>kör</w:t>
      </w:r>
    </w:p>
    <w:p w14:paraId="32E6CFBA" w14:textId="10B59470" w:rsidR="00975102" w:rsidRDefault="00DA108A" w:rsidP="00930947">
      <w:pPr>
        <w:pStyle w:val="mynormal"/>
      </w:pPr>
      <w:r>
        <w:t xml:space="preserve">A vonalak és görbék felismerése lekövetéssel valósul meg. Ilyenkor a vonalkereső algoritmus végigmegy egy vonalon, egyik </w:t>
      </w:r>
      <w:r w:rsidR="00AD254B">
        <w:t>jellemző</w:t>
      </w:r>
      <w:r>
        <w:t xml:space="preserve">pontjáról a másikra. A következő pontot mindig az előzőek alapján keresi, azok alapján próbálja kikövetkeztetni. </w:t>
      </w:r>
      <w:r w:rsidR="005A6AD9">
        <w:t xml:space="preserve">Görbék esetében, a görbét egyenes </w:t>
      </w:r>
      <w:r w:rsidR="005A6AD9" w:rsidRPr="00E811BB">
        <w:t>vonalszakaszokkal</w:t>
      </w:r>
      <w:r w:rsidR="005A6AD9">
        <w:t xml:space="preserve"> írja le.</w:t>
      </w:r>
      <w:r w:rsidR="00C865A0">
        <w:t xml:space="preserve"> A körök keresése sokkal kevésbé kifinomult megoldáson alapszik, amely során két, egymásra merőleges átmérő kirajzolásának sikeressége estén egy kört ismer fel a program.</w:t>
      </w:r>
      <w:r w:rsidR="00065AFB">
        <w:t xml:space="preserve"> </w:t>
      </w:r>
      <w:r w:rsidR="00107DFF">
        <w:fldChar w:fldCharType="begin"/>
      </w:r>
      <w:r w:rsidR="00107DFF">
        <w:instrText xml:space="preserve"> REF _Ref69288887 \r \h </w:instrText>
      </w:r>
      <w:r w:rsidR="00107DFF">
        <w:fldChar w:fldCharType="separate"/>
      </w:r>
      <w:r w:rsidR="00FA6C88">
        <w:t>[11]</w:t>
      </w:r>
      <w:r w:rsidR="00107DFF">
        <w:fldChar w:fldCharType="end"/>
      </w:r>
    </w:p>
    <w:p w14:paraId="3F1882BB" w14:textId="7067C183" w:rsidR="00E811BB" w:rsidRDefault="00855520" w:rsidP="00930947">
      <w:pPr>
        <w:pStyle w:val="mynormal"/>
      </w:pPr>
      <w:r>
        <w:t xml:space="preserve">Miután felismert minden primitívet, megpróbál közöttük összefüggéseket találni. Ezek az összefüggések előre megírt szabályokként léteznek. A szabályok leírására egy diagramm leíró nyelvet használtak, amelyben az egyek komponensek, primitívekből való összetételét szövegesen írják le. </w:t>
      </w:r>
      <w:r w:rsidR="00213BCA">
        <w:t xml:space="preserve">Egy komponens leírásakor, annak minden elemét egy szám azonosít. Ahhoz, hogy felépítsenek egy alakzatot a primitívekből, a primitívek egymáshoz viszonyított kapcsolatukat </w:t>
      </w:r>
      <w:r w:rsidR="00213BCA" w:rsidRPr="00213BCA">
        <w:t>szóban</w:t>
      </w:r>
      <w:r w:rsidR="00213BCA">
        <w:t xml:space="preserve"> jellemzik, például a MEETS (találkozik), vagy ANGLE (szög) szavakkal. Ezen kívül fuzzy </w:t>
      </w:r>
      <w:proofErr w:type="spellStart"/>
      <w:r w:rsidR="00213BCA">
        <w:t>boolean</w:t>
      </w:r>
      <w:proofErr w:type="spellEnd"/>
      <w:r w:rsidR="00213BCA">
        <w:t xml:space="preserve"> változókat használtak, valószínűségi információk tárolásához. Ezek a változók lehetséges állapotai a következők</w:t>
      </w:r>
      <w:r w:rsidR="00B45E2E">
        <w:t xml:space="preserve"> </w:t>
      </w:r>
      <w:r w:rsidR="00107DFF">
        <w:fldChar w:fldCharType="begin"/>
      </w:r>
      <w:r w:rsidR="00107DFF">
        <w:instrText xml:space="preserve"> REF _Ref69288887 \r \h </w:instrText>
      </w:r>
      <w:r w:rsidR="00107DFF">
        <w:fldChar w:fldCharType="separate"/>
      </w:r>
      <w:r w:rsidR="00FA6C88">
        <w:t>[11]</w:t>
      </w:r>
      <w:r w:rsidR="00107DFF">
        <w:fldChar w:fldCharType="end"/>
      </w:r>
      <w:r w:rsidR="00213BCA">
        <w:t>:</w:t>
      </w:r>
    </w:p>
    <w:p w14:paraId="1D16B8F0" w14:textId="22C4B112" w:rsidR="00213BCA" w:rsidRDefault="00213BCA" w:rsidP="00930947">
      <w:pPr>
        <w:pStyle w:val="mynormal"/>
        <w:numPr>
          <w:ilvl w:val="0"/>
          <w:numId w:val="13"/>
        </w:numPr>
      </w:pPr>
      <w:r>
        <w:t>NEVER (soha)</w:t>
      </w:r>
    </w:p>
    <w:p w14:paraId="6EC9D122" w14:textId="21C9B183" w:rsidR="00213BCA" w:rsidRDefault="00213BCA" w:rsidP="00930947">
      <w:pPr>
        <w:pStyle w:val="mynormal"/>
        <w:numPr>
          <w:ilvl w:val="0"/>
          <w:numId w:val="13"/>
        </w:numPr>
      </w:pPr>
      <w:r>
        <w:t>UNLIKELY (valószínűtlen)</w:t>
      </w:r>
    </w:p>
    <w:p w14:paraId="51ABBB51" w14:textId="1C8DAE3A" w:rsidR="00213BCA" w:rsidRDefault="00213BCA" w:rsidP="00930947">
      <w:pPr>
        <w:pStyle w:val="mynormal"/>
        <w:numPr>
          <w:ilvl w:val="0"/>
          <w:numId w:val="13"/>
        </w:numPr>
      </w:pPr>
      <w:r>
        <w:t>MAYBE (talán)</w:t>
      </w:r>
    </w:p>
    <w:p w14:paraId="0261AE7B" w14:textId="0EC16D3D" w:rsidR="00213BCA" w:rsidRDefault="00213BCA" w:rsidP="00930947">
      <w:pPr>
        <w:pStyle w:val="mynormal"/>
        <w:numPr>
          <w:ilvl w:val="0"/>
          <w:numId w:val="13"/>
        </w:numPr>
      </w:pPr>
      <w:r>
        <w:t>PROBABLY (valószínű)</w:t>
      </w:r>
    </w:p>
    <w:p w14:paraId="2D8884B8" w14:textId="1C867A42" w:rsidR="00213BCA" w:rsidRDefault="00213BCA" w:rsidP="00930947">
      <w:pPr>
        <w:pStyle w:val="mynormal"/>
        <w:numPr>
          <w:ilvl w:val="0"/>
          <w:numId w:val="13"/>
        </w:numPr>
      </w:pPr>
      <w:r>
        <w:t>ALWAYS (mindig)</w:t>
      </w:r>
    </w:p>
    <w:p w14:paraId="6E0CE7E0" w14:textId="235BB77C" w:rsidR="00213BCA" w:rsidRDefault="009A2C2B" w:rsidP="00930947">
      <w:pPr>
        <w:pStyle w:val="mynormal"/>
      </w:pPr>
      <w:r>
        <w:t xml:space="preserve">Ezek segítségével leírható, hogy adott primitívek jelenléte, kapcsolatok megléte </w:t>
      </w:r>
      <w:r>
        <w:lastRenderedPageBreak/>
        <w:t xml:space="preserve">mennyire valószínű, és </w:t>
      </w:r>
      <w:r w:rsidR="00B45E2E">
        <w:t>jelenléte</w:t>
      </w:r>
      <w:r w:rsidR="005E340D">
        <w:t xml:space="preserve"> vagy hiánya</w:t>
      </w:r>
      <w:r>
        <w:t xml:space="preserve"> mennyire befolyásolja egy alakzat felismerését.</w:t>
      </w:r>
      <w:r w:rsidR="00B45E2E">
        <w:t xml:space="preserve"> Ha valahol talál olyan primitíveket, amelyek kapcsolatai egy szabályban leírtaknak megfelel, akkor azt elkönyveli egy felimert alakzatként. </w:t>
      </w:r>
      <w:r w:rsidR="00107DFF">
        <w:fldChar w:fldCharType="begin"/>
      </w:r>
      <w:r w:rsidR="00107DFF">
        <w:instrText xml:space="preserve"> REF _Ref69288887 \r \h </w:instrText>
      </w:r>
      <w:r w:rsidR="00107DFF">
        <w:fldChar w:fldCharType="separate"/>
      </w:r>
      <w:r w:rsidR="00FA6C88">
        <w:t>[11]</w:t>
      </w:r>
      <w:r w:rsidR="00107DFF">
        <w:fldChar w:fldCharType="end"/>
      </w:r>
    </w:p>
    <w:p w14:paraId="40DE2541" w14:textId="1E5405F2" w:rsidR="00C54AA3" w:rsidRDefault="00C54AA3" w:rsidP="00930947">
      <w:pPr>
        <w:pStyle w:val="mynormal"/>
      </w:pPr>
      <w:r>
        <w:t xml:space="preserve">Ez a módszer már régi, azonban sikeresen megvalósít egy olyan diagram felismerő rendszert, amelyben a felismerhető elemek egy szerkeszthető adatbázisban tároltak, ezáltal változtathatóak, valamint új elemek is könnyebben hozzáadhatóak, amennyiben leírhatóak a három primitív segítségével. </w:t>
      </w:r>
      <w:r w:rsidR="00090E98">
        <w:t>Legnagyobb hátránya a megoldásnak, hogy nagymértékben függ a primitívek felismerésétől. Ha egy kritikus, rosszul, vagy nem ismer fel, amely a komponens szabályában szerepel, akkor az az egy elem által már nem ismerheti fel. Ez szabályozható, hogy a gyakran tévesztett elemekhez kisebb valószínűség van rendelve, ez azonban növeli az esélyét a hamis pozitív felimeréseknek.</w:t>
      </w:r>
      <w:r w:rsidR="00F63BFF">
        <w:t xml:space="preserve"> </w:t>
      </w:r>
      <w:r w:rsidR="00107DFF">
        <w:fldChar w:fldCharType="begin"/>
      </w:r>
      <w:r w:rsidR="00107DFF">
        <w:instrText xml:space="preserve"> REF _Ref69288887 \r \h </w:instrText>
      </w:r>
      <w:r w:rsidR="00107DFF">
        <w:fldChar w:fldCharType="separate"/>
      </w:r>
      <w:r w:rsidR="00FA6C88">
        <w:t>[11]</w:t>
      </w:r>
      <w:r w:rsidR="00107DFF">
        <w:fldChar w:fldCharType="end"/>
      </w:r>
    </w:p>
    <w:p w14:paraId="5C1406E8" w14:textId="732658F6" w:rsidR="00F56F33" w:rsidRDefault="000F4E9A" w:rsidP="000F4E9A">
      <w:pPr>
        <w:pStyle w:val="Cmsor3"/>
      </w:pPr>
      <w:bookmarkStart w:id="20" w:name="_Toc69729867"/>
      <w:r>
        <w:t>Hurok alapú felismerés</w:t>
      </w:r>
      <w:bookmarkEnd w:id="20"/>
    </w:p>
    <w:p w14:paraId="1AC7BE10" w14:textId="7F9AAE1F" w:rsidR="00F63BFF" w:rsidRDefault="00B713EF" w:rsidP="000A4A0A">
      <w:pPr>
        <w:pStyle w:val="mynormal"/>
      </w:pPr>
      <w:proofErr w:type="spellStart"/>
      <w:r w:rsidRPr="00B713EF">
        <w:t>Okazaki</w:t>
      </w:r>
      <w:proofErr w:type="spellEnd"/>
      <w:r>
        <w:t xml:space="preserve"> </w:t>
      </w:r>
      <w:proofErr w:type="spellStart"/>
      <w:r>
        <w:t>et</w:t>
      </w:r>
      <w:proofErr w:type="spellEnd"/>
      <w:r>
        <w:t>.</w:t>
      </w:r>
      <w:r w:rsidR="00482800">
        <w:t xml:space="preserve"> </w:t>
      </w:r>
      <w:proofErr w:type="spellStart"/>
      <w:r>
        <w:t>al</w:t>
      </w:r>
      <w:proofErr w:type="spellEnd"/>
      <w:r>
        <w:t xml:space="preserve"> </w:t>
      </w:r>
      <w:r w:rsidR="00107DFF">
        <w:fldChar w:fldCharType="begin"/>
      </w:r>
      <w:r w:rsidR="00107DFF">
        <w:instrText xml:space="preserve"> REF _Ref69288918 \r \h </w:instrText>
      </w:r>
      <w:r w:rsidR="00107DFF">
        <w:fldChar w:fldCharType="separate"/>
      </w:r>
      <w:r w:rsidR="00FA6C88">
        <w:t>[9]</w:t>
      </w:r>
      <w:r w:rsidR="00107DFF">
        <w:fldChar w:fldCharType="end"/>
      </w:r>
      <w:r>
        <w:t xml:space="preserve"> </w:t>
      </w:r>
      <w:r w:rsidR="00A32CA0">
        <w:t>megoldásában a komponenseket kétféleképpen ismeri fel. Az olyan elemeken, amelyek valamilyen hurkot, zárt alakzatot tartalmaz: a képen megkeres hurkot tartalmazó elemeket, kapcsolt komponens (</w:t>
      </w:r>
      <w:proofErr w:type="spellStart"/>
      <w:r w:rsidR="00A32CA0">
        <w:t>connected</w:t>
      </w:r>
      <w:proofErr w:type="spellEnd"/>
      <w:r w:rsidR="00A32CA0">
        <w:t xml:space="preserve"> </w:t>
      </w:r>
      <w:proofErr w:type="spellStart"/>
      <w:r w:rsidR="00A32CA0">
        <w:t>component</w:t>
      </w:r>
      <w:proofErr w:type="spellEnd"/>
      <w:r w:rsidR="00A32CA0">
        <w:t>) analízis segítségével. Ezek közül kiszűri a hamis hurkokat, vagyis azokat, amelyek a kapcsoló vonalak és alakzatok elrendezéséből keletkezett.</w:t>
      </w:r>
      <w:r w:rsidR="00290BB5">
        <w:t xml:space="preserve"> Utána a megtalált hurkok (amelyekre karakterisztikus hurokként utal), azok alapján kategorizálja az alakzatot.</w:t>
      </w:r>
      <w:r w:rsidR="00F63BFF">
        <w:t xml:space="preserve"> Az olyan alakzatok esetén, amelyek</w:t>
      </w:r>
      <w:r w:rsidR="00FD2143">
        <w:t xml:space="preserve"> nem tartalmaznak hurkot, a vonalak, sarkok, és von</w:t>
      </w:r>
      <w:r w:rsidR="000A4A0A">
        <w:t>a</w:t>
      </w:r>
      <w:r w:rsidR="00FD2143">
        <w:t>l végpontok alapján azonosítja be</w:t>
      </w:r>
      <w:r w:rsidR="000A4A0A">
        <w:t xml:space="preserve">. </w:t>
      </w:r>
      <w:r w:rsidR="00107DFF">
        <w:fldChar w:fldCharType="begin"/>
      </w:r>
      <w:r w:rsidR="00107DFF">
        <w:instrText xml:space="preserve"> REF _Ref69288918 \r \h </w:instrText>
      </w:r>
      <w:r w:rsidR="00107DFF">
        <w:fldChar w:fldCharType="separate"/>
      </w:r>
      <w:r w:rsidR="00FA6C88">
        <w:t>[9]</w:t>
      </w:r>
      <w:r w:rsidR="00107DFF">
        <w:fldChar w:fldCharType="end"/>
      </w:r>
    </w:p>
    <w:p w14:paraId="1C363966" w14:textId="440DD4A1" w:rsidR="00EE0933" w:rsidRDefault="000A4A0A" w:rsidP="00107DFF">
      <w:pPr>
        <w:pStyle w:val="mynormal"/>
      </w:pPr>
      <w:r>
        <w:t xml:space="preserve">Ez a módszer a hurkot nem tartalmazó komponensek esetén összetettebb, nehezebben kezelhető megoldást alkalmaz, mivel egy új ilyen felismerendő alakzat definiálása az algoritmus számára nehézkes, mivel kézzel kell megadni, hogy az alakzatok milyen érdekpontokat tartalmaznak, és milyen elrendezésben. </w:t>
      </w:r>
      <w:r w:rsidR="00E82A6B">
        <w:t>A hurkot tartalmazó elemek esetén a primitív hurkok alakja által beazonosítható a komponens</w:t>
      </w:r>
      <w:r w:rsidR="005F29B8">
        <w:t xml:space="preserve">, azonban sok változó van, ami a felismerés hibájához vezethet, </w:t>
      </w:r>
      <w:r w:rsidR="00080D50">
        <w:t>például,</w:t>
      </w:r>
      <w:r w:rsidR="005F29B8">
        <w:t xml:space="preserve"> </w:t>
      </w:r>
      <w:r w:rsidR="00080D50">
        <w:t>ha nem sikeresen lettek kiszűrve a hamis hurkok, vagy a képen található zajok (amelyek az előfeldolgozás alatt is keletkezhettek) deformálhatják az alakzatokat.</w:t>
      </w:r>
      <w:r w:rsidR="00906B06">
        <w:t xml:space="preserve"> </w:t>
      </w:r>
      <w:r w:rsidR="00DB26CC">
        <w:t>Ezen hibák más rendszereket is megzavarhatnak, azonban a jelenleg bemutatott CNN használatával, a széleskörű felügyelt tanítás segítségével ilyen esetekre valamilyen szinten felkészíthető a rendszer.</w:t>
      </w:r>
      <w:r w:rsidR="00107DFF">
        <w:t xml:space="preserve"> Ezektől eltérően a hurokkeresés segítségével sok szimbólum megfelelően beazonosítható, vagy a pozíciójuk felfedhető. </w:t>
      </w:r>
      <w:r w:rsidR="00107DFF">
        <w:fldChar w:fldCharType="begin"/>
      </w:r>
      <w:r w:rsidR="00107DFF">
        <w:instrText xml:space="preserve"> REF _Ref69288918 \r \h </w:instrText>
      </w:r>
      <w:r w:rsidR="00107DFF">
        <w:fldChar w:fldCharType="separate"/>
      </w:r>
      <w:r w:rsidR="00FA6C88">
        <w:t>[9]</w:t>
      </w:r>
      <w:r w:rsidR="00107DFF">
        <w:fldChar w:fldCharType="end"/>
      </w:r>
    </w:p>
    <w:p w14:paraId="71241A8B" w14:textId="77777777" w:rsidR="00EE0933" w:rsidRDefault="00EE0933">
      <w:pPr>
        <w:widowControl/>
        <w:suppressAutoHyphens w:val="0"/>
      </w:pPr>
      <w:r>
        <w:br w:type="page"/>
      </w:r>
    </w:p>
    <w:p w14:paraId="44E65084" w14:textId="65A5097E" w:rsidR="00902DF6" w:rsidRPr="000F4E9A" w:rsidRDefault="00902DF6" w:rsidP="00902DF6">
      <w:pPr>
        <w:pStyle w:val="Cmsor3"/>
      </w:pPr>
      <w:bookmarkStart w:id="21" w:name="_Toc69729868"/>
      <w:r>
        <w:lastRenderedPageBreak/>
        <w:t>ANN alapú felismerés</w:t>
      </w:r>
      <w:bookmarkEnd w:id="21"/>
    </w:p>
    <w:p w14:paraId="63C5D557" w14:textId="46856516" w:rsidR="00B45E2E" w:rsidRPr="00D762AE" w:rsidRDefault="00DE51E7" w:rsidP="002E3248">
      <w:pPr>
        <w:pStyle w:val="mynormal"/>
      </w:pPr>
      <w:proofErr w:type="spellStart"/>
      <w:r w:rsidRPr="00DE51E7">
        <w:t>Rabbani</w:t>
      </w:r>
      <w:proofErr w:type="spellEnd"/>
      <w:r w:rsidRPr="00DE51E7">
        <w:t xml:space="preserve"> </w:t>
      </w:r>
      <w:proofErr w:type="spellStart"/>
      <w:r>
        <w:t>et</w:t>
      </w:r>
      <w:proofErr w:type="spellEnd"/>
      <w:r>
        <w:t>.</w:t>
      </w:r>
      <w:r w:rsidR="00482800">
        <w:t xml:space="preserve"> </w:t>
      </w:r>
      <w:proofErr w:type="spellStart"/>
      <w:r>
        <w:t>al</w:t>
      </w:r>
      <w:proofErr w:type="spellEnd"/>
      <w:r>
        <w:t xml:space="preserve"> </w:t>
      </w:r>
      <w:r w:rsidR="00D93602">
        <w:fldChar w:fldCharType="begin"/>
      </w:r>
      <w:r w:rsidR="00D93602">
        <w:instrText xml:space="preserve"> REF _Ref69288999 \r \h </w:instrText>
      </w:r>
      <w:r w:rsidR="00D93602">
        <w:fldChar w:fldCharType="separate"/>
      </w:r>
      <w:r w:rsidR="00FA6C88">
        <w:t>[10]</w:t>
      </w:r>
      <w:r w:rsidR="00D93602">
        <w:fldChar w:fldCharType="end"/>
      </w:r>
      <w:r>
        <w:t xml:space="preserve"> által egy, az ehhez hasonló megoldás kerül bemutatásra. A felismerés kézzel rajzolt szimbólumokra koncentrál, azonban nem keletkezik sok eltérés, a digitálisan létrehozott szimbólumok felismerésétől. </w:t>
      </w:r>
      <w:r w:rsidR="00EE4E84">
        <w:t>A módszerben ANN, azaz egy mesterséges neurális hálózatot alkalmaz, mint osztályozó rendszer</w:t>
      </w:r>
      <w:r w:rsidR="008C010B">
        <w:t xml:space="preserve">, felügyelt tanítással. </w:t>
      </w:r>
      <w:r w:rsidR="00611DC4">
        <w:t xml:space="preserve">Az osztályozás hasonló a CNN alkalmazásához, azonban ANN esetén előzetesen, a neurális hálózattól függetlenül kell a jellemző kivonást alkalmazni, azaz meg kell keresni a bemeneten azokat a pontokat, jellemzőket, amelyek alapján az osztályozás meg fog történni. CNN esetén ez a neurális hálózat </w:t>
      </w:r>
      <w:proofErr w:type="spellStart"/>
      <w:r w:rsidR="00611DC4">
        <w:t>konvolúciós</w:t>
      </w:r>
      <w:proofErr w:type="spellEnd"/>
      <w:r w:rsidR="00611DC4">
        <w:t xml:space="preserve"> rétegeiben történik meg</w:t>
      </w:r>
      <w:r w:rsidR="00693C2C">
        <w:t>, ezáltal nagyobb szabadságot adva a hálózat számára. Ez előnyösebb, hiszen a sok tanítási ciklus alatt a rendszer megtanulja, hogy melyek azok a jellemzők, amelyek leginkább befolyásolják az osztályozás sikerességét, míg a kézi jellemzők kivonásánál sok nem annyira fontos jellemző is figyelembe lehet véve, amely csökkentheti a felismerés sikerességét.</w:t>
      </w:r>
      <w:r w:rsidR="006F2B48">
        <w:t xml:space="preserve"> </w:t>
      </w:r>
      <w:r w:rsidR="00D93602">
        <w:fldChar w:fldCharType="begin"/>
      </w:r>
      <w:r w:rsidR="00D93602">
        <w:instrText xml:space="preserve"> REF _Ref69288999 \r \h </w:instrText>
      </w:r>
      <w:r w:rsidR="00D93602">
        <w:fldChar w:fldCharType="separate"/>
      </w:r>
      <w:r w:rsidR="00FA6C88">
        <w:t>[10]</w:t>
      </w:r>
      <w:r w:rsidR="00D93602">
        <w:fldChar w:fldCharType="end"/>
      </w:r>
    </w:p>
    <w:p w14:paraId="4B38F450" w14:textId="68CC7800" w:rsidR="004F2364" w:rsidRDefault="00575FC4" w:rsidP="00EE0933">
      <w:pPr>
        <w:pStyle w:val="Cmsor2"/>
      </w:pPr>
      <w:bookmarkStart w:id="22" w:name="_Toc69729869"/>
      <w:r>
        <w:t>Fejlesztői környezet, programcsomagok</w:t>
      </w:r>
      <w:bookmarkEnd w:id="22"/>
    </w:p>
    <w:p w14:paraId="06BBFE68" w14:textId="0846188A" w:rsidR="00575FC4" w:rsidRDefault="0043202D" w:rsidP="00930947">
      <w:pPr>
        <w:pStyle w:val="mynormal"/>
      </w:pPr>
      <w:r>
        <w:t xml:space="preserve">A </w:t>
      </w:r>
      <w:r w:rsidR="0010174E">
        <w:t>projekt</w:t>
      </w:r>
      <w:r>
        <w:t xml:space="preserve"> elkészítéséhez a Visual </w:t>
      </w:r>
      <w:proofErr w:type="spellStart"/>
      <w:r>
        <w:t>Studio</w:t>
      </w:r>
      <w:proofErr w:type="spellEnd"/>
      <w:r>
        <w:t xml:space="preserve"> </w:t>
      </w:r>
      <w:proofErr w:type="spellStart"/>
      <w:r>
        <w:t>Code</w:t>
      </w:r>
      <w:proofErr w:type="spellEnd"/>
      <w:r>
        <w:t xml:space="preserve"> </w:t>
      </w:r>
      <w:r w:rsidR="00D052A4">
        <w:fldChar w:fldCharType="begin"/>
      </w:r>
      <w:r w:rsidR="00D052A4">
        <w:instrText xml:space="preserve"> REF _Ref69722899 \r \h </w:instrText>
      </w:r>
      <w:r w:rsidR="00D052A4">
        <w:fldChar w:fldCharType="separate"/>
      </w:r>
      <w:r w:rsidR="00FA6C88">
        <w:t>[13]</w:t>
      </w:r>
      <w:r w:rsidR="00D052A4">
        <w:fldChar w:fldCharType="end"/>
      </w:r>
      <w:r>
        <w:t xml:space="preserve"> fejlesztői környezetet használtam. A környezet előnye, hogy platformfüggetlen, kevés a helyigénye, valamint könnyen, de nagy mértékben személyre szabható, valamint többféle programozási nyelvet támogat.</w:t>
      </w:r>
      <w:r w:rsidR="00C875EA">
        <w:t xml:space="preserve"> </w:t>
      </w:r>
    </w:p>
    <w:p w14:paraId="3B1E2EE9" w14:textId="142E6788" w:rsidR="001039D0" w:rsidRDefault="001039D0" w:rsidP="00930947">
      <w:pPr>
        <w:pStyle w:val="mynormal"/>
      </w:pPr>
      <w:r>
        <w:t>A</w:t>
      </w:r>
      <w:r w:rsidR="00884707">
        <w:t xml:space="preserve"> szoftver Python</w:t>
      </w:r>
      <w:r w:rsidR="006A4F4E">
        <w:t xml:space="preserve"> </w:t>
      </w:r>
      <w:r w:rsidR="006D41FC">
        <w:fldChar w:fldCharType="begin"/>
      </w:r>
      <w:r w:rsidR="006D41FC">
        <w:instrText xml:space="preserve"> REF _Ref69721014 \r \h </w:instrText>
      </w:r>
      <w:r w:rsidR="006D41FC">
        <w:fldChar w:fldCharType="separate"/>
      </w:r>
      <w:r w:rsidR="00FA6C88">
        <w:t>[14]</w:t>
      </w:r>
      <w:r w:rsidR="006D41FC">
        <w:fldChar w:fldCharType="end"/>
      </w:r>
      <w:r w:rsidR="000D79C5">
        <w:t xml:space="preserve"> </w:t>
      </w:r>
      <w:r w:rsidR="00884707">
        <w:t xml:space="preserve">programozási nyelven </w:t>
      </w:r>
      <w:r w:rsidR="0031418A">
        <w:t>készült</w:t>
      </w:r>
      <w:r w:rsidR="00884707">
        <w:t xml:space="preserve">. </w:t>
      </w:r>
      <w:r w:rsidR="000D79C5">
        <w:t>A Python egy magas szintű programozási nyelv, amelynek egyszerű szintaktikája, valamint számos letölthető szoftvercsomagja</w:t>
      </w:r>
      <w:r w:rsidR="008F1631">
        <w:t>i megkönnyítik a nagy projektek készítését.</w:t>
      </w:r>
      <w:r w:rsidR="003A5846">
        <w:t xml:space="preserve"> </w:t>
      </w:r>
    </w:p>
    <w:p w14:paraId="62705E2B" w14:textId="7C319648" w:rsidR="00F27734" w:rsidRDefault="003A1FF0" w:rsidP="002E3248">
      <w:pPr>
        <w:pStyle w:val="mynormal"/>
      </w:pPr>
      <w:r>
        <w:t xml:space="preserve">A szoftver megvalósításához többféle szoftvercsomag kerül felhasználásra. </w:t>
      </w:r>
      <w:r w:rsidR="00C905D2">
        <w:t xml:space="preserve">Az adatok kezelését a </w:t>
      </w:r>
      <w:proofErr w:type="spellStart"/>
      <w:r w:rsidR="00C905D2">
        <w:t>numpy</w:t>
      </w:r>
      <w:proofErr w:type="spellEnd"/>
      <w:r w:rsidR="009A631B">
        <w:t xml:space="preserve"> </w:t>
      </w:r>
      <w:r w:rsidR="006D41FC">
        <w:fldChar w:fldCharType="begin"/>
      </w:r>
      <w:r w:rsidR="006D41FC">
        <w:instrText xml:space="preserve"> REF _Ref69721021 \r \h </w:instrText>
      </w:r>
      <w:r w:rsidR="006D41FC">
        <w:fldChar w:fldCharType="separate"/>
      </w:r>
      <w:r w:rsidR="00FA6C88">
        <w:t>[15]</w:t>
      </w:r>
      <w:r w:rsidR="006D41FC">
        <w:fldChar w:fldCharType="end"/>
      </w:r>
      <w:r w:rsidR="00C905D2">
        <w:t xml:space="preserve"> programcsomag segítette, amely a tömbök kezelését támogatja.</w:t>
      </w:r>
      <w:r w:rsidR="009A631B">
        <w:t xml:space="preserve"> </w:t>
      </w:r>
      <w:r w:rsidR="001B543D">
        <w:t xml:space="preserve">A képek beolvasását, kezelését, valamint különféle képi transzformációk elvégzését az </w:t>
      </w:r>
      <w:proofErr w:type="spellStart"/>
      <w:r w:rsidR="001B543D">
        <w:t>OpenCV</w:t>
      </w:r>
      <w:proofErr w:type="spellEnd"/>
      <w:r w:rsidR="001B543D">
        <w:t xml:space="preserve"> </w:t>
      </w:r>
      <w:r w:rsidR="006D41FC">
        <w:fldChar w:fldCharType="begin"/>
      </w:r>
      <w:r w:rsidR="006D41FC">
        <w:instrText xml:space="preserve"> REF _Ref69721028 \r \h </w:instrText>
      </w:r>
      <w:r w:rsidR="006D41FC">
        <w:fldChar w:fldCharType="separate"/>
      </w:r>
      <w:r w:rsidR="00FA6C88">
        <w:t>[16]</w:t>
      </w:r>
      <w:r w:rsidR="006D41FC">
        <w:fldChar w:fldCharType="end"/>
      </w:r>
      <w:r w:rsidR="001B543D">
        <w:t xml:space="preserve"> csomag segítette. </w:t>
      </w:r>
      <w:r w:rsidR="00771C78">
        <w:t xml:space="preserve">A gépi tanulás, és neurális hálózatok használatát a </w:t>
      </w:r>
      <w:proofErr w:type="spellStart"/>
      <w:r w:rsidR="00771C78">
        <w:t>tensorflow</w:t>
      </w:r>
      <w:proofErr w:type="spellEnd"/>
      <w:r w:rsidR="00771C78">
        <w:t xml:space="preserve"> </w:t>
      </w:r>
      <w:r w:rsidR="006D41FC">
        <w:fldChar w:fldCharType="begin"/>
      </w:r>
      <w:r w:rsidR="006D41FC">
        <w:instrText xml:space="preserve"> REF _Ref69721046 \r \h </w:instrText>
      </w:r>
      <w:r w:rsidR="006D41FC">
        <w:fldChar w:fldCharType="separate"/>
      </w:r>
      <w:r w:rsidR="00FA6C88">
        <w:t>[17]</w:t>
      </w:r>
      <w:r w:rsidR="006D41FC">
        <w:fldChar w:fldCharType="end"/>
      </w:r>
      <w:r w:rsidR="00771C78">
        <w:t xml:space="preserve"> könyvtár, valamint a</w:t>
      </w:r>
      <w:r w:rsidR="002D231D">
        <w:t xml:space="preserve">z abban </w:t>
      </w:r>
      <w:r w:rsidR="008A0B3C">
        <w:t>lévő</w:t>
      </w:r>
      <w:r w:rsidR="00771C78">
        <w:t xml:space="preserve"> </w:t>
      </w:r>
      <w:proofErr w:type="spellStart"/>
      <w:r w:rsidR="00771C78">
        <w:t>keras</w:t>
      </w:r>
      <w:proofErr w:type="spellEnd"/>
      <w:r w:rsidR="00771C78">
        <w:t xml:space="preserve"> API tette lehetővé.</w:t>
      </w:r>
    </w:p>
    <w:p w14:paraId="2CD3A59E" w14:textId="3B6F0BDF" w:rsidR="007C5DF4" w:rsidRDefault="007C5DF4" w:rsidP="007204AA">
      <w:pPr>
        <w:pStyle w:val="Cmsor1"/>
      </w:pPr>
      <w:bookmarkStart w:id="23" w:name="_Toc69729870"/>
      <w:r>
        <w:lastRenderedPageBreak/>
        <w:t>Irodalomjegyzék</w:t>
      </w:r>
      <w:bookmarkEnd w:id="23"/>
    </w:p>
    <w:p w14:paraId="68F0C224" w14:textId="77777777" w:rsidR="001D28BB" w:rsidRDefault="001D28BB" w:rsidP="00B042FA">
      <w:pPr>
        <w:pStyle w:val="Irodalomjegyzek"/>
      </w:pPr>
      <w:bookmarkStart w:id="24" w:name="_Ref67392944"/>
      <w:r w:rsidRPr="00B042FA">
        <w:t>Abraham</w:t>
      </w:r>
      <w:r>
        <w:t xml:space="preserve">, A.: </w:t>
      </w:r>
      <w:r w:rsidRPr="00090363">
        <w:t>Artificial Neural Network</w:t>
      </w:r>
      <w:r>
        <w:t xml:space="preserve">s, in: </w:t>
      </w:r>
      <w:r w:rsidRPr="00090363">
        <w:t>Handbook of Measuring System Design</w:t>
      </w:r>
      <w:r>
        <w:br/>
      </w:r>
      <w:r w:rsidRPr="00FC727D">
        <w:t>Oklahoma State University, Stillwater, OK, USA</w:t>
      </w:r>
      <w:r>
        <w:t>, pp. 901-908, 2005.</w:t>
      </w:r>
      <w:bookmarkEnd w:id="24"/>
    </w:p>
    <w:p w14:paraId="7754BED5" w14:textId="77777777" w:rsidR="001D28BB" w:rsidRPr="00A81FC5" w:rsidRDefault="001D28BB" w:rsidP="00B042FA">
      <w:pPr>
        <w:pStyle w:val="Irodalomjegyzek"/>
      </w:pPr>
      <w:bookmarkStart w:id="25" w:name="_Ref67393015"/>
      <w:r w:rsidRPr="003814C3">
        <w:t>Albawi</w:t>
      </w:r>
      <w:r>
        <w:t>, S.</w:t>
      </w:r>
      <w:r w:rsidRPr="003814C3">
        <w:t>, Mohammed</w:t>
      </w:r>
      <w:r>
        <w:t xml:space="preserve">, </w:t>
      </w:r>
      <w:r w:rsidRPr="003814C3">
        <w:t>T. A.</w:t>
      </w:r>
      <w:r>
        <w:t>,</w:t>
      </w:r>
      <w:r w:rsidRPr="003814C3">
        <w:t xml:space="preserve"> Al-Zawi</w:t>
      </w:r>
      <w:r>
        <w:t xml:space="preserve">, </w:t>
      </w:r>
      <w:r w:rsidRPr="003814C3">
        <w:t>S.</w:t>
      </w:r>
      <w:r>
        <w:t xml:space="preserve">: </w:t>
      </w:r>
      <w:r w:rsidRPr="003814C3">
        <w:t>Understanding of a convolutional neural network</w:t>
      </w:r>
      <w:r>
        <w:br/>
      </w:r>
      <w:r w:rsidRPr="003814C3">
        <w:t>International Conference on Engineering and Technology (ICET)</w:t>
      </w:r>
      <w:r>
        <w:t xml:space="preserve">, </w:t>
      </w:r>
      <w:r w:rsidRPr="00FB3573">
        <w:t xml:space="preserve">pp. 1-6, </w:t>
      </w:r>
      <w:r>
        <w:t>2017.</w:t>
      </w:r>
      <w:bookmarkEnd w:id="25"/>
    </w:p>
    <w:p w14:paraId="470CE54D" w14:textId="77777777" w:rsidR="001D28BB" w:rsidRDefault="005863FC" w:rsidP="00B042FA">
      <w:pPr>
        <w:pStyle w:val="Irodalomjegyzek"/>
      </w:pPr>
      <w:bookmarkStart w:id="26" w:name="_Ref67392687"/>
      <w:r w:rsidRPr="00B02472">
        <w:t>Bradski</w:t>
      </w:r>
      <w:r>
        <w:t xml:space="preserve">, G., Kaehler, A.: </w:t>
      </w:r>
      <w:r>
        <w:rPr>
          <w:i/>
          <w:iCs/>
        </w:rPr>
        <w:t>Learning OpenCV.</w:t>
      </w:r>
      <w:r>
        <w:br/>
        <w:t>O’Reilly Media, Inc</w:t>
      </w:r>
      <w:r w:rsidR="003C6A1C">
        <w:t xml:space="preserve">, United States of America, </w:t>
      </w:r>
      <w:r w:rsidR="00EC59C5">
        <w:t xml:space="preserve">p. </w:t>
      </w:r>
      <w:r w:rsidR="003C6A1C">
        <w:t>571, 2008</w:t>
      </w:r>
      <w:r w:rsidR="00E0313C">
        <w:t>.</w:t>
      </w:r>
      <w:bookmarkEnd w:id="26"/>
    </w:p>
    <w:p w14:paraId="4FD9F8F6" w14:textId="77777777" w:rsidR="001D28BB" w:rsidRDefault="001D28BB" w:rsidP="00B042FA">
      <w:pPr>
        <w:pStyle w:val="Irodalomjegyzek"/>
      </w:pPr>
      <w:bookmarkStart w:id="27" w:name="_Ref67392885"/>
      <w:r w:rsidRPr="000607C4">
        <w:t>El Naqa, I</w:t>
      </w:r>
      <w:r>
        <w:t>.,</w:t>
      </w:r>
      <w:r w:rsidRPr="000607C4">
        <w:t xml:space="preserve"> Murphy, M.</w:t>
      </w:r>
      <w:r>
        <w:t>:</w:t>
      </w:r>
      <w:r w:rsidRPr="005866B8">
        <w:t xml:space="preserve"> Machine Learning in Radiation Oncology: Theory and Applications</w:t>
      </w:r>
      <w:r w:rsidRPr="000607C4">
        <w:t xml:space="preserve"> </w:t>
      </w:r>
      <w:r>
        <w:br/>
      </w:r>
      <w:r w:rsidRPr="005866B8">
        <w:t>Springer International Publishing</w:t>
      </w:r>
      <w:r>
        <w:t>, pp. 3-11, 2015</w:t>
      </w:r>
      <w:bookmarkEnd w:id="27"/>
    </w:p>
    <w:p w14:paraId="5D321D4B" w14:textId="3BC08414" w:rsidR="000607C4" w:rsidRDefault="001D28BB" w:rsidP="00B042FA">
      <w:pPr>
        <w:pStyle w:val="Irodalomjegyzek"/>
      </w:pPr>
      <w:bookmarkStart w:id="28" w:name="_Ref67392951"/>
      <w:r w:rsidRPr="003814C3">
        <w:t>Feng</w:t>
      </w:r>
      <w:r>
        <w:t>, J.</w:t>
      </w:r>
      <w:r w:rsidRPr="003814C3">
        <w:t>, Lu</w:t>
      </w:r>
      <w:r>
        <w:t>, S: Performance Analysis of Various Activation Functions in Artificial Neural Networks</w:t>
      </w:r>
      <w:r>
        <w:br/>
      </w:r>
      <w:r w:rsidRPr="003814C3">
        <w:t>Journal of Physics: Conference Series</w:t>
      </w:r>
      <w:r>
        <w:t>, pp. 1-6, 2019.</w:t>
      </w:r>
      <w:bookmarkEnd w:id="28"/>
    </w:p>
    <w:p w14:paraId="6397CD1A" w14:textId="23B8EBD1" w:rsidR="001D28BB" w:rsidRDefault="00B02472" w:rsidP="00B042FA">
      <w:pPr>
        <w:pStyle w:val="Irodalomjegyzek"/>
      </w:pPr>
      <w:bookmarkStart w:id="29" w:name="_Ref67392942"/>
      <w:r>
        <w:t xml:space="preserve">Gupta, N.: </w:t>
      </w:r>
      <w:r w:rsidRPr="00B02472">
        <w:t>Artificial Neural Network</w:t>
      </w:r>
      <w:r>
        <w:br/>
      </w:r>
      <w:r w:rsidRPr="00B02472">
        <w:t>International Conference on Recent Trends in Applied Sciences with Engineering Applications</w:t>
      </w:r>
      <w:r>
        <w:t xml:space="preserve">, </w:t>
      </w:r>
      <w:r w:rsidR="0057545A">
        <w:t>v</w:t>
      </w:r>
      <w:r w:rsidRPr="00B02472">
        <w:t xml:space="preserve">ol.3, </w:t>
      </w:r>
      <w:r w:rsidR="0057545A">
        <w:t>n</w:t>
      </w:r>
      <w:r w:rsidRPr="00B02472">
        <w:t>o.1</w:t>
      </w:r>
      <w:r>
        <w:t>,</w:t>
      </w:r>
      <w:r w:rsidR="00194B62">
        <w:t xml:space="preserve"> p</w:t>
      </w:r>
      <w:r w:rsidR="003814C3">
        <w:t>p</w:t>
      </w:r>
      <w:r w:rsidR="00194B62">
        <w:t xml:space="preserve">. </w:t>
      </w:r>
      <w:r w:rsidR="003814C3">
        <w:t>1-</w:t>
      </w:r>
      <w:r w:rsidR="00194B62">
        <w:t>6</w:t>
      </w:r>
      <w:r w:rsidR="005C009F">
        <w:t>,</w:t>
      </w:r>
      <w:r>
        <w:t xml:space="preserve"> </w:t>
      </w:r>
      <w:r w:rsidR="00194B62">
        <w:t>2013</w:t>
      </w:r>
      <w:r w:rsidR="005A5D97">
        <w:t>.</w:t>
      </w:r>
      <w:bookmarkEnd w:id="29"/>
    </w:p>
    <w:p w14:paraId="09939259" w14:textId="77777777" w:rsidR="001D28BB" w:rsidRDefault="001D28BB" w:rsidP="00B042FA">
      <w:pPr>
        <w:pStyle w:val="Irodalomjegyzek"/>
      </w:pPr>
      <w:bookmarkStart w:id="30" w:name="_Ref67392766"/>
      <w:r>
        <w:t xml:space="preserve">Marengoni, M., Stringhini, D.: </w:t>
      </w:r>
      <w:r w:rsidRPr="00B6296C">
        <w:t>High Level Computer Vision Using OpenCV</w:t>
      </w:r>
      <w:r>
        <w:br/>
      </w:r>
      <w:r w:rsidRPr="009F0578">
        <w:t>2011 24th SIBGRAPI Conference on Graphics, Patterns, and Images Tutorials</w:t>
      </w:r>
      <w:r>
        <w:t>, pp. 11-24, 2011.</w:t>
      </w:r>
      <w:bookmarkEnd w:id="30"/>
    </w:p>
    <w:p w14:paraId="0C1376CA" w14:textId="2E28DF80" w:rsidR="003814C3" w:rsidRPr="005078E3" w:rsidRDefault="001D28BB" w:rsidP="00B042FA">
      <w:pPr>
        <w:pStyle w:val="Irodalomjegyzek"/>
        <w:rPr>
          <w:rStyle w:val="mynormalChar"/>
          <w:rFonts w:cs="Mangal"/>
          <w:szCs w:val="21"/>
        </w:rPr>
      </w:pPr>
      <w:bookmarkStart w:id="31" w:name="_Ref67392713"/>
      <w:r>
        <w:t>Nemzetközi standardok:</w:t>
      </w:r>
      <w:r>
        <w:br/>
      </w:r>
      <w:hyperlink r:id="rId20" w:history="1">
        <w:r w:rsidRPr="001630E9">
          <w:rPr>
            <w:rStyle w:val="Hiperhivatkozs"/>
          </w:rPr>
          <w:t>https://www.iec.ch/understanding-standards</w:t>
        </w:r>
      </w:hyperlink>
      <w:r w:rsidR="00227B58">
        <w:t xml:space="preserve">, letöltés ideje: </w:t>
      </w:r>
      <w:r w:rsidRPr="001D28BB">
        <w:rPr>
          <w:rStyle w:val="mynormalChar"/>
        </w:rPr>
        <w:t>2021.03.18.</w:t>
      </w:r>
      <w:bookmarkEnd w:id="31"/>
    </w:p>
    <w:p w14:paraId="3994966D" w14:textId="4121F185" w:rsidR="005078E3" w:rsidRPr="004E2395" w:rsidRDefault="005078E3" w:rsidP="00B042FA">
      <w:pPr>
        <w:pStyle w:val="Irodalomjegyzek"/>
        <w:rPr>
          <w:rStyle w:val="mynormalChar"/>
          <w:rFonts w:cs="Mangal"/>
          <w:szCs w:val="21"/>
        </w:rPr>
      </w:pPr>
      <w:bookmarkStart w:id="32" w:name="_Ref69288918"/>
      <w:r w:rsidRPr="005078E3">
        <w:rPr>
          <w:rStyle w:val="mynormalChar"/>
          <w:rFonts w:cs="Mangal"/>
          <w:szCs w:val="21"/>
        </w:rPr>
        <w:t>Okazaki, A., Kondo, T., Mori, K., Tsunekawa, S., Kawamoto, E.: An automatic circuit diagram reader with loop-structure-based symbol recognition</w:t>
      </w:r>
      <w:r>
        <w:rPr>
          <w:rStyle w:val="mynormalChar"/>
          <w:rFonts w:cs="Mangal"/>
          <w:szCs w:val="21"/>
        </w:rPr>
        <w:br/>
      </w:r>
      <w:r w:rsidRPr="005078E3">
        <w:rPr>
          <w:rStyle w:val="mynormalChar"/>
          <w:rFonts w:cs="Mangal"/>
          <w:szCs w:val="21"/>
        </w:rPr>
        <w:t xml:space="preserve">IEEE Transactions on Pattern Analysis and Machine Intelligence, </w:t>
      </w:r>
      <w:r w:rsidR="0057545A">
        <w:rPr>
          <w:rStyle w:val="mynormalChar"/>
          <w:rFonts w:cs="Mangal"/>
          <w:szCs w:val="21"/>
        </w:rPr>
        <w:t>v</w:t>
      </w:r>
      <w:r w:rsidRPr="005078E3">
        <w:rPr>
          <w:rStyle w:val="mynormalChar"/>
          <w:rFonts w:cs="Mangal"/>
          <w:szCs w:val="21"/>
        </w:rPr>
        <w:t xml:space="preserve">ol. 10, </w:t>
      </w:r>
      <w:r w:rsidR="0057545A">
        <w:rPr>
          <w:rStyle w:val="mynormalChar"/>
          <w:rFonts w:cs="Mangal"/>
          <w:szCs w:val="21"/>
        </w:rPr>
        <w:t>n</w:t>
      </w:r>
      <w:r w:rsidRPr="005078E3">
        <w:rPr>
          <w:rStyle w:val="mynormalChar"/>
          <w:rFonts w:cs="Mangal"/>
          <w:szCs w:val="21"/>
        </w:rPr>
        <w:t>o. 3, pp. 331-341, 1988.</w:t>
      </w:r>
      <w:bookmarkEnd w:id="32"/>
    </w:p>
    <w:p w14:paraId="65A60645" w14:textId="6EDA7224" w:rsidR="004E2395" w:rsidRDefault="004E2395" w:rsidP="00B042FA">
      <w:pPr>
        <w:pStyle w:val="Irodalomjegyzek"/>
      </w:pPr>
      <w:bookmarkStart w:id="33" w:name="_Ref69288999"/>
      <w:r w:rsidRPr="004E2395">
        <w:t>Rabbani, M., Khoshkangini, R., Nagendraswamy, H.S., Conti, M.: Hand Drawn Optical Circuit Recognition</w:t>
      </w:r>
      <w:r>
        <w:br/>
      </w:r>
      <w:r w:rsidRPr="004E2395">
        <w:t>Procedia Computer Science</w:t>
      </w:r>
      <w:r>
        <w:t>,</w:t>
      </w:r>
      <w:r w:rsidR="008202E2">
        <w:t xml:space="preserve"> </w:t>
      </w:r>
      <w:r w:rsidR="00327F4D">
        <w:t>v</w:t>
      </w:r>
      <w:r w:rsidR="008202E2">
        <w:t>ol. 84,</w:t>
      </w:r>
      <w:r>
        <w:t xml:space="preserve"> pp. 41-48, 2016.</w:t>
      </w:r>
      <w:bookmarkEnd w:id="33"/>
    </w:p>
    <w:p w14:paraId="4A08C23F" w14:textId="374ED907" w:rsidR="0057545A" w:rsidRPr="00A81FC5" w:rsidRDefault="0057545A" w:rsidP="00B042FA">
      <w:pPr>
        <w:pStyle w:val="Irodalomjegyzek"/>
      </w:pPr>
      <w:bookmarkStart w:id="34" w:name="_Ref69288887"/>
      <w:r w:rsidRPr="0057545A">
        <w:t>Tudhope, D.S., Oldfield, J.V.: A High-Level Recognizer for Schematic Diagrams</w:t>
      </w:r>
      <w:r>
        <w:br/>
      </w:r>
      <w:r w:rsidR="00537FCE" w:rsidRPr="00537FCE">
        <w:t>IEEE Computer Graphics and Applications, vol. 3, no. 3, pp. 33-40, 1983</w:t>
      </w:r>
      <w:bookmarkEnd w:id="34"/>
    </w:p>
    <w:p w14:paraId="50018292" w14:textId="0EF31E89" w:rsidR="00D31447" w:rsidRDefault="00A81FC5" w:rsidP="00AA272A">
      <w:pPr>
        <w:pStyle w:val="Irodalomjegyzek"/>
      </w:pPr>
      <w:bookmarkStart w:id="35" w:name="_Ref67393025"/>
      <w:r w:rsidRPr="00A81FC5">
        <w:t>Yamashita, R., Nishio, M., Do, R.K.G.</w:t>
      </w:r>
      <w:r>
        <w:t xml:space="preserve">, </w:t>
      </w:r>
      <w:r w:rsidRPr="00A81FC5">
        <w:t>Togashi</w:t>
      </w:r>
      <w:r>
        <w:t>, K.:</w:t>
      </w:r>
      <w:r w:rsidR="00FB3573">
        <w:t xml:space="preserve"> Convolutional neural networks: an overview and application in radiology</w:t>
      </w:r>
      <w:r w:rsidR="00FB3573">
        <w:br/>
      </w:r>
      <w:r w:rsidR="00FB3573" w:rsidRPr="00FB3573">
        <w:t>Insights Imaging</w:t>
      </w:r>
      <w:r w:rsidR="00FB3573">
        <w:t xml:space="preserve">, pp. </w:t>
      </w:r>
      <w:r w:rsidR="00FB3573" w:rsidRPr="00FB3573">
        <w:t>611–629</w:t>
      </w:r>
      <w:r w:rsidR="00FB3573">
        <w:t>, 2018.</w:t>
      </w:r>
      <w:bookmarkEnd w:id="35"/>
    </w:p>
    <w:p w14:paraId="40D5793A" w14:textId="52786122" w:rsidR="00C1588B" w:rsidRDefault="00777520" w:rsidP="00B042FA">
      <w:pPr>
        <w:pStyle w:val="Irodalomjegyzek"/>
      </w:pPr>
      <w:bookmarkStart w:id="36" w:name="_Ref69722899"/>
      <w:r w:rsidRPr="00777520">
        <w:t>Del Sole, A.: Visual Studio Code Distilled: Evolved Code Editing for Windows, MacOS, and Linux.</w:t>
      </w:r>
      <w:r>
        <w:br/>
      </w:r>
      <w:r w:rsidRPr="00777520">
        <w:t>Apress</w:t>
      </w:r>
      <w:r>
        <w:t xml:space="preserve">, p. </w:t>
      </w:r>
      <w:r w:rsidRPr="00777520">
        <w:t>215</w:t>
      </w:r>
      <w:r>
        <w:t>, 2018.</w:t>
      </w:r>
      <w:bookmarkEnd w:id="36"/>
    </w:p>
    <w:p w14:paraId="6DD19AEB" w14:textId="6ED74600" w:rsidR="00C1588B" w:rsidRDefault="00C15FF5" w:rsidP="00C15FF5">
      <w:pPr>
        <w:pStyle w:val="Irodalomjegyzek"/>
      </w:pPr>
      <w:bookmarkStart w:id="37" w:name="_Ref69721014"/>
      <w:r>
        <w:t>Van Rossum, G., Drake, F. L.: Python 3 Reference Manual.</w:t>
      </w:r>
      <w:r>
        <w:br/>
        <w:t>CreateSpace, 2009.</w:t>
      </w:r>
      <w:bookmarkEnd w:id="37"/>
    </w:p>
    <w:p w14:paraId="7E436A1E" w14:textId="1FB96032" w:rsidR="00C1588B" w:rsidRDefault="00B536BF" w:rsidP="00850D4E">
      <w:pPr>
        <w:pStyle w:val="Irodalomjegyzek"/>
      </w:pPr>
      <w:bookmarkStart w:id="38" w:name="_Ref69721021"/>
      <w:r>
        <w:lastRenderedPageBreak/>
        <w:t>Harris, C.R., Millman, K.J., van der Walt, S.J. et</w:t>
      </w:r>
      <w:r w:rsidR="001D5255">
        <w:t>.</w:t>
      </w:r>
      <w:r>
        <w:t xml:space="preserve"> al.: Array programming with NumPy</w:t>
      </w:r>
      <w:r w:rsidR="00850D4E">
        <w:br/>
      </w:r>
      <w:r>
        <w:t>Nature, vol. 585, no. 7825, pp. 357–362, 2020.</w:t>
      </w:r>
      <w:bookmarkEnd w:id="38"/>
    </w:p>
    <w:p w14:paraId="05B2C893" w14:textId="4BCB16F3" w:rsidR="00C1588B" w:rsidRDefault="00AC35B4" w:rsidP="00B042FA">
      <w:pPr>
        <w:pStyle w:val="Irodalomjegyzek"/>
      </w:pPr>
      <w:bookmarkStart w:id="39" w:name="_Ref69721028"/>
      <w:r w:rsidRPr="00AC35B4">
        <w:t>Bradski, G.: The OpenCV Library</w:t>
      </w:r>
      <w:r>
        <w:br/>
      </w:r>
      <w:r w:rsidRPr="00AC35B4">
        <w:t>Dr. Dobb's Journal of Software Tools, 2000.</w:t>
      </w:r>
      <w:bookmarkEnd w:id="39"/>
    </w:p>
    <w:p w14:paraId="1AF52B26" w14:textId="6E5A6D02" w:rsidR="00C1588B" w:rsidRDefault="00CB4C03" w:rsidP="00486248">
      <w:pPr>
        <w:pStyle w:val="Irodalomjegyzek"/>
      </w:pPr>
      <w:bookmarkStart w:id="40" w:name="_Ref69721046"/>
      <w:r>
        <w:t>Abadi, M., Barham, P., Chen, J., Chen, Z., Davis, A., Dean, J. et al.: Tensorflow: A system for large-scale machine learning.</w:t>
      </w:r>
      <w:r>
        <w:br/>
        <w:t>12th USENIX Symposium on Operating Systems Design and Implementation, pp. 265–283, 2016.</w:t>
      </w:r>
      <w:bookmarkEnd w:id="40"/>
    </w:p>
    <w:p w14:paraId="2BE604BD" w14:textId="6D84496E" w:rsidR="007C5DF4" w:rsidRDefault="007C5DF4" w:rsidP="007204AA">
      <w:pPr>
        <w:pStyle w:val="Cmsor1"/>
        <w:rPr>
          <w:color w:val="800000"/>
        </w:rPr>
      </w:pPr>
      <w:bookmarkStart w:id="41" w:name="_Toc69729871"/>
      <w:r>
        <w:lastRenderedPageBreak/>
        <w:t>Mellékletek</w:t>
      </w:r>
      <w:bookmarkEnd w:id="41"/>
    </w:p>
    <w:p w14:paraId="37B6BB07" w14:textId="3C8A27B5" w:rsidR="00EB074C" w:rsidRPr="00EB074C" w:rsidRDefault="00EB074C" w:rsidP="00CF7625">
      <w:pPr>
        <w:pStyle w:val="Szvegtrzs"/>
        <w:ind w:left="360"/>
      </w:pPr>
    </w:p>
    <w:sectPr w:rsidR="00EB074C" w:rsidRPr="00EB074C" w:rsidSect="00740B83">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6515C" w14:textId="77777777" w:rsidR="00A923C8" w:rsidRDefault="00A923C8">
      <w:r>
        <w:separator/>
      </w:r>
    </w:p>
  </w:endnote>
  <w:endnote w:type="continuationSeparator" w:id="0">
    <w:p w14:paraId="096CBA8E" w14:textId="77777777" w:rsidR="00A923C8" w:rsidRDefault="00A92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charset w:val="01"/>
    <w:family w:val="auto"/>
    <w:pitch w:val="variable"/>
  </w:font>
  <w:font w:name="Arial">
    <w:panose1 w:val="020B0604020202020204"/>
    <w:charset w:val="EE"/>
    <w:family w:val="swiss"/>
    <w:pitch w:val="variable"/>
    <w:sig w:usb0="E0002EFF" w:usb1="C000785B" w:usb2="00000009" w:usb3="00000000" w:csb0="000001FF" w:csb1="00000000"/>
  </w:font>
  <w:font w:name="Linux Libertine G">
    <w:altName w:val="Cambria"/>
    <w:charset w:val="01"/>
    <w:family w:val="roman"/>
    <w:pitch w:val="variable"/>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3657" w14:textId="77777777" w:rsidR="00B8199D" w:rsidRDefault="00B8199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215F" w14:textId="0F2B3A17" w:rsidR="00B8199D" w:rsidRDefault="00B8199D">
    <w:pPr>
      <w:pStyle w:val="llb"/>
      <w:jc w:val="center"/>
    </w:pPr>
  </w:p>
  <w:p w14:paraId="332648A8" w14:textId="77777777" w:rsidR="00B8199D" w:rsidRDefault="00B8199D">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C851C" w14:textId="77777777" w:rsidR="00B8199D" w:rsidRDefault="00B8199D">
    <w:pPr>
      <w:pStyle w:val="ll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320321"/>
      <w:docPartObj>
        <w:docPartGallery w:val="Page Numbers (Bottom of Page)"/>
        <w:docPartUnique/>
      </w:docPartObj>
    </w:sdtPr>
    <w:sdtContent>
      <w:p w14:paraId="7102E306" w14:textId="77777777" w:rsidR="00B8199D" w:rsidRDefault="00B8199D">
        <w:pPr>
          <w:pStyle w:val="llb"/>
          <w:jc w:val="center"/>
        </w:pPr>
        <w:r>
          <w:fldChar w:fldCharType="begin"/>
        </w:r>
        <w:r>
          <w:instrText>PAGE   \* MERGEFORMAT</w:instrText>
        </w:r>
        <w:r>
          <w:fldChar w:fldCharType="separate"/>
        </w:r>
        <w:r>
          <w:t>2</w:t>
        </w:r>
        <w:r>
          <w:fldChar w:fldCharType="end"/>
        </w:r>
      </w:p>
    </w:sdtContent>
  </w:sdt>
  <w:p w14:paraId="16CC4149" w14:textId="77777777" w:rsidR="00B8199D" w:rsidRDefault="00B8199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D1D28" w14:textId="77777777" w:rsidR="00A923C8" w:rsidRDefault="00A923C8">
      <w:r>
        <w:separator/>
      </w:r>
    </w:p>
  </w:footnote>
  <w:footnote w:type="continuationSeparator" w:id="0">
    <w:p w14:paraId="67366E8C" w14:textId="77777777" w:rsidR="00A923C8" w:rsidRDefault="00A92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FAC9" w14:textId="77777777" w:rsidR="00B8199D" w:rsidRDefault="00B8199D">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52F6" w14:textId="77777777" w:rsidR="00B8199D" w:rsidRDefault="00B8199D">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24CE1" w14:textId="77777777" w:rsidR="00B8199D" w:rsidRDefault="00B8199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366E8C0A"/>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C9C0546A"/>
    <w:name w:val="WW8Num2"/>
    <w:lvl w:ilvl="0">
      <w:start w:val="1"/>
      <w:numFmt w:val="decimal"/>
      <w:lvlText w:val="%1."/>
      <w:lvlJc w:val="left"/>
      <w:pPr>
        <w:ind w:left="360" w:hanging="360"/>
      </w:pPr>
      <w:rPr>
        <w:rFont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2535967"/>
    <w:multiLevelType w:val="hybridMultilevel"/>
    <w:tmpl w:val="2558F89E"/>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4" w15:restartNumberingAfterBreak="0">
    <w:nsid w:val="036864D9"/>
    <w:multiLevelType w:val="hybridMultilevel"/>
    <w:tmpl w:val="67C66CDE"/>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5" w15:restartNumberingAfterBreak="0">
    <w:nsid w:val="0BC11C02"/>
    <w:multiLevelType w:val="hybridMultilevel"/>
    <w:tmpl w:val="814006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3DE2E6D"/>
    <w:multiLevelType w:val="hybridMultilevel"/>
    <w:tmpl w:val="6D5CD7FC"/>
    <w:lvl w:ilvl="0" w:tplc="9ECC7A8E">
      <w:start w:val="1"/>
      <w:numFmt w:val="decimal"/>
      <w:pStyle w:val="Irodalomjegyzek"/>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C362086"/>
    <w:multiLevelType w:val="hybridMultilevel"/>
    <w:tmpl w:val="BC58F6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07F5371"/>
    <w:multiLevelType w:val="hybridMultilevel"/>
    <w:tmpl w:val="DE645712"/>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9" w15:restartNumberingAfterBreak="0">
    <w:nsid w:val="50CD1E24"/>
    <w:multiLevelType w:val="hybridMultilevel"/>
    <w:tmpl w:val="B776A1B2"/>
    <w:lvl w:ilvl="0" w:tplc="040E000F">
      <w:start w:val="1"/>
      <w:numFmt w:val="decimal"/>
      <w:lvlText w:val="%1."/>
      <w:lvlJc w:val="left"/>
      <w:pPr>
        <w:ind w:left="1174" w:hanging="360"/>
      </w:pPr>
      <w:rPr>
        <w:rFonts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0" w15:restartNumberingAfterBreak="0">
    <w:nsid w:val="59014D86"/>
    <w:multiLevelType w:val="hybridMultilevel"/>
    <w:tmpl w:val="A3824C12"/>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11" w15:restartNumberingAfterBreak="0">
    <w:nsid w:val="59F83B06"/>
    <w:multiLevelType w:val="multilevel"/>
    <w:tmpl w:val="95686418"/>
    <w:name w:val="WW8Num1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2" w15:restartNumberingAfterBreak="0">
    <w:nsid w:val="7577294A"/>
    <w:multiLevelType w:val="hybridMultilevel"/>
    <w:tmpl w:val="476A2446"/>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num w:numId="1">
    <w:abstractNumId w:val="0"/>
  </w:num>
  <w:num w:numId="2">
    <w:abstractNumId w:val="1"/>
  </w:num>
  <w:num w:numId="3">
    <w:abstractNumId w:val="2"/>
  </w:num>
  <w:num w:numId="4">
    <w:abstractNumId w:val="7"/>
  </w:num>
  <w:num w:numId="5">
    <w:abstractNumId w:val="11"/>
  </w:num>
  <w:num w:numId="6">
    <w:abstractNumId w:val="4"/>
  </w:num>
  <w:num w:numId="7">
    <w:abstractNumId w:val="10"/>
  </w:num>
  <w:num w:numId="8">
    <w:abstractNumId w:val="12"/>
  </w:num>
  <w:num w:numId="9">
    <w:abstractNumId w:val="3"/>
  </w:num>
  <w:num w:numId="10">
    <w:abstractNumId w:val="8"/>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99"/>
    <w:rsid w:val="0001318F"/>
    <w:rsid w:val="000179B3"/>
    <w:rsid w:val="00021BA0"/>
    <w:rsid w:val="00023B05"/>
    <w:rsid w:val="0002637A"/>
    <w:rsid w:val="00027008"/>
    <w:rsid w:val="00031F1F"/>
    <w:rsid w:val="00034DF2"/>
    <w:rsid w:val="00036084"/>
    <w:rsid w:val="00036BA6"/>
    <w:rsid w:val="00040A57"/>
    <w:rsid w:val="00041081"/>
    <w:rsid w:val="000423C5"/>
    <w:rsid w:val="00047FE9"/>
    <w:rsid w:val="00053FDD"/>
    <w:rsid w:val="00055C16"/>
    <w:rsid w:val="00056D80"/>
    <w:rsid w:val="000607C4"/>
    <w:rsid w:val="00065AFB"/>
    <w:rsid w:val="00067C00"/>
    <w:rsid w:val="00071B31"/>
    <w:rsid w:val="000739D4"/>
    <w:rsid w:val="0007536B"/>
    <w:rsid w:val="00076511"/>
    <w:rsid w:val="00080D50"/>
    <w:rsid w:val="00082097"/>
    <w:rsid w:val="00082D5D"/>
    <w:rsid w:val="00084D56"/>
    <w:rsid w:val="00090363"/>
    <w:rsid w:val="00090E98"/>
    <w:rsid w:val="000A3C8A"/>
    <w:rsid w:val="000A4A0A"/>
    <w:rsid w:val="000A53CB"/>
    <w:rsid w:val="000A6B38"/>
    <w:rsid w:val="000B08AC"/>
    <w:rsid w:val="000B4B95"/>
    <w:rsid w:val="000B7EF3"/>
    <w:rsid w:val="000C4103"/>
    <w:rsid w:val="000C682B"/>
    <w:rsid w:val="000C774F"/>
    <w:rsid w:val="000D19C7"/>
    <w:rsid w:val="000D34EA"/>
    <w:rsid w:val="000D54F2"/>
    <w:rsid w:val="000D79C5"/>
    <w:rsid w:val="000D7C29"/>
    <w:rsid w:val="000E2326"/>
    <w:rsid w:val="000E62A4"/>
    <w:rsid w:val="000F4417"/>
    <w:rsid w:val="000F4E9A"/>
    <w:rsid w:val="000F5091"/>
    <w:rsid w:val="000F61ED"/>
    <w:rsid w:val="000F6919"/>
    <w:rsid w:val="0010174E"/>
    <w:rsid w:val="001025DB"/>
    <w:rsid w:val="00102BBF"/>
    <w:rsid w:val="001039D0"/>
    <w:rsid w:val="00105724"/>
    <w:rsid w:val="00107872"/>
    <w:rsid w:val="00107DFF"/>
    <w:rsid w:val="00110A81"/>
    <w:rsid w:val="00111CE5"/>
    <w:rsid w:val="00116857"/>
    <w:rsid w:val="00116FDA"/>
    <w:rsid w:val="0012266F"/>
    <w:rsid w:val="00123372"/>
    <w:rsid w:val="001271D3"/>
    <w:rsid w:val="00127D79"/>
    <w:rsid w:val="001337D1"/>
    <w:rsid w:val="00144822"/>
    <w:rsid w:val="00145A8A"/>
    <w:rsid w:val="00161C71"/>
    <w:rsid w:val="00163E64"/>
    <w:rsid w:val="00166807"/>
    <w:rsid w:val="00166D9F"/>
    <w:rsid w:val="00174F89"/>
    <w:rsid w:val="001768F0"/>
    <w:rsid w:val="001808E5"/>
    <w:rsid w:val="00180B85"/>
    <w:rsid w:val="00182F6B"/>
    <w:rsid w:val="00185422"/>
    <w:rsid w:val="001856B1"/>
    <w:rsid w:val="001869F3"/>
    <w:rsid w:val="001907A9"/>
    <w:rsid w:val="00194643"/>
    <w:rsid w:val="00194B62"/>
    <w:rsid w:val="00194E3B"/>
    <w:rsid w:val="001A0C65"/>
    <w:rsid w:val="001A3E64"/>
    <w:rsid w:val="001A427A"/>
    <w:rsid w:val="001B42F8"/>
    <w:rsid w:val="001B543D"/>
    <w:rsid w:val="001B691D"/>
    <w:rsid w:val="001C48C8"/>
    <w:rsid w:val="001C4A91"/>
    <w:rsid w:val="001C74DC"/>
    <w:rsid w:val="001D27C1"/>
    <w:rsid w:val="001D28BB"/>
    <w:rsid w:val="001D4474"/>
    <w:rsid w:val="001D522F"/>
    <w:rsid w:val="001D5255"/>
    <w:rsid w:val="001D69A1"/>
    <w:rsid w:val="001D7380"/>
    <w:rsid w:val="001E1887"/>
    <w:rsid w:val="001E43F9"/>
    <w:rsid w:val="001E777A"/>
    <w:rsid w:val="001F355D"/>
    <w:rsid w:val="001F6C6C"/>
    <w:rsid w:val="001F77CC"/>
    <w:rsid w:val="00201DC1"/>
    <w:rsid w:val="002024A5"/>
    <w:rsid w:val="00206B0D"/>
    <w:rsid w:val="00210038"/>
    <w:rsid w:val="002103AA"/>
    <w:rsid w:val="002134E5"/>
    <w:rsid w:val="00213BCA"/>
    <w:rsid w:val="0021488D"/>
    <w:rsid w:val="0021521A"/>
    <w:rsid w:val="002153AD"/>
    <w:rsid w:val="00216AC3"/>
    <w:rsid w:val="00216D5A"/>
    <w:rsid w:val="00220307"/>
    <w:rsid w:val="00221EC1"/>
    <w:rsid w:val="00227407"/>
    <w:rsid w:val="00227B58"/>
    <w:rsid w:val="00231B38"/>
    <w:rsid w:val="00232CC2"/>
    <w:rsid w:val="0024127C"/>
    <w:rsid w:val="0024344A"/>
    <w:rsid w:val="00246093"/>
    <w:rsid w:val="0024721C"/>
    <w:rsid w:val="00250596"/>
    <w:rsid w:val="00252BA0"/>
    <w:rsid w:val="0026203D"/>
    <w:rsid w:val="002625BC"/>
    <w:rsid w:val="00266A62"/>
    <w:rsid w:val="0028174A"/>
    <w:rsid w:val="00283530"/>
    <w:rsid w:val="002846B3"/>
    <w:rsid w:val="00290BB5"/>
    <w:rsid w:val="00291A67"/>
    <w:rsid w:val="002953A6"/>
    <w:rsid w:val="002959DE"/>
    <w:rsid w:val="00295C28"/>
    <w:rsid w:val="00295CFE"/>
    <w:rsid w:val="002A00B8"/>
    <w:rsid w:val="002A66F2"/>
    <w:rsid w:val="002B6626"/>
    <w:rsid w:val="002B7CEC"/>
    <w:rsid w:val="002C0B0C"/>
    <w:rsid w:val="002C2B03"/>
    <w:rsid w:val="002C5F31"/>
    <w:rsid w:val="002C6477"/>
    <w:rsid w:val="002D231D"/>
    <w:rsid w:val="002D4930"/>
    <w:rsid w:val="002E04B3"/>
    <w:rsid w:val="002E1015"/>
    <w:rsid w:val="002E291A"/>
    <w:rsid w:val="002E3248"/>
    <w:rsid w:val="002F0703"/>
    <w:rsid w:val="002F14DE"/>
    <w:rsid w:val="0030317B"/>
    <w:rsid w:val="00303C98"/>
    <w:rsid w:val="003044D0"/>
    <w:rsid w:val="00305DFA"/>
    <w:rsid w:val="0031239C"/>
    <w:rsid w:val="0031374C"/>
    <w:rsid w:val="0031418A"/>
    <w:rsid w:val="00314A39"/>
    <w:rsid w:val="00321D0B"/>
    <w:rsid w:val="00322123"/>
    <w:rsid w:val="00326221"/>
    <w:rsid w:val="00326F8F"/>
    <w:rsid w:val="00327F4D"/>
    <w:rsid w:val="00335E3C"/>
    <w:rsid w:val="0034159E"/>
    <w:rsid w:val="00342FE0"/>
    <w:rsid w:val="00343C40"/>
    <w:rsid w:val="00350832"/>
    <w:rsid w:val="00355601"/>
    <w:rsid w:val="003706EE"/>
    <w:rsid w:val="0037146A"/>
    <w:rsid w:val="00373637"/>
    <w:rsid w:val="00373939"/>
    <w:rsid w:val="00373EE5"/>
    <w:rsid w:val="00374266"/>
    <w:rsid w:val="00376063"/>
    <w:rsid w:val="003814C3"/>
    <w:rsid w:val="00381539"/>
    <w:rsid w:val="00382A73"/>
    <w:rsid w:val="00391BCD"/>
    <w:rsid w:val="00393687"/>
    <w:rsid w:val="003951D1"/>
    <w:rsid w:val="003A1FF0"/>
    <w:rsid w:val="003A2D94"/>
    <w:rsid w:val="003A34AD"/>
    <w:rsid w:val="003A5846"/>
    <w:rsid w:val="003B6E78"/>
    <w:rsid w:val="003C11E6"/>
    <w:rsid w:val="003C1835"/>
    <w:rsid w:val="003C50AE"/>
    <w:rsid w:val="003C6A1C"/>
    <w:rsid w:val="003D77A8"/>
    <w:rsid w:val="003E2B4D"/>
    <w:rsid w:val="003E4E11"/>
    <w:rsid w:val="003E524D"/>
    <w:rsid w:val="004007C5"/>
    <w:rsid w:val="00403F41"/>
    <w:rsid w:val="004059FC"/>
    <w:rsid w:val="00405EEA"/>
    <w:rsid w:val="00410F07"/>
    <w:rsid w:val="00417C1B"/>
    <w:rsid w:val="00430320"/>
    <w:rsid w:val="0043119A"/>
    <w:rsid w:val="0043202D"/>
    <w:rsid w:val="0043247E"/>
    <w:rsid w:val="004409F0"/>
    <w:rsid w:val="00445FD8"/>
    <w:rsid w:val="00451583"/>
    <w:rsid w:val="004554A3"/>
    <w:rsid w:val="0046355B"/>
    <w:rsid w:val="0046404F"/>
    <w:rsid w:val="0047428C"/>
    <w:rsid w:val="00474FFE"/>
    <w:rsid w:val="00476E39"/>
    <w:rsid w:val="00477D1F"/>
    <w:rsid w:val="00480776"/>
    <w:rsid w:val="00482800"/>
    <w:rsid w:val="00486248"/>
    <w:rsid w:val="00486A00"/>
    <w:rsid w:val="00493FE0"/>
    <w:rsid w:val="00497A27"/>
    <w:rsid w:val="004A03B8"/>
    <w:rsid w:val="004A2969"/>
    <w:rsid w:val="004A336C"/>
    <w:rsid w:val="004B1663"/>
    <w:rsid w:val="004B5A05"/>
    <w:rsid w:val="004C1394"/>
    <w:rsid w:val="004C141F"/>
    <w:rsid w:val="004C305F"/>
    <w:rsid w:val="004C6696"/>
    <w:rsid w:val="004E017E"/>
    <w:rsid w:val="004E2395"/>
    <w:rsid w:val="004F0F8C"/>
    <w:rsid w:val="004F2364"/>
    <w:rsid w:val="004F3504"/>
    <w:rsid w:val="004F6642"/>
    <w:rsid w:val="00500D22"/>
    <w:rsid w:val="00504150"/>
    <w:rsid w:val="005066D3"/>
    <w:rsid w:val="005078E3"/>
    <w:rsid w:val="0051234A"/>
    <w:rsid w:val="005150B5"/>
    <w:rsid w:val="00515F6F"/>
    <w:rsid w:val="005165F4"/>
    <w:rsid w:val="00516CBA"/>
    <w:rsid w:val="00520F09"/>
    <w:rsid w:val="00521CD1"/>
    <w:rsid w:val="005226DC"/>
    <w:rsid w:val="0052498A"/>
    <w:rsid w:val="005260CB"/>
    <w:rsid w:val="005336E0"/>
    <w:rsid w:val="005338A0"/>
    <w:rsid w:val="005345B4"/>
    <w:rsid w:val="0053462F"/>
    <w:rsid w:val="00536902"/>
    <w:rsid w:val="00537122"/>
    <w:rsid w:val="00537FCE"/>
    <w:rsid w:val="005406DB"/>
    <w:rsid w:val="00550D29"/>
    <w:rsid w:val="00552937"/>
    <w:rsid w:val="00553140"/>
    <w:rsid w:val="00556F6B"/>
    <w:rsid w:val="00560C83"/>
    <w:rsid w:val="00563ADD"/>
    <w:rsid w:val="0057545A"/>
    <w:rsid w:val="00575FC4"/>
    <w:rsid w:val="0057655B"/>
    <w:rsid w:val="005808DD"/>
    <w:rsid w:val="005822AD"/>
    <w:rsid w:val="005830FC"/>
    <w:rsid w:val="0058557F"/>
    <w:rsid w:val="005863FC"/>
    <w:rsid w:val="005866B8"/>
    <w:rsid w:val="0059222C"/>
    <w:rsid w:val="00594A17"/>
    <w:rsid w:val="00594DF6"/>
    <w:rsid w:val="0059768C"/>
    <w:rsid w:val="005A5D97"/>
    <w:rsid w:val="005A6AD9"/>
    <w:rsid w:val="005B1134"/>
    <w:rsid w:val="005B6279"/>
    <w:rsid w:val="005C009F"/>
    <w:rsid w:val="005C2C07"/>
    <w:rsid w:val="005C2CF0"/>
    <w:rsid w:val="005C5E33"/>
    <w:rsid w:val="005C609C"/>
    <w:rsid w:val="005C6B23"/>
    <w:rsid w:val="005C7401"/>
    <w:rsid w:val="005D4D26"/>
    <w:rsid w:val="005D4F02"/>
    <w:rsid w:val="005D7229"/>
    <w:rsid w:val="005E0A1D"/>
    <w:rsid w:val="005E340D"/>
    <w:rsid w:val="005E3F0E"/>
    <w:rsid w:val="005F1F7F"/>
    <w:rsid w:val="005F29B8"/>
    <w:rsid w:val="005F4560"/>
    <w:rsid w:val="005F4EDC"/>
    <w:rsid w:val="00604D99"/>
    <w:rsid w:val="0061167A"/>
    <w:rsid w:val="00611DC4"/>
    <w:rsid w:val="006131E5"/>
    <w:rsid w:val="00622829"/>
    <w:rsid w:val="00622889"/>
    <w:rsid w:val="00625F5C"/>
    <w:rsid w:val="00630E37"/>
    <w:rsid w:val="00631E64"/>
    <w:rsid w:val="006359AC"/>
    <w:rsid w:val="00640E2D"/>
    <w:rsid w:val="0064287D"/>
    <w:rsid w:val="0064691E"/>
    <w:rsid w:val="00647D4F"/>
    <w:rsid w:val="00647F2C"/>
    <w:rsid w:val="00651DE1"/>
    <w:rsid w:val="00654A58"/>
    <w:rsid w:val="00654DB1"/>
    <w:rsid w:val="00654F31"/>
    <w:rsid w:val="00656A2E"/>
    <w:rsid w:val="00666A11"/>
    <w:rsid w:val="00671C9C"/>
    <w:rsid w:val="00673731"/>
    <w:rsid w:val="00674914"/>
    <w:rsid w:val="0068179A"/>
    <w:rsid w:val="006920AA"/>
    <w:rsid w:val="00693C2C"/>
    <w:rsid w:val="006971C3"/>
    <w:rsid w:val="006A06CC"/>
    <w:rsid w:val="006A3093"/>
    <w:rsid w:val="006A4F4E"/>
    <w:rsid w:val="006B42D5"/>
    <w:rsid w:val="006B553B"/>
    <w:rsid w:val="006B66CC"/>
    <w:rsid w:val="006C1531"/>
    <w:rsid w:val="006C2C61"/>
    <w:rsid w:val="006C5C68"/>
    <w:rsid w:val="006C60EB"/>
    <w:rsid w:val="006D1174"/>
    <w:rsid w:val="006D188F"/>
    <w:rsid w:val="006D41FC"/>
    <w:rsid w:val="006E232E"/>
    <w:rsid w:val="006F2B48"/>
    <w:rsid w:val="006F51CF"/>
    <w:rsid w:val="006F6231"/>
    <w:rsid w:val="00702FED"/>
    <w:rsid w:val="00707FCC"/>
    <w:rsid w:val="007117EE"/>
    <w:rsid w:val="00711887"/>
    <w:rsid w:val="00712576"/>
    <w:rsid w:val="00713EB1"/>
    <w:rsid w:val="00717AAF"/>
    <w:rsid w:val="007204AA"/>
    <w:rsid w:val="00720E4C"/>
    <w:rsid w:val="00722F29"/>
    <w:rsid w:val="00722F41"/>
    <w:rsid w:val="00725E79"/>
    <w:rsid w:val="007332A0"/>
    <w:rsid w:val="00733647"/>
    <w:rsid w:val="00740B83"/>
    <w:rsid w:val="00742449"/>
    <w:rsid w:val="00763A45"/>
    <w:rsid w:val="00765C95"/>
    <w:rsid w:val="00765D3A"/>
    <w:rsid w:val="00771C78"/>
    <w:rsid w:val="007720CF"/>
    <w:rsid w:val="007746AD"/>
    <w:rsid w:val="00777520"/>
    <w:rsid w:val="00781FA8"/>
    <w:rsid w:val="00784E16"/>
    <w:rsid w:val="00786FFD"/>
    <w:rsid w:val="00793CAC"/>
    <w:rsid w:val="007952A7"/>
    <w:rsid w:val="00795C26"/>
    <w:rsid w:val="007A5FA4"/>
    <w:rsid w:val="007B0AA0"/>
    <w:rsid w:val="007B2138"/>
    <w:rsid w:val="007B7799"/>
    <w:rsid w:val="007B7ABD"/>
    <w:rsid w:val="007B7C7E"/>
    <w:rsid w:val="007C29E6"/>
    <w:rsid w:val="007C3FEE"/>
    <w:rsid w:val="007C512E"/>
    <w:rsid w:val="007C5133"/>
    <w:rsid w:val="007C5DF4"/>
    <w:rsid w:val="007C73DF"/>
    <w:rsid w:val="007D5320"/>
    <w:rsid w:val="007D7347"/>
    <w:rsid w:val="007E3958"/>
    <w:rsid w:val="007E61A2"/>
    <w:rsid w:val="007F163D"/>
    <w:rsid w:val="007F6939"/>
    <w:rsid w:val="007F6DC0"/>
    <w:rsid w:val="007F7DB7"/>
    <w:rsid w:val="00812ABC"/>
    <w:rsid w:val="00813A69"/>
    <w:rsid w:val="00814C93"/>
    <w:rsid w:val="008202E2"/>
    <w:rsid w:val="00824301"/>
    <w:rsid w:val="00826784"/>
    <w:rsid w:val="00827669"/>
    <w:rsid w:val="008317B0"/>
    <w:rsid w:val="00832261"/>
    <w:rsid w:val="0083466F"/>
    <w:rsid w:val="00834B55"/>
    <w:rsid w:val="008407D6"/>
    <w:rsid w:val="00843820"/>
    <w:rsid w:val="00850D4E"/>
    <w:rsid w:val="008517AB"/>
    <w:rsid w:val="00852333"/>
    <w:rsid w:val="00853225"/>
    <w:rsid w:val="00854418"/>
    <w:rsid w:val="008553D5"/>
    <w:rsid w:val="00855520"/>
    <w:rsid w:val="008602CC"/>
    <w:rsid w:val="00870098"/>
    <w:rsid w:val="00875060"/>
    <w:rsid w:val="00882358"/>
    <w:rsid w:val="00884707"/>
    <w:rsid w:val="00887E2B"/>
    <w:rsid w:val="008A0B3C"/>
    <w:rsid w:val="008B3565"/>
    <w:rsid w:val="008B382B"/>
    <w:rsid w:val="008B74CB"/>
    <w:rsid w:val="008C010B"/>
    <w:rsid w:val="008C099A"/>
    <w:rsid w:val="008C295E"/>
    <w:rsid w:val="008C48BC"/>
    <w:rsid w:val="008C6E71"/>
    <w:rsid w:val="008C790C"/>
    <w:rsid w:val="008D336D"/>
    <w:rsid w:val="008D3A02"/>
    <w:rsid w:val="008D5B6D"/>
    <w:rsid w:val="008E1491"/>
    <w:rsid w:val="008E30E9"/>
    <w:rsid w:val="008E5482"/>
    <w:rsid w:val="008E6736"/>
    <w:rsid w:val="008E6D56"/>
    <w:rsid w:val="008F1235"/>
    <w:rsid w:val="008F1631"/>
    <w:rsid w:val="008F7188"/>
    <w:rsid w:val="008F7E8E"/>
    <w:rsid w:val="00900C52"/>
    <w:rsid w:val="0090172E"/>
    <w:rsid w:val="00902DF6"/>
    <w:rsid w:val="00905749"/>
    <w:rsid w:val="00906B06"/>
    <w:rsid w:val="00910903"/>
    <w:rsid w:val="009124AB"/>
    <w:rsid w:val="00912FE7"/>
    <w:rsid w:val="0092152F"/>
    <w:rsid w:val="00926378"/>
    <w:rsid w:val="00927022"/>
    <w:rsid w:val="00930947"/>
    <w:rsid w:val="00932869"/>
    <w:rsid w:val="009455C8"/>
    <w:rsid w:val="009460DE"/>
    <w:rsid w:val="00947AE1"/>
    <w:rsid w:val="0095392C"/>
    <w:rsid w:val="0096039E"/>
    <w:rsid w:val="00960834"/>
    <w:rsid w:val="009609DF"/>
    <w:rsid w:val="0096139A"/>
    <w:rsid w:val="00962E6D"/>
    <w:rsid w:val="00964E7E"/>
    <w:rsid w:val="00965692"/>
    <w:rsid w:val="00965AB0"/>
    <w:rsid w:val="00966B9A"/>
    <w:rsid w:val="00971BE9"/>
    <w:rsid w:val="00972D71"/>
    <w:rsid w:val="0097462A"/>
    <w:rsid w:val="00975102"/>
    <w:rsid w:val="0097721A"/>
    <w:rsid w:val="0098100D"/>
    <w:rsid w:val="009820B9"/>
    <w:rsid w:val="00982E1A"/>
    <w:rsid w:val="00985F10"/>
    <w:rsid w:val="009A2A15"/>
    <w:rsid w:val="009A2C2B"/>
    <w:rsid w:val="009A631B"/>
    <w:rsid w:val="009B031A"/>
    <w:rsid w:val="009B60AA"/>
    <w:rsid w:val="009B78BF"/>
    <w:rsid w:val="009C00F6"/>
    <w:rsid w:val="009C03CA"/>
    <w:rsid w:val="009C1CAF"/>
    <w:rsid w:val="009D6642"/>
    <w:rsid w:val="009D6A72"/>
    <w:rsid w:val="009D7955"/>
    <w:rsid w:val="009E1239"/>
    <w:rsid w:val="009E12F9"/>
    <w:rsid w:val="009E5861"/>
    <w:rsid w:val="009F0578"/>
    <w:rsid w:val="009F338F"/>
    <w:rsid w:val="00A02E34"/>
    <w:rsid w:val="00A0455E"/>
    <w:rsid w:val="00A10E0A"/>
    <w:rsid w:val="00A13478"/>
    <w:rsid w:val="00A219E7"/>
    <w:rsid w:val="00A23AA7"/>
    <w:rsid w:val="00A23C21"/>
    <w:rsid w:val="00A25321"/>
    <w:rsid w:val="00A30193"/>
    <w:rsid w:val="00A32CA0"/>
    <w:rsid w:val="00A370DD"/>
    <w:rsid w:val="00A40D84"/>
    <w:rsid w:val="00A41AE8"/>
    <w:rsid w:val="00A41D8F"/>
    <w:rsid w:val="00A43C85"/>
    <w:rsid w:val="00A449AC"/>
    <w:rsid w:val="00A45D44"/>
    <w:rsid w:val="00A46C96"/>
    <w:rsid w:val="00A56A8B"/>
    <w:rsid w:val="00A57572"/>
    <w:rsid w:val="00A579B8"/>
    <w:rsid w:val="00A60224"/>
    <w:rsid w:val="00A606CB"/>
    <w:rsid w:val="00A63596"/>
    <w:rsid w:val="00A6381D"/>
    <w:rsid w:val="00A63E21"/>
    <w:rsid w:val="00A66229"/>
    <w:rsid w:val="00A718EE"/>
    <w:rsid w:val="00A71D40"/>
    <w:rsid w:val="00A72F93"/>
    <w:rsid w:val="00A75A3A"/>
    <w:rsid w:val="00A76B84"/>
    <w:rsid w:val="00A81FC5"/>
    <w:rsid w:val="00A84318"/>
    <w:rsid w:val="00A874AB"/>
    <w:rsid w:val="00A923C8"/>
    <w:rsid w:val="00A95167"/>
    <w:rsid w:val="00A958DF"/>
    <w:rsid w:val="00A96536"/>
    <w:rsid w:val="00AA16DA"/>
    <w:rsid w:val="00AA272A"/>
    <w:rsid w:val="00AA445E"/>
    <w:rsid w:val="00AA6A87"/>
    <w:rsid w:val="00AA6AEB"/>
    <w:rsid w:val="00AB0622"/>
    <w:rsid w:val="00AB1815"/>
    <w:rsid w:val="00AB578B"/>
    <w:rsid w:val="00AC2F39"/>
    <w:rsid w:val="00AC35B4"/>
    <w:rsid w:val="00AC4B7F"/>
    <w:rsid w:val="00AC5154"/>
    <w:rsid w:val="00AD254B"/>
    <w:rsid w:val="00AD2A02"/>
    <w:rsid w:val="00AD6509"/>
    <w:rsid w:val="00AF0803"/>
    <w:rsid w:val="00AF21BF"/>
    <w:rsid w:val="00AF237D"/>
    <w:rsid w:val="00AF2D53"/>
    <w:rsid w:val="00AF4796"/>
    <w:rsid w:val="00AF537C"/>
    <w:rsid w:val="00B00899"/>
    <w:rsid w:val="00B01D87"/>
    <w:rsid w:val="00B02472"/>
    <w:rsid w:val="00B042FA"/>
    <w:rsid w:val="00B052A8"/>
    <w:rsid w:val="00B060D4"/>
    <w:rsid w:val="00B16733"/>
    <w:rsid w:val="00B16D40"/>
    <w:rsid w:val="00B22A70"/>
    <w:rsid w:val="00B23297"/>
    <w:rsid w:val="00B3111C"/>
    <w:rsid w:val="00B32BDD"/>
    <w:rsid w:val="00B32D63"/>
    <w:rsid w:val="00B34A03"/>
    <w:rsid w:val="00B4513A"/>
    <w:rsid w:val="00B45E2E"/>
    <w:rsid w:val="00B46532"/>
    <w:rsid w:val="00B467FA"/>
    <w:rsid w:val="00B5126D"/>
    <w:rsid w:val="00B536BF"/>
    <w:rsid w:val="00B549B0"/>
    <w:rsid w:val="00B6296C"/>
    <w:rsid w:val="00B71236"/>
    <w:rsid w:val="00B713EF"/>
    <w:rsid w:val="00B72065"/>
    <w:rsid w:val="00B72888"/>
    <w:rsid w:val="00B767BC"/>
    <w:rsid w:val="00B77BC7"/>
    <w:rsid w:val="00B8199D"/>
    <w:rsid w:val="00B824A1"/>
    <w:rsid w:val="00B863F6"/>
    <w:rsid w:val="00B95328"/>
    <w:rsid w:val="00B95C2B"/>
    <w:rsid w:val="00BA1DF8"/>
    <w:rsid w:val="00BB040D"/>
    <w:rsid w:val="00BB3666"/>
    <w:rsid w:val="00BB4967"/>
    <w:rsid w:val="00BB4BA5"/>
    <w:rsid w:val="00BB6CEA"/>
    <w:rsid w:val="00BC138E"/>
    <w:rsid w:val="00BC60BF"/>
    <w:rsid w:val="00BC648E"/>
    <w:rsid w:val="00BD07FB"/>
    <w:rsid w:val="00BD2BCB"/>
    <w:rsid w:val="00BD671F"/>
    <w:rsid w:val="00BE1EF3"/>
    <w:rsid w:val="00BE3906"/>
    <w:rsid w:val="00BF0C74"/>
    <w:rsid w:val="00BF4310"/>
    <w:rsid w:val="00BF651A"/>
    <w:rsid w:val="00BF6699"/>
    <w:rsid w:val="00C0217F"/>
    <w:rsid w:val="00C05A35"/>
    <w:rsid w:val="00C10D30"/>
    <w:rsid w:val="00C1282F"/>
    <w:rsid w:val="00C13ED3"/>
    <w:rsid w:val="00C1422D"/>
    <w:rsid w:val="00C150AA"/>
    <w:rsid w:val="00C1588B"/>
    <w:rsid w:val="00C15FF5"/>
    <w:rsid w:val="00C266E8"/>
    <w:rsid w:val="00C32A0B"/>
    <w:rsid w:val="00C32E14"/>
    <w:rsid w:val="00C40D99"/>
    <w:rsid w:val="00C42AAF"/>
    <w:rsid w:val="00C44965"/>
    <w:rsid w:val="00C46E90"/>
    <w:rsid w:val="00C506F1"/>
    <w:rsid w:val="00C5137C"/>
    <w:rsid w:val="00C54AA3"/>
    <w:rsid w:val="00C607E1"/>
    <w:rsid w:val="00C61EE8"/>
    <w:rsid w:val="00C626F7"/>
    <w:rsid w:val="00C74749"/>
    <w:rsid w:val="00C74F94"/>
    <w:rsid w:val="00C75706"/>
    <w:rsid w:val="00C767EB"/>
    <w:rsid w:val="00C8218C"/>
    <w:rsid w:val="00C82D06"/>
    <w:rsid w:val="00C83532"/>
    <w:rsid w:val="00C865A0"/>
    <w:rsid w:val="00C875EA"/>
    <w:rsid w:val="00C905D2"/>
    <w:rsid w:val="00C93BB3"/>
    <w:rsid w:val="00CA1AA3"/>
    <w:rsid w:val="00CA3538"/>
    <w:rsid w:val="00CA405E"/>
    <w:rsid w:val="00CA5EEB"/>
    <w:rsid w:val="00CA6612"/>
    <w:rsid w:val="00CB2318"/>
    <w:rsid w:val="00CB30E2"/>
    <w:rsid w:val="00CB4C03"/>
    <w:rsid w:val="00CB57F0"/>
    <w:rsid w:val="00CC3173"/>
    <w:rsid w:val="00CC3F9B"/>
    <w:rsid w:val="00CC3FAF"/>
    <w:rsid w:val="00CC641E"/>
    <w:rsid w:val="00CC6A2A"/>
    <w:rsid w:val="00CD74B2"/>
    <w:rsid w:val="00CD766B"/>
    <w:rsid w:val="00CF26CF"/>
    <w:rsid w:val="00CF3945"/>
    <w:rsid w:val="00CF467B"/>
    <w:rsid w:val="00CF6FCC"/>
    <w:rsid w:val="00CF7625"/>
    <w:rsid w:val="00D03E7F"/>
    <w:rsid w:val="00D04C56"/>
    <w:rsid w:val="00D052A4"/>
    <w:rsid w:val="00D114A1"/>
    <w:rsid w:val="00D11B62"/>
    <w:rsid w:val="00D12300"/>
    <w:rsid w:val="00D12B85"/>
    <w:rsid w:val="00D16234"/>
    <w:rsid w:val="00D16D33"/>
    <w:rsid w:val="00D17664"/>
    <w:rsid w:val="00D17C1A"/>
    <w:rsid w:val="00D27413"/>
    <w:rsid w:val="00D30430"/>
    <w:rsid w:val="00D31447"/>
    <w:rsid w:val="00D320BA"/>
    <w:rsid w:val="00D321DE"/>
    <w:rsid w:val="00D367AE"/>
    <w:rsid w:val="00D4609A"/>
    <w:rsid w:val="00D50B6A"/>
    <w:rsid w:val="00D5524F"/>
    <w:rsid w:val="00D56397"/>
    <w:rsid w:val="00D56B98"/>
    <w:rsid w:val="00D56FD5"/>
    <w:rsid w:val="00D600AF"/>
    <w:rsid w:val="00D605F4"/>
    <w:rsid w:val="00D705B8"/>
    <w:rsid w:val="00D73FF0"/>
    <w:rsid w:val="00D741FE"/>
    <w:rsid w:val="00D762AE"/>
    <w:rsid w:val="00D821EF"/>
    <w:rsid w:val="00D82504"/>
    <w:rsid w:val="00D9090F"/>
    <w:rsid w:val="00D93602"/>
    <w:rsid w:val="00DA108A"/>
    <w:rsid w:val="00DA67FC"/>
    <w:rsid w:val="00DA6FFA"/>
    <w:rsid w:val="00DB26CC"/>
    <w:rsid w:val="00DB7BF3"/>
    <w:rsid w:val="00DC3C8B"/>
    <w:rsid w:val="00DC689C"/>
    <w:rsid w:val="00DD224A"/>
    <w:rsid w:val="00DD634A"/>
    <w:rsid w:val="00DD6910"/>
    <w:rsid w:val="00DD6A35"/>
    <w:rsid w:val="00DE23EB"/>
    <w:rsid w:val="00DE30A2"/>
    <w:rsid w:val="00DE51E7"/>
    <w:rsid w:val="00DE6924"/>
    <w:rsid w:val="00DE6A6F"/>
    <w:rsid w:val="00DF1675"/>
    <w:rsid w:val="00DF3F35"/>
    <w:rsid w:val="00DF645D"/>
    <w:rsid w:val="00DF651E"/>
    <w:rsid w:val="00E020FB"/>
    <w:rsid w:val="00E0313C"/>
    <w:rsid w:val="00E07D08"/>
    <w:rsid w:val="00E12BBB"/>
    <w:rsid w:val="00E12BFC"/>
    <w:rsid w:val="00E13A42"/>
    <w:rsid w:val="00E16CFE"/>
    <w:rsid w:val="00E17396"/>
    <w:rsid w:val="00E25991"/>
    <w:rsid w:val="00E25DA0"/>
    <w:rsid w:val="00E319F0"/>
    <w:rsid w:val="00E3266A"/>
    <w:rsid w:val="00E339A5"/>
    <w:rsid w:val="00E36E9E"/>
    <w:rsid w:val="00E44CA8"/>
    <w:rsid w:val="00E51B4B"/>
    <w:rsid w:val="00E5556E"/>
    <w:rsid w:val="00E66614"/>
    <w:rsid w:val="00E66ABC"/>
    <w:rsid w:val="00E756B2"/>
    <w:rsid w:val="00E806B0"/>
    <w:rsid w:val="00E811BB"/>
    <w:rsid w:val="00E82A6B"/>
    <w:rsid w:val="00E83AA9"/>
    <w:rsid w:val="00E849F4"/>
    <w:rsid w:val="00E876EE"/>
    <w:rsid w:val="00E878CE"/>
    <w:rsid w:val="00E87BA1"/>
    <w:rsid w:val="00E9144F"/>
    <w:rsid w:val="00E92391"/>
    <w:rsid w:val="00E9268D"/>
    <w:rsid w:val="00E936A8"/>
    <w:rsid w:val="00E946E2"/>
    <w:rsid w:val="00EA3159"/>
    <w:rsid w:val="00EA7398"/>
    <w:rsid w:val="00EA796F"/>
    <w:rsid w:val="00EB074C"/>
    <w:rsid w:val="00EB0C9D"/>
    <w:rsid w:val="00EB50A1"/>
    <w:rsid w:val="00EC59C5"/>
    <w:rsid w:val="00EC5B5B"/>
    <w:rsid w:val="00EC5CB6"/>
    <w:rsid w:val="00EC69D5"/>
    <w:rsid w:val="00ED22EE"/>
    <w:rsid w:val="00ED4B36"/>
    <w:rsid w:val="00ED4EF9"/>
    <w:rsid w:val="00EE05ED"/>
    <w:rsid w:val="00EE0933"/>
    <w:rsid w:val="00EE195D"/>
    <w:rsid w:val="00EE4E84"/>
    <w:rsid w:val="00EE6BF2"/>
    <w:rsid w:val="00EF4BC4"/>
    <w:rsid w:val="00F001EC"/>
    <w:rsid w:val="00F01794"/>
    <w:rsid w:val="00F02200"/>
    <w:rsid w:val="00F0426D"/>
    <w:rsid w:val="00F07110"/>
    <w:rsid w:val="00F1197D"/>
    <w:rsid w:val="00F232EE"/>
    <w:rsid w:val="00F27734"/>
    <w:rsid w:val="00F34069"/>
    <w:rsid w:val="00F34889"/>
    <w:rsid w:val="00F41E63"/>
    <w:rsid w:val="00F44640"/>
    <w:rsid w:val="00F469F4"/>
    <w:rsid w:val="00F478C2"/>
    <w:rsid w:val="00F546A8"/>
    <w:rsid w:val="00F54C83"/>
    <w:rsid w:val="00F56F33"/>
    <w:rsid w:val="00F57EAE"/>
    <w:rsid w:val="00F60D90"/>
    <w:rsid w:val="00F631F2"/>
    <w:rsid w:val="00F63A6F"/>
    <w:rsid w:val="00F63BFF"/>
    <w:rsid w:val="00F63D90"/>
    <w:rsid w:val="00F67326"/>
    <w:rsid w:val="00F720BC"/>
    <w:rsid w:val="00F72713"/>
    <w:rsid w:val="00F84271"/>
    <w:rsid w:val="00F86A79"/>
    <w:rsid w:val="00F90285"/>
    <w:rsid w:val="00F9510A"/>
    <w:rsid w:val="00F95E57"/>
    <w:rsid w:val="00FA6C88"/>
    <w:rsid w:val="00FA6FE3"/>
    <w:rsid w:val="00FB0DD7"/>
    <w:rsid w:val="00FB2467"/>
    <w:rsid w:val="00FB3573"/>
    <w:rsid w:val="00FB7169"/>
    <w:rsid w:val="00FC046B"/>
    <w:rsid w:val="00FC3B9F"/>
    <w:rsid w:val="00FC727D"/>
    <w:rsid w:val="00FD2143"/>
    <w:rsid w:val="00FD24E2"/>
    <w:rsid w:val="00FD4678"/>
    <w:rsid w:val="00FD7ECA"/>
    <w:rsid w:val="00FE11AC"/>
    <w:rsid w:val="00FE1376"/>
    <w:rsid w:val="00FE2F36"/>
    <w:rsid w:val="00FE4B62"/>
    <w:rsid w:val="00FE62CB"/>
    <w:rsid w:val="00FF380B"/>
    <w:rsid w:val="00FF3E25"/>
    <w:rsid w:val="00FF429A"/>
    <w:rsid w:val="00FF471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7622E4E"/>
  <w15:chartTrackingRefBased/>
  <w15:docId w15:val="{090E242A-79D2-491B-ACA5-AC8C8D0A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mynormal"/>
    <w:link w:val="Cmsor1Char"/>
    <w:uiPriority w:val="9"/>
    <w:qFormat/>
    <w:rsid w:val="007204AA"/>
    <w:pPr>
      <w:pageBreakBefore/>
      <w:numPr>
        <w:numId w:val="5"/>
      </w:numPr>
      <w:spacing w:before="57" w:after="240"/>
      <w:ind w:left="431" w:hanging="431"/>
      <w:outlineLvl w:val="0"/>
    </w:pPr>
    <w:rPr>
      <w:rFonts w:ascii="Times New Roman" w:hAnsi="Times New Roman"/>
      <w:b/>
      <w:bCs/>
      <w:sz w:val="32"/>
      <w:szCs w:val="32"/>
    </w:rPr>
  </w:style>
  <w:style w:type="paragraph" w:styleId="Cmsor2">
    <w:name w:val="heading 2"/>
    <w:basedOn w:val="Norml"/>
    <w:next w:val="mynormal"/>
    <w:qFormat/>
    <w:rsid w:val="00EE0933"/>
    <w:pPr>
      <w:keepNext/>
      <w:numPr>
        <w:ilvl w:val="1"/>
        <w:numId w:val="5"/>
      </w:numPr>
      <w:spacing w:before="240" w:after="240" w:line="320" w:lineRule="atLeast"/>
      <w:ind w:left="578" w:hanging="578"/>
      <w:outlineLvl w:val="1"/>
    </w:pPr>
    <w:rPr>
      <w:rFonts w:cs="Times New Roman"/>
      <w:b/>
      <w:bCs/>
      <w:i/>
      <w:iCs/>
      <w:sz w:val="32"/>
      <w:szCs w:val="32"/>
    </w:rPr>
  </w:style>
  <w:style w:type="paragraph" w:styleId="Cmsor3">
    <w:name w:val="heading 3"/>
    <w:basedOn w:val="Cmsor"/>
    <w:next w:val="mynormal"/>
    <w:qFormat/>
    <w:rsid w:val="00F72713"/>
    <w:pPr>
      <w:numPr>
        <w:ilvl w:val="2"/>
        <w:numId w:val="5"/>
      </w:numPr>
      <w:spacing w:before="140"/>
      <w:outlineLvl w:val="2"/>
    </w:pPr>
    <w:rPr>
      <w:rFonts w:ascii="Times New Roman" w:hAnsi="Times New Roman" w:cs="Times New Roman"/>
      <w:b/>
      <w:bCs/>
      <w:color w:val="auto"/>
    </w:rPr>
  </w:style>
  <w:style w:type="paragraph" w:styleId="Cmsor4">
    <w:name w:val="heading 4"/>
    <w:basedOn w:val="Norml"/>
    <w:next w:val="Norml"/>
    <w:link w:val="Cmsor4Char"/>
    <w:uiPriority w:val="9"/>
    <w:semiHidden/>
    <w:unhideWhenUsed/>
    <w:qFormat/>
    <w:rsid w:val="00EA7398"/>
    <w:pPr>
      <w:keepNext/>
      <w:keepLines/>
      <w:numPr>
        <w:ilvl w:val="3"/>
        <w:numId w:val="5"/>
      </w:numPr>
      <w:spacing w:before="40"/>
      <w:outlineLvl w:val="3"/>
    </w:pPr>
    <w:rPr>
      <w:rFonts w:asciiTheme="majorHAnsi" w:eastAsiaTheme="majorEastAsia" w:hAnsiTheme="majorHAnsi" w:cs="Mangal"/>
      <w:i/>
      <w:iCs/>
      <w:color w:val="2F5496" w:themeColor="accent1" w:themeShade="BF"/>
      <w:szCs w:val="21"/>
    </w:rPr>
  </w:style>
  <w:style w:type="paragraph" w:styleId="Cmsor5">
    <w:name w:val="heading 5"/>
    <w:basedOn w:val="Norml"/>
    <w:next w:val="Norml"/>
    <w:link w:val="Cmsor5Char"/>
    <w:uiPriority w:val="9"/>
    <w:semiHidden/>
    <w:unhideWhenUsed/>
    <w:qFormat/>
    <w:rsid w:val="00EA7398"/>
    <w:pPr>
      <w:keepNext/>
      <w:keepLines/>
      <w:numPr>
        <w:ilvl w:val="4"/>
        <w:numId w:val="5"/>
      </w:numPr>
      <w:spacing w:before="40"/>
      <w:outlineLvl w:val="4"/>
    </w:pPr>
    <w:rPr>
      <w:rFonts w:asciiTheme="majorHAnsi" w:eastAsiaTheme="majorEastAsia" w:hAnsiTheme="majorHAnsi" w:cs="Mangal"/>
      <w:color w:val="2F5496" w:themeColor="accent1" w:themeShade="BF"/>
      <w:szCs w:val="21"/>
    </w:rPr>
  </w:style>
  <w:style w:type="paragraph" w:styleId="Cmsor6">
    <w:name w:val="heading 6"/>
    <w:basedOn w:val="Norml"/>
    <w:next w:val="Norml"/>
    <w:link w:val="Cmsor6Char"/>
    <w:uiPriority w:val="9"/>
    <w:semiHidden/>
    <w:unhideWhenUsed/>
    <w:qFormat/>
    <w:rsid w:val="00EA7398"/>
    <w:pPr>
      <w:keepNext/>
      <w:keepLines/>
      <w:numPr>
        <w:ilvl w:val="5"/>
        <w:numId w:val="5"/>
      </w:numPr>
      <w:spacing w:before="40"/>
      <w:outlineLvl w:val="5"/>
    </w:pPr>
    <w:rPr>
      <w:rFonts w:asciiTheme="majorHAnsi" w:eastAsiaTheme="majorEastAsia" w:hAnsiTheme="majorHAnsi" w:cs="Mangal"/>
      <w:color w:val="1F3763" w:themeColor="accent1" w:themeShade="7F"/>
      <w:szCs w:val="21"/>
    </w:rPr>
  </w:style>
  <w:style w:type="paragraph" w:styleId="Cmsor7">
    <w:name w:val="heading 7"/>
    <w:basedOn w:val="Norml"/>
    <w:next w:val="Norml"/>
    <w:link w:val="Cmsor7Char"/>
    <w:uiPriority w:val="9"/>
    <w:semiHidden/>
    <w:unhideWhenUsed/>
    <w:qFormat/>
    <w:rsid w:val="00EA7398"/>
    <w:pPr>
      <w:keepNext/>
      <w:keepLines/>
      <w:numPr>
        <w:ilvl w:val="6"/>
        <w:numId w:val="5"/>
      </w:numPr>
      <w:spacing w:before="40"/>
      <w:outlineLvl w:val="6"/>
    </w:pPr>
    <w:rPr>
      <w:rFonts w:asciiTheme="majorHAnsi" w:eastAsiaTheme="majorEastAsia" w:hAnsiTheme="majorHAnsi" w:cs="Mangal"/>
      <w:i/>
      <w:iCs/>
      <w:color w:val="1F3763" w:themeColor="accent1" w:themeShade="7F"/>
      <w:szCs w:val="21"/>
    </w:rPr>
  </w:style>
  <w:style w:type="paragraph" w:styleId="Cmsor8">
    <w:name w:val="heading 8"/>
    <w:basedOn w:val="Norml"/>
    <w:next w:val="Norml"/>
    <w:link w:val="Cmsor8Char"/>
    <w:uiPriority w:val="9"/>
    <w:semiHidden/>
    <w:unhideWhenUsed/>
    <w:qFormat/>
    <w:rsid w:val="00EA7398"/>
    <w:pPr>
      <w:keepNext/>
      <w:keepLines/>
      <w:numPr>
        <w:ilvl w:val="7"/>
        <w:numId w:val="5"/>
      </w:numPr>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EA7398"/>
    <w:pPr>
      <w:keepNext/>
      <w:keepLines/>
      <w:numPr>
        <w:ilvl w:val="8"/>
        <w:numId w:val="5"/>
      </w:numPr>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1"/>
    <w:next w:val="Szvegtrzs"/>
    <w:qFormat/>
    <w:rsid w:val="00EA7398"/>
    <w:pPr>
      <w:numPr>
        <w:numId w:val="0"/>
      </w:numPr>
      <w:jc w:val="center"/>
      <w:outlineLvl w:val="9"/>
    </w:pPr>
    <w:rPr>
      <w:rFonts w:ascii="Arial" w:hAnsi="Arial"/>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SzvegtrzsChar">
    <w:name w:val="Szövegtörzs Char"/>
    <w:basedOn w:val="Bekezdsalapbettpusa"/>
    <w:link w:val="Szvegtrzs"/>
    <w:rsid w:val="003D77A8"/>
    <w:rPr>
      <w:rFonts w:eastAsia="WenQuanYi Zen Hei" w:cs="Lohit Hindi"/>
      <w:color w:val="00000A"/>
      <w:kern w:val="1"/>
      <w:sz w:val="24"/>
      <w:szCs w:val="24"/>
      <w:lang w:eastAsia="zh-CN" w:bidi="hi-IN"/>
    </w:rPr>
  </w:style>
  <w:style w:type="paragraph" w:customStyle="1" w:styleId="mynormal">
    <w:name w:val="mynormal"/>
    <w:basedOn w:val="Szvegtrzs"/>
    <w:link w:val="mynormalChar"/>
    <w:qFormat/>
    <w:rsid w:val="00930947"/>
    <w:pPr>
      <w:spacing w:after="0" w:line="360" w:lineRule="auto"/>
      <w:ind w:firstLine="426"/>
      <w:jc w:val="both"/>
    </w:pPr>
  </w:style>
  <w:style w:type="character" w:customStyle="1" w:styleId="mynormalChar">
    <w:name w:val="mynormal Char"/>
    <w:basedOn w:val="SzvegtrzsChar"/>
    <w:link w:val="mynormal"/>
    <w:rsid w:val="00930947"/>
    <w:rPr>
      <w:rFonts w:eastAsia="WenQuanYi Zen Hei" w:cs="Lohit Hindi"/>
      <w:color w:val="00000A"/>
      <w:kern w:val="1"/>
      <w:sz w:val="24"/>
      <w:szCs w:val="24"/>
      <w:lang w:eastAsia="zh-CN" w:bidi="hi-IN"/>
    </w:rPr>
  </w:style>
  <w:style w:type="paragraph" w:customStyle="1" w:styleId="tempnormal">
    <w:name w:val="tempnormal"/>
    <w:basedOn w:val="Norml"/>
    <w:link w:val="tempnormalChar"/>
    <w:rsid w:val="00EB074C"/>
  </w:style>
  <w:style w:type="paragraph" w:styleId="Tartalomjegyzkcmsora">
    <w:name w:val="TOC Heading"/>
    <w:basedOn w:val="Cmsor1"/>
    <w:next w:val="Norml"/>
    <w:uiPriority w:val="39"/>
    <w:unhideWhenUsed/>
    <w:qFormat/>
    <w:rsid w:val="00960834"/>
    <w:pPr>
      <w:keepLines/>
      <w:pageBreakBefore w:val="0"/>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character" w:customStyle="1" w:styleId="tempnormalChar">
    <w:name w:val="tempnormal Char"/>
    <w:basedOn w:val="Bekezdsalapbettpusa"/>
    <w:link w:val="tempnormal"/>
    <w:rsid w:val="00EB074C"/>
    <w:rPr>
      <w:rFonts w:eastAsia="WenQuanYi Zen Hei" w:cs="Lohit Hindi"/>
      <w:color w:val="00000A"/>
      <w:kern w:val="1"/>
      <w:sz w:val="24"/>
      <w:szCs w:val="24"/>
      <w:lang w:eastAsia="zh-CN" w:bidi="hi-IN"/>
    </w:rPr>
  </w:style>
  <w:style w:type="paragraph" w:styleId="TJ1">
    <w:name w:val="toc 1"/>
    <w:basedOn w:val="Norml"/>
    <w:next w:val="Norml"/>
    <w:autoRedefine/>
    <w:uiPriority w:val="39"/>
    <w:unhideWhenUsed/>
    <w:rsid w:val="00960834"/>
    <w:pPr>
      <w:spacing w:after="100"/>
    </w:pPr>
    <w:rPr>
      <w:rFonts w:cs="Mangal"/>
      <w:szCs w:val="21"/>
    </w:rPr>
  </w:style>
  <w:style w:type="paragraph" w:styleId="TJ2">
    <w:name w:val="toc 2"/>
    <w:basedOn w:val="Norml"/>
    <w:next w:val="Norml"/>
    <w:autoRedefine/>
    <w:uiPriority w:val="39"/>
    <w:unhideWhenUsed/>
    <w:rsid w:val="00960834"/>
    <w:pPr>
      <w:spacing w:after="100"/>
      <w:ind w:left="240"/>
    </w:pPr>
    <w:rPr>
      <w:rFonts w:cs="Mangal"/>
      <w:szCs w:val="21"/>
    </w:rPr>
  </w:style>
  <w:style w:type="character" w:styleId="Hiperhivatkozs">
    <w:name w:val="Hyperlink"/>
    <w:basedOn w:val="Bekezdsalapbettpusa"/>
    <w:uiPriority w:val="99"/>
    <w:unhideWhenUsed/>
    <w:rsid w:val="00960834"/>
    <w:rPr>
      <w:color w:val="0563C1" w:themeColor="hyperlink"/>
      <w:u w:val="single"/>
    </w:rPr>
  </w:style>
  <w:style w:type="character" w:customStyle="1" w:styleId="llbChar">
    <w:name w:val="Élőláb Char"/>
    <w:basedOn w:val="Bekezdsalapbettpusa"/>
    <w:link w:val="llb"/>
    <w:uiPriority w:val="99"/>
    <w:rsid w:val="0046404F"/>
    <w:rPr>
      <w:rFonts w:eastAsia="WenQuanYi Zen Hei" w:cs="Lohit Hindi"/>
      <w:color w:val="00000A"/>
      <w:kern w:val="1"/>
      <w:sz w:val="24"/>
      <w:szCs w:val="24"/>
      <w:lang w:eastAsia="zh-CN" w:bidi="hi-IN"/>
    </w:rPr>
  </w:style>
  <w:style w:type="paragraph" w:styleId="TJ3">
    <w:name w:val="toc 3"/>
    <w:basedOn w:val="Norml"/>
    <w:next w:val="Norml"/>
    <w:autoRedefine/>
    <w:uiPriority w:val="39"/>
    <w:unhideWhenUsed/>
    <w:rsid w:val="00D5524F"/>
    <w:pPr>
      <w:spacing w:after="100"/>
      <w:ind w:left="480"/>
    </w:pPr>
    <w:rPr>
      <w:rFonts w:cs="Mangal"/>
      <w:szCs w:val="21"/>
    </w:rPr>
  </w:style>
  <w:style w:type="character" w:customStyle="1" w:styleId="Cmsor4Char">
    <w:name w:val="Címsor 4 Char"/>
    <w:basedOn w:val="Bekezdsalapbettpusa"/>
    <w:link w:val="Cmsor4"/>
    <w:uiPriority w:val="9"/>
    <w:semiHidden/>
    <w:rsid w:val="00EA7398"/>
    <w:rPr>
      <w:rFonts w:asciiTheme="majorHAnsi" w:eastAsiaTheme="majorEastAsia" w:hAnsiTheme="majorHAnsi" w:cs="Mangal"/>
      <w:i/>
      <w:iCs/>
      <w:color w:val="2F5496" w:themeColor="accent1" w:themeShade="BF"/>
      <w:kern w:val="1"/>
      <w:sz w:val="24"/>
      <w:szCs w:val="21"/>
      <w:lang w:eastAsia="zh-CN" w:bidi="hi-IN"/>
    </w:rPr>
  </w:style>
  <w:style w:type="character" w:customStyle="1" w:styleId="Cmsor5Char">
    <w:name w:val="Címsor 5 Char"/>
    <w:basedOn w:val="Bekezdsalapbettpusa"/>
    <w:link w:val="Cmsor5"/>
    <w:uiPriority w:val="9"/>
    <w:semiHidden/>
    <w:rsid w:val="00EA7398"/>
    <w:rPr>
      <w:rFonts w:asciiTheme="majorHAnsi" w:eastAsiaTheme="majorEastAsia" w:hAnsiTheme="majorHAnsi" w:cs="Mangal"/>
      <w:color w:val="2F5496"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EA7398"/>
    <w:rPr>
      <w:rFonts w:asciiTheme="majorHAnsi" w:eastAsiaTheme="majorEastAsia" w:hAnsiTheme="majorHAnsi" w:cs="Mangal"/>
      <w:color w:val="1F3763"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EA7398"/>
    <w:rPr>
      <w:rFonts w:asciiTheme="majorHAnsi" w:eastAsiaTheme="majorEastAsia" w:hAnsiTheme="majorHAnsi" w:cs="Mangal"/>
      <w:i/>
      <w:iCs/>
      <w:color w:val="1F3763"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EA7398"/>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EA7398"/>
    <w:rPr>
      <w:rFonts w:asciiTheme="majorHAnsi" w:eastAsiaTheme="majorEastAsia" w:hAnsiTheme="majorHAnsi" w:cs="Mangal"/>
      <w:i/>
      <w:iCs/>
      <w:color w:val="272727" w:themeColor="text1" w:themeTint="D8"/>
      <w:kern w:val="1"/>
      <w:sz w:val="21"/>
      <w:szCs w:val="19"/>
      <w:lang w:eastAsia="zh-CN" w:bidi="hi-IN"/>
    </w:rPr>
  </w:style>
  <w:style w:type="character" w:styleId="Helyrzszveg">
    <w:name w:val="Placeholder Text"/>
    <w:basedOn w:val="Bekezdsalapbettpusa"/>
    <w:uiPriority w:val="99"/>
    <w:semiHidden/>
    <w:rsid w:val="000D19C7"/>
    <w:rPr>
      <w:color w:val="808080"/>
    </w:rPr>
  </w:style>
  <w:style w:type="character" w:customStyle="1" w:styleId="Cmsor1Char">
    <w:name w:val="Címsor 1 Char"/>
    <w:basedOn w:val="Bekezdsalapbettpusa"/>
    <w:link w:val="Cmsor1"/>
    <w:uiPriority w:val="9"/>
    <w:rsid w:val="007204AA"/>
    <w:rPr>
      <w:rFonts w:eastAsia="WenQuanYi Zen Hei" w:cs="Lohit Hindi"/>
      <w:b/>
      <w:bCs/>
      <w:color w:val="00000A"/>
      <w:kern w:val="1"/>
      <w:sz w:val="32"/>
      <w:szCs w:val="32"/>
      <w:lang w:eastAsia="zh-CN" w:bidi="hi-IN"/>
    </w:rPr>
  </w:style>
  <w:style w:type="paragraph" w:styleId="Irodalomjegyzk">
    <w:name w:val="Bibliography"/>
    <w:basedOn w:val="Norml"/>
    <w:next w:val="Norml"/>
    <w:link w:val="IrodalomjegyzkChar"/>
    <w:uiPriority w:val="37"/>
    <w:unhideWhenUsed/>
    <w:rsid w:val="005863FC"/>
    <w:rPr>
      <w:rFonts w:cs="Mangal"/>
      <w:szCs w:val="21"/>
    </w:rPr>
  </w:style>
  <w:style w:type="paragraph" w:styleId="Listaszerbekezds">
    <w:name w:val="List Paragraph"/>
    <w:basedOn w:val="Norml"/>
    <w:uiPriority w:val="34"/>
    <w:qFormat/>
    <w:rsid w:val="005863FC"/>
    <w:pPr>
      <w:ind w:left="720"/>
      <w:contextualSpacing/>
    </w:pPr>
    <w:rPr>
      <w:rFonts w:cs="Mangal"/>
      <w:szCs w:val="21"/>
    </w:rPr>
  </w:style>
  <w:style w:type="paragraph" w:customStyle="1" w:styleId="Irodalomjegyzek">
    <w:name w:val="Irodalomjegyzek"/>
    <w:basedOn w:val="Irodalomjegyzk"/>
    <w:link w:val="IrodalomjegyzekChar"/>
    <w:qFormat/>
    <w:rsid w:val="00B042FA"/>
    <w:pPr>
      <w:numPr>
        <w:numId w:val="11"/>
      </w:numPr>
      <w:spacing w:line="288" w:lineRule="auto"/>
      <w:ind w:left="709" w:hanging="709"/>
    </w:pPr>
    <w:rPr>
      <w:noProof/>
    </w:rPr>
  </w:style>
  <w:style w:type="character" w:styleId="Feloldatlanmegemlts">
    <w:name w:val="Unresolved Mention"/>
    <w:basedOn w:val="Bekezdsalapbettpusa"/>
    <w:uiPriority w:val="99"/>
    <w:semiHidden/>
    <w:unhideWhenUsed/>
    <w:rsid w:val="005863FC"/>
    <w:rPr>
      <w:color w:val="605E5C"/>
      <w:shd w:val="clear" w:color="auto" w:fill="E1DFDD"/>
    </w:rPr>
  </w:style>
  <w:style w:type="character" w:customStyle="1" w:styleId="IrodalomjegyzkChar">
    <w:name w:val="Irodalomjegyzék Char"/>
    <w:basedOn w:val="Bekezdsalapbettpusa"/>
    <w:link w:val="Irodalomjegyzk"/>
    <w:uiPriority w:val="37"/>
    <w:rsid w:val="005863FC"/>
    <w:rPr>
      <w:rFonts w:eastAsia="WenQuanYi Zen Hei" w:cs="Mangal"/>
      <w:color w:val="00000A"/>
      <w:kern w:val="1"/>
      <w:sz w:val="24"/>
      <w:szCs w:val="21"/>
      <w:lang w:eastAsia="zh-CN" w:bidi="hi-IN"/>
    </w:rPr>
  </w:style>
  <w:style w:type="character" w:customStyle="1" w:styleId="IrodalomjegyzekChar">
    <w:name w:val="Irodalomjegyzek Char"/>
    <w:basedOn w:val="IrodalomjegyzkChar"/>
    <w:link w:val="Irodalomjegyzek"/>
    <w:rsid w:val="00B042FA"/>
    <w:rPr>
      <w:rFonts w:eastAsia="WenQuanYi Zen Hei" w:cs="Mangal"/>
      <w:noProof/>
      <w:color w:val="00000A"/>
      <w:kern w:val="1"/>
      <w:sz w:val="24"/>
      <w:szCs w:val="21"/>
      <w:lang w:eastAsia="zh-CN" w:bidi="hi-IN"/>
    </w:rPr>
  </w:style>
  <w:style w:type="character" w:styleId="Mrltotthiperhivatkozs">
    <w:name w:val="FollowedHyperlink"/>
    <w:basedOn w:val="Bekezdsalapbettpusa"/>
    <w:uiPriority w:val="99"/>
    <w:semiHidden/>
    <w:unhideWhenUsed/>
    <w:rsid w:val="001D28BB"/>
    <w:rPr>
      <w:color w:val="954F72" w:themeColor="followedHyperlink"/>
      <w:u w:val="single"/>
    </w:rPr>
  </w:style>
  <w:style w:type="paragraph" w:customStyle="1" w:styleId="Egyenlet">
    <w:name w:val="Egyenlet"/>
    <w:basedOn w:val="mynormal"/>
    <w:link w:val="EgyenletChar"/>
    <w:qFormat/>
    <w:rsid w:val="006F51CF"/>
    <w:pPr>
      <w:tabs>
        <w:tab w:val="center" w:pos="4395"/>
        <w:tab w:val="right" w:pos="8787"/>
      </w:tabs>
      <w:spacing w:before="120" w:after="120"/>
      <w:ind w:firstLine="425"/>
    </w:pPr>
    <w:rPr>
      <w:iCs/>
    </w:rPr>
  </w:style>
  <w:style w:type="character" w:customStyle="1" w:styleId="EgyenletChar">
    <w:name w:val="Egyenlet Char"/>
    <w:basedOn w:val="mynormalChar"/>
    <w:link w:val="Egyenlet"/>
    <w:rsid w:val="006F51CF"/>
    <w:rPr>
      <w:rFonts w:eastAsia="WenQuanYi Zen Hei" w:cs="Lohit Hindi"/>
      <w:iCs/>
      <w:color w:val="00000A"/>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8060">
      <w:bodyDiv w:val="1"/>
      <w:marLeft w:val="0"/>
      <w:marRight w:val="0"/>
      <w:marTop w:val="0"/>
      <w:marBottom w:val="0"/>
      <w:divBdr>
        <w:top w:val="none" w:sz="0" w:space="0" w:color="auto"/>
        <w:left w:val="none" w:sz="0" w:space="0" w:color="auto"/>
        <w:bottom w:val="none" w:sz="0" w:space="0" w:color="auto"/>
        <w:right w:val="none" w:sz="0" w:space="0" w:color="auto"/>
      </w:divBdr>
    </w:div>
    <w:div w:id="231501545">
      <w:bodyDiv w:val="1"/>
      <w:marLeft w:val="0"/>
      <w:marRight w:val="0"/>
      <w:marTop w:val="0"/>
      <w:marBottom w:val="0"/>
      <w:divBdr>
        <w:top w:val="none" w:sz="0" w:space="0" w:color="auto"/>
        <w:left w:val="none" w:sz="0" w:space="0" w:color="auto"/>
        <w:bottom w:val="none" w:sz="0" w:space="0" w:color="auto"/>
        <w:right w:val="none" w:sz="0" w:space="0" w:color="auto"/>
      </w:divBdr>
    </w:div>
    <w:div w:id="495730624">
      <w:bodyDiv w:val="1"/>
      <w:marLeft w:val="0"/>
      <w:marRight w:val="0"/>
      <w:marTop w:val="0"/>
      <w:marBottom w:val="0"/>
      <w:divBdr>
        <w:top w:val="none" w:sz="0" w:space="0" w:color="auto"/>
        <w:left w:val="none" w:sz="0" w:space="0" w:color="auto"/>
        <w:bottom w:val="none" w:sz="0" w:space="0" w:color="auto"/>
        <w:right w:val="none" w:sz="0" w:space="0" w:color="auto"/>
      </w:divBdr>
    </w:div>
    <w:div w:id="647562583">
      <w:bodyDiv w:val="1"/>
      <w:marLeft w:val="0"/>
      <w:marRight w:val="0"/>
      <w:marTop w:val="0"/>
      <w:marBottom w:val="0"/>
      <w:divBdr>
        <w:top w:val="none" w:sz="0" w:space="0" w:color="auto"/>
        <w:left w:val="none" w:sz="0" w:space="0" w:color="auto"/>
        <w:bottom w:val="none" w:sz="0" w:space="0" w:color="auto"/>
        <w:right w:val="none" w:sz="0" w:space="0" w:color="auto"/>
      </w:divBdr>
    </w:div>
    <w:div w:id="653603631">
      <w:bodyDiv w:val="1"/>
      <w:marLeft w:val="0"/>
      <w:marRight w:val="0"/>
      <w:marTop w:val="0"/>
      <w:marBottom w:val="0"/>
      <w:divBdr>
        <w:top w:val="none" w:sz="0" w:space="0" w:color="auto"/>
        <w:left w:val="none" w:sz="0" w:space="0" w:color="auto"/>
        <w:bottom w:val="none" w:sz="0" w:space="0" w:color="auto"/>
        <w:right w:val="none" w:sz="0" w:space="0" w:color="auto"/>
      </w:divBdr>
    </w:div>
    <w:div w:id="860700880">
      <w:bodyDiv w:val="1"/>
      <w:marLeft w:val="0"/>
      <w:marRight w:val="0"/>
      <w:marTop w:val="0"/>
      <w:marBottom w:val="0"/>
      <w:divBdr>
        <w:top w:val="none" w:sz="0" w:space="0" w:color="auto"/>
        <w:left w:val="none" w:sz="0" w:space="0" w:color="auto"/>
        <w:bottom w:val="none" w:sz="0" w:space="0" w:color="auto"/>
        <w:right w:val="none" w:sz="0" w:space="0" w:color="auto"/>
      </w:divBdr>
    </w:div>
    <w:div w:id="924192342">
      <w:bodyDiv w:val="1"/>
      <w:marLeft w:val="0"/>
      <w:marRight w:val="0"/>
      <w:marTop w:val="0"/>
      <w:marBottom w:val="0"/>
      <w:divBdr>
        <w:top w:val="none" w:sz="0" w:space="0" w:color="auto"/>
        <w:left w:val="none" w:sz="0" w:space="0" w:color="auto"/>
        <w:bottom w:val="none" w:sz="0" w:space="0" w:color="auto"/>
        <w:right w:val="none" w:sz="0" w:space="0" w:color="auto"/>
      </w:divBdr>
    </w:div>
    <w:div w:id="1226915201">
      <w:bodyDiv w:val="1"/>
      <w:marLeft w:val="0"/>
      <w:marRight w:val="0"/>
      <w:marTop w:val="0"/>
      <w:marBottom w:val="0"/>
      <w:divBdr>
        <w:top w:val="none" w:sz="0" w:space="0" w:color="auto"/>
        <w:left w:val="none" w:sz="0" w:space="0" w:color="auto"/>
        <w:bottom w:val="none" w:sz="0" w:space="0" w:color="auto"/>
        <w:right w:val="none" w:sz="0" w:space="0" w:color="auto"/>
      </w:divBdr>
    </w:div>
    <w:div w:id="1264799925">
      <w:bodyDiv w:val="1"/>
      <w:marLeft w:val="0"/>
      <w:marRight w:val="0"/>
      <w:marTop w:val="0"/>
      <w:marBottom w:val="0"/>
      <w:divBdr>
        <w:top w:val="none" w:sz="0" w:space="0" w:color="auto"/>
        <w:left w:val="none" w:sz="0" w:space="0" w:color="auto"/>
        <w:bottom w:val="none" w:sz="0" w:space="0" w:color="auto"/>
        <w:right w:val="none" w:sz="0" w:space="0" w:color="auto"/>
      </w:divBdr>
    </w:div>
    <w:div w:id="1457143473">
      <w:bodyDiv w:val="1"/>
      <w:marLeft w:val="0"/>
      <w:marRight w:val="0"/>
      <w:marTop w:val="0"/>
      <w:marBottom w:val="0"/>
      <w:divBdr>
        <w:top w:val="none" w:sz="0" w:space="0" w:color="auto"/>
        <w:left w:val="none" w:sz="0" w:space="0" w:color="auto"/>
        <w:bottom w:val="none" w:sz="0" w:space="0" w:color="auto"/>
        <w:right w:val="none" w:sz="0" w:space="0" w:color="auto"/>
      </w:divBdr>
    </w:div>
    <w:div w:id="1972973481">
      <w:bodyDiv w:val="1"/>
      <w:marLeft w:val="0"/>
      <w:marRight w:val="0"/>
      <w:marTop w:val="0"/>
      <w:marBottom w:val="0"/>
      <w:divBdr>
        <w:top w:val="none" w:sz="0" w:space="0" w:color="auto"/>
        <w:left w:val="none" w:sz="0" w:space="0" w:color="auto"/>
        <w:bottom w:val="none" w:sz="0" w:space="0" w:color="auto"/>
        <w:right w:val="none" w:sz="0" w:space="0" w:color="auto"/>
      </w:divBdr>
    </w:div>
    <w:div w:id="212199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iec.ch/understanding-stand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toltesek\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Bra08</b:Tag>
    <b:SourceType>Book</b:SourceType>
    <b:Guid>{60EB7D82-FEE6-44CB-9A0A-A14A514F994F}</b:Guid>
    <b:Title>Learning OpenCV</b:Title>
    <b:Year>2008</b:Year>
    <b:City>United States of America</b:City>
    <b:Publisher>O’Reilly Media, Inc.</b:Publisher>
    <b:Author>
      <b:Author>
        <b:NameList>
          <b:Person>
            <b:Last>Bradski</b:Last>
            <b:First>Gary</b:First>
          </b:Person>
          <b:Person>
            <b:Last>Kaehler</b:Last>
            <b:First>Adrian</b:First>
          </b:Person>
        </b:NameList>
      </b:Author>
      <b:BookAuthor>
        <b:NameList>
          <b:Person>
            <b:Last>Bradski</b:Last>
            <b:First>Gary</b:First>
          </b:Person>
          <b:Person>
            <b:Last>Kaehler</b:Last>
            <b:First>Adrian</b:First>
          </b:Person>
        </b:NameList>
      </b:BookAuthor>
    </b:Author>
    <b:BookTitle>Learning OpenCV</b:BookTitle>
    <b:Pages>571</b:Pages>
    <b:RefOrder>1</b:RefOrder>
  </b:Source>
</b:Sources>
</file>

<file path=customXml/itemProps1.xml><?xml version="1.0" encoding="utf-8"?>
<ds:datastoreItem xmlns:ds="http://schemas.openxmlformats.org/officeDocument/2006/customXml" ds:itemID="{B163B7C2-70E0-4A25-963E-E3A81383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3250</TotalTime>
  <Pages>1</Pages>
  <Words>6552</Words>
  <Characters>45212</Characters>
  <Application>Microsoft Office Word</Application>
  <DocSecurity>0</DocSecurity>
  <Lines>376</Lines>
  <Paragraphs>103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AnonymDavid</dc:creator>
  <cp:keywords/>
  <cp:lastModifiedBy>David</cp:lastModifiedBy>
  <cp:revision>743</cp:revision>
  <cp:lastPrinted>2021-04-19T11:19:00Z</cp:lastPrinted>
  <dcterms:created xsi:type="dcterms:W3CDTF">2021-03-03T08:48:00Z</dcterms:created>
  <dcterms:modified xsi:type="dcterms:W3CDTF">2021-04-19T11:20:00Z</dcterms:modified>
</cp:coreProperties>
</file>